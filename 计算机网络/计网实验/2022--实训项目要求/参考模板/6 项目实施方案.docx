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384094289"/>
        <w:docPartObj>
          <w:docPartGallery w:val="autotext"/>
        </w:docPartObj>
      </w:sdtPr>
      <w:sdtContent>
        <w:p>
          <w:pPr>
            <w:spacing w:before="120" w:after="120"/>
            <w:ind w:firstLine="480"/>
          </w:pPr>
          <w: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0288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">
                    <o:lock v:ext="edit" aspectratio="f"/>
                    <v:shape id="矩形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12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p>
          <w:pPr>
            <w:widowControl/>
            <w:spacing w:before="0" w:beforeLines="0" w:after="0" w:afterLines="0" w:line="240" w:lineRule="auto"/>
            <w:ind w:firstLine="0" w:firstLineChars="0"/>
            <w:jc w:val="left"/>
          </w:pP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2387600</wp:posOffset>
                    </wp:positionH>
                    <wp:positionV relativeFrom="paragraph">
                      <wp:posOffset>4445635</wp:posOffset>
                    </wp:positionV>
                    <wp:extent cx="3257550" cy="1092200"/>
                    <wp:effectExtent l="0" t="0" r="0" b="0"/>
                    <wp:wrapNone/>
                    <wp:docPr id="6" name="文本框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57550" cy="1092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Lines="0" w:after="0" w:afterLines="0" w:line="240" w:lineRule="auto"/>
                                  <w:ind w:firstLine="880"/>
                                  <w:jc w:val="right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sz w:val="44"/>
                                    <w:szCs w:val="6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sz w:val="44"/>
                                    <w:szCs w:val="64"/>
                                  </w:rPr>
                                  <w:t>XXX客户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88pt;margin-top:350.05pt;height:86pt;width:256.5pt;z-index:251661312;mso-width-relative:page;mso-height-relative:page;" fillcolor="#FFFFFF [3201]" filled="t" stroked="f" coordsize="21600,21600" o:gfxdata="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DKvqHdcAAAALAQAA&#10;DwAAAAAAAAABACAAAAAiAAAAZHJzL2Rvd25yZXYueG1sUEsBAhQAFAAAAAgAh07iQNEgrRZTAgAA&#10;ngQAAA4AAAAAAAAAAQAgAAAAJgEAAGRycy9lMm9Eb2MueG1sUEsFBgAAAAAGAAYAWQEAAOsFAAAA&#10;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before="0" w:beforeLines="0" w:after="0" w:afterLines="0" w:line="240" w:lineRule="auto"/>
                            <w:ind w:firstLine="880"/>
                            <w:jc w:val="right"/>
                            <w:rPr>
                              <w:rFonts w:ascii="微软雅黑" w:hAnsi="微软雅黑" w:eastAsia="微软雅黑"/>
                              <w:b/>
                              <w:caps/>
                              <w:sz w:val="44"/>
                              <w:szCs w:val="64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sz w:val="44"/>
                              <w:szCs w:val="64"/>
                            </w:rPr>
                            <w:t>XXX客户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222250</wp:posOffset>
                    </wp:positionH>
                    <wp:positionV relativeFrom="page">
                      <wp:posOffset>2216150</wp:posOffset>
                    </wp:positionV>
                    <wp:extent cx="6991350" cy="3638550"/>
                    <wp:effectExtent l="0" t="0" r="0" b="4445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9135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before="120" w:after="120"/>
                                  <w:ind w:firstLine="1280"/>
                                  <w:jc w:val="right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sz w:val="64"/>
                                    <w:szCs w:val="64"/>
                                    <w:lang w:val="en-US" w:eastAsia="zh-CN"/>
                                  </w:rPr>
                                  <w:t>XXX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sz w:val="64"/>
                                    <w:szCs w:val="64"/>
                                  </w:rPr>
                                  <w:t>实施方案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pt;margin-top:174.5pt;height:286.5pt;width:550.5pt;mso-position-horizontal-relative:page;mso-position-vertical-relative:page;mso-wrap-distance-bottom:0pt;mso-wrap-distance-left:9pt;mso-wrap-distance-right:9pt;mso-wrap-distance-top:0pt;z-index:251659264;v-text-anchor:bottom;mso-width-relative:page;mso-height-relative:page;mso-height-percent:363;" filled="f" stroked="f" coordsize="21600,21600" o:gfxdata="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Da729NkAAAALAQAADwAAAAAAAAABACAAAAAi&#10;AAAAZHJzL2Rvd25yZXYueG1sUEsBAhQAFAAAAAgAh07iQMF2lNBCAgAAdAQAAA4AAAAAAAAAAQAg&#10;AAAAKAEAAGRycy9lMm9Eb2MueG1sUEsFBgAAAAAGAAYAWQEAANwFAAAAAA=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spacing w:before="120" w:after="120"/>
                            <w:ind w:firstLine="1280"/>
                            <w:jc w:val="right"/>
                            <w:rPr>
                              <w:rFonts w:ascii="微软雅黑" w:hAnsi="微软雅黑" w:eastAsia="微软雅黑"/>
                              <w:b/>
                              <w:caps/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sz w:val="64"/>
                              <w:szCs w:val="64"/>
                              <w:lang w:val="en-US" w:eastAsia="zh-CN"/>
                            </w:rPr>
                            <w:t>XXX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aps/>
                              <w:sz w:val="64"/>
                              <w:szCs w:val="64"/>
                            </w:rPr>
                            <w:t>实施方案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>
      <w:pPr>
        <w:spacing w:before="120" w:after="120"/>
        <w:ind w:firstLine="482"/>
        <w:jc w:val="center"/>
        <w:rPr>
          <w:b/>
          <w:lang w:val="zh-CN"/>
        </w:rPr>
      </w:pPr>
      <w:bookmarkStart w:id="0" w:name="_Toc330796916"/>
    </w:p>
    <w:p>
      <w:pPr>
        <w:spacing w:before="120" w:after="120"/>
        <w:ind w:firstLine="482"/>
        <w:jc w:val="center"/>
        <w:rPr>
          <w:b/>
        </w:rPr>
      </w:pPr>
      <w:r>
        <w:rPr>
          <w:b/>
          <w:lang w:val="zh-CN"/>
        </w:rPr>
        <w:t>目录</w:t>
      </w:r>
    </w:p>
    <w:p>
      <w:pPr>
        <w:pStyle w:val="28"/>
        <w:tabs>
          <w:tab w:val="right" w:leader="dot" w:pos="9027"/>
          <w:tab w:val="clear" w:pos="9072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_Toc10466 </w:instrText>
      </w:r>
      <w:r>
        <w:fldChar w:fldCharType="separate"/>
      </w:r>
      <w:r>
        <w:rPr>
          <w:lang w:val="zh-CN"/>
        </w:rPr>
        <w:t>第一章</w:t>
      </w:r>
      <w:r>
        <w:rPr>
          <w:rFonts w:hint="eastAsia"/>
          <w:lang w:val="zh-CN"/>
        </w:rPr>
        <w:t xml:space="preserve"> </w:t>
      </w:r>
      <w:r>
        <w:rPr>
          <w:rFonts w:hint="eastAsia"/>
        </w:rPr>
        <w:t>项目概述</w:t>
      </w:r>
      <w:r>
        <w:tab/>
      </w:r>
      <w:r>
        <w:fldChar w:fldCharType="begin"/>
      </w:r>
      <w:r>
        <w:instrText xml:space="preserve"> PAGEREF _Toc10466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2"/>
        <w:tabs>
          <w:tab w:val="right" w:leader="dot" w:pos="9027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_Toc23596 </w:instrText>
      </w:r>
      <w:r>
        <w:rPr>
          <w:lang w:val="zh-CN"/>
        </w:rPr>
        <w:fldChar w:fldCharType="separate"/>
      </w:r>
      <w:r>
        <w:rPr>
          <w:rFonts w:hint="eastAsia"/>
        </w:rPr>
        <w:t>1.1 项目背景</w:t>
      </w:r>
      <w:r>
        <w:tab/>
      </w:r>
      <w:r>
        <w:fldChar w:fldCharType="begin"/>
      </w:r>
      <w:r>
        <w:instrText xml:space="preserve"> PAGEREF _Toc23596 \h </w:instrText>
      </w:r>
      <w:r>
        <w:fldChar w:fldCharType="separate"/>
      </w:r>
      <w:r>
        <w:t>2</w:t>
      </w:r>
      <w:r>
        <w:fldChar w:fldCharType="end"/>
      </w:r>
      <w:r>
        <w:rPr>
          <w:lang w:val="zh-CN"/>
        </w:rPr>
        <w:fldChar w:fldCharType="end"/>
      </w:r>
    </w:p>
    <w:p>
      <w:pPr>
        <w:pStyle w:val="28"/>
        <w:tabs>
          <w:tab w:val="right" w:leader="dot" w:pos="9027"/>
          <w:tab w:val="clear" w:pos="9072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_Toc17871 </w:instrText>
      </w:r>
      <w:r>
        <w:rPr>
          <w:lang w:val="zh-CN"/>
        </w:rPr>
        <w:fldChar w:fldCharType="separate"/>
      </w:r>
      <w:r>
        <w:rPr>
          <w:rFonts w:hint="eastAsia"/>
        </w:rPr>
        <w:t>第二章 总体技术设计</w:t>
      </w:r>
      <w:r>
        <w:tab/>
      </w:r>
      <w:r>
        <w:fldChar w:fldCharType="begin"/>
      </w:r>
      <w:r>
        <w:instrText xml:space="preserve"> PAGEREF _Toc17871 \h </w:instrText>
      </w:r>
      <w:r>
        <w:fldChar w:fldCharType="separate"/>
      </w:r>
      <w:r>
        <w:t>2</w:t>
      </w:r>
      <w:r>
        <w:fldChar w:fldCharType="end"/>
      </w:r>
      <w:r>
        <w:rPr>
          <w:lang w:val="zh-CN"/>
        </w:rPr>
        <w:fldChar w:fldCharType="end"/>
      </w:r>
    </w:p>
    <w:p>
      <w:pPr>
        <w:pStyle w:val="32"/>
        <w:tabs>
          <w:tab w:val="right" w:leader="dot" w:pos="9027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_Toc27026 </w:instrText>
      </w:r>
      <w:r>
        <w:rPr>
          <w:lang w:val="zh-CN"/>
        </w:rPr>
        <w:fldChar w:fldCharType="separate"/>
      </w:r>
      <w:r>
        <w:rPr>
          <w:rFonts w:hint="eastAsia"/>
        </w:rPr>
        <w:t>2.1 网络新建拓扑</w:t>
      </w:r>
      <w:r>
        <w:t>规划</w:t>
      </w:r>
      <w:r>
        <w:tab/>
      </w:r>
      <w:r>
        <w:fldChar w:fldCharType="begin"/>
      </w:r>
      <w:r>
        <w:instrText xml:space="preserve"> PAGEREF _Toc27026 \h </w:instrText>
      </w:r>
      <w:r>
        <w:fldChar w:fldCharType="separate"/>
      </w:r>
      <w:r>
        <w:t>2</w:t>
      </w:r>
      <w:r>
        <w:fldChar w:fldCharType="end"/>
      </w:r>
      <w:r>
        <w:rPr>
          <w:lang w:val="zh-CN"/>
        </w:rPr>
        <w:fldChar w:fldCharType="end"/>
      </w:r>
    </w:p>
    <w:p>
      <w:pPr>
        <w:pStyle w:val="28"/>
        <w:tabs>
          <w:tab w:val="right" w:leader="dot" w:pos="9027"/>
          <w:tab w:val="clear" w:pos="9072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_Toc23218 </w:instrText>
      </w:r>
      <w:r>
        <w:rPr>
          <w:lang w:val="zh-CN"/>
        </w:rPr>
        <w:fldChar w:fldCharType="separate"/>
      </w:r>
      <w:r>
        <w:rPr>
          <w:rFonts w:hint="eastAsia"/>
        </w:rPr>
        <w:t>第三章 详细技术设计</w:t>
      </w:r>
      <w:r>
        <w:tab/>
      </w:r>
      <w:r>
        <w:fldChar w:fldCharType="begin"/>
      </w:r>
      <w:r>
        <w:instrText xml:space="preserve"> PAGEREF _Toc23218 \h </w:instrText>
      </w:r>
      <w:r>
        <w:fldChar w:fldCharType="separate"/>
      </w:r>
      <w:r>
        <w:t>2</w:t>
      </w:r>
      <w:r>
        <w:fldChar w:fldCharType="end"/>
      </w:r>
      <w:r>
        <w:rPr>
          <w:lang w:val="zh-CN"/>
        </w:rPr>
        <w:fldChar w:fldCharType="end"/>
      </w:r>
    </w:p>
    <w:p>
      <w:pPr>
        <w:pStyle w:val="32"/>
        <w:tabs>
          <w:tab w:val="right" w:leader="dot" w:pos="9027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_Toc14023 </w:instrText>
      </w:r>
      <w:r>
        <w:rPr>
          <w:lang w:val="zh-CN"/>
        </w:rPr>
        <w:fldChar w:fldCharType="separate"/>
      </w:r>
      <w:r>
        <w:rPr>
          <w:rFonts w:hint="eastAsia"/>
        </w:rPr>
        <w:t>3.1 设备使用部署规划</w:t>
      </w:r>
      <w:r>
        <w:tab/>
      </w:r>
      <w:r>
        <w:fldChar w:fldCharType="begin"/>
      </w:r>
      <w:r>
        <w:instrText xml:space="preserve"> PAGEREF _Toc14023 \h </w:instrText>
      </w:r>
      <w:r>
        <w:fldChar w:fldCharType="separate"/>
      </w:r>
      <w:r>
        <w:t>2</w:t>
      </w:r>
      <w:r>
        <w:fldChar w:fldCharType="end"/>
      </w:r>
      <w:r>
        <w:rPr>
          <w:lang w:val="zh-CN"/>
        </w:rPr>
        <w:fldChar w:fldCharType="end"/>
      </w:r>
    </w:p>
    <w:p>
      <w:pPr>
        <w:pStyle w:val="21"/>
        <w:tabs>
          <w:tab w:val="right" w:leader="dot" w:pos="9027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_Toc1564 </w:instrText>
      </w:r>
      <w:r>
        <w:rPr>
          <w:lang w:val="zh-CN"/>
        </w:rPr>
        <w:fldChar w:fldCharType="separate"/>
      </w:r>
      <w:r>
        <w:rPr>
          <w:rFonts w:hint="eastAsia"/>
        </w:rPr>
        <w:t>3.1.1 设备命名规划</w:t>
      </w:r>
      <w:r>
        <w:tab/>
      </w:r>
      <w:r>
        <w:fldChar w:fldCharType="begin"/>
      </w:r>
      <w:r>
        <w:instrText xml:space="preserve"> PAGEREF _Toc1564 \h </w:instrText>
      </w:r>
      <w:r>
        <w:fldChar w:fldCharType="separate"/>
      </w:r>
      <w:r>
        <w:t>2</w:t>
      </w:r>
      <w:r>
        <w:fldChar w:fldCharType="end"/>
      </w:r>
      <w:r>
        <w:rPr>
          <w:lang w:val="zh-CN"/>
        </w:rPr>
        <w:fldChar w:fldCharType="end"/>
      </w:r>
    </w:p>
    <w:p>
      <w:pPr>
        <w:pStyle w:val="21"/>
        <w:tabs>
          <w:tab w:val="right" w:leader="dot" w:pos="9027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_Toc22416 </w:instrText>
      </w:r>
      <w:r>
        <w:rPr>
          <w:lang w:val="zh-CN"/>
        </w:rPr>
        <w:fldChar w:fldCharType="separate"/>
      </w:r>
      <w:r>
        <w:rPr>
          <w:rFonts w:hint="eastAsia"/>
        </w:rPr>
        <w:t>3.1.2 端口描述规划</w:t>
      </w:r>
      <w:r>
        <w:tab/>
      </w:r>
      <w:r>
        <w:fldChar w:fldCharType="begin"/>
      </w:r>
      <w:r>
        <w:instrText xml:space="preserve"> PAGEREF _Toc22416 \h </w:instrText>
      </w:r>
      <w:r>
        <w:fldChar w:fldCharType="separate"/>
      </w:r>
      <w:r>
        <w:t>3</w:t>
      </w:r>
      <w:r>
        <w:fldChar w:fldCharType="end"/>
      </w:r>
      <w:r>
        <w:rPr>
          <w:lang w:val="zh-CN"/>
        </w:rPr>
        <w:fldChar w:fldCharType="end"/>
      </w:r>
    </w:p>
    <w:p>
      <w:pPr>
        <w:pStyle w:val="32"/>
        <w:tabs>
          <w:tab w:val="right" w:leader="dot" w:pos="9027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_Toc9807 </w:instrText>
      </w:r>
      <w:r>
        <w:rPr>
          <w:lang w:val="zh-CN"/>
        </w:rPr>
        <w:fldChar w:fldCharType="separate"/>
      </w:r>
      <w:r>
        <w:rPr>
          <w:rFonts w:hint="eastAsia"/>
        </w:rPr>
        <w:t>3.2 IP地址规划</w:t>
      </w:r>
      <w:r>
        <w:tab/>
      </w:r>
      <w:r>
        <w:fldChar w:fldCharType="begin"/>
      </w:r>
      <w:r>
        <w:instrText xml:space="preserve"> PAGEREF _Toc9807 \h </w:instrText>
      </w:r>
      <w:r>
        <w:fldChar w:fldCharType="separate"/>
      </w:r>
      <w:r>
        <w:t>3</w:t>
      </w:r>
      <w:r>
        <w:fldChar w:fldCharType="end"/>
      </w:r>
      <w:r>
        <w:rPr>
          <w:lang w:val="zh-CN"/>
        </w:rPr>
        <w:fldChar w:fldCharType="end"/>
      </w:r>
    </w:p>
    <w:p>
      <w:pPr>
        <w:pStyle w:val="21"/>
        <w:tabs>
          <w:tab w:val="right" w:leader="dot" w:pos="9027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_Toc11375 </w:instrText>
      </w:r>
      <w:r>
        <w:rPr>
          <w:lang w:val="zh-CN"/>
        </w:rPr>
        <w:fldChar w:fldCharType="separate"/>
      </w:r>
      <w:r>
        <w:rPr>
          <w:rFonts w:hint="eastAsia"/>
        </w:rPr>
        <w:t>3.2.1 管理地址规划</w:t>
      </w:r>
      <w:r>
        <w:tab/>
      </w:r>
      <w:r>
        <w:fldChar w:fldCharType="begin"/>
      </w:r>
      <w:r>
        <w:instrText xml:space="preserve"> PAGEREF _Toc11375 \h </w:instrText>
      </w:r>
      <w:r>
        <w:fldChar w:fldCharType="separate"/>
      </w:r>
      <w:r>
        <w:t>3</w:t>
      </w:r>
      <w:r>
        <w:fldChar w:fldCharType="end"/>
      </w:r>
      <w:r>
        <w:rPr>
          <w:lang w:val="zh-CN"/>
        </w:rPr>
        <w:fldChar w:fldCharType="end"/>
      </w:r>
    </w:p>
    <w:p>
      <w:pPr>
        <w:pStyle w:val="21"/>
        <w:tabs>
          <w:tab w:val="right" w:leader="dot" w:pos="9027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_Toc20453 </w:instrText>
      </w:r>
      <w:r>
        <w:rPr>
          <w:lang w:val="zh-CN"/>
        </w:rPr>
        <w:fldChar w:fldCharType="separate"/>
      </w:r>
      <w:r>
        <w:rPr>
          <w:rFonts w:hint="eastAsia"/>
        </w:rPr>
        <w:t>3.2.2 互联地址规划</w:t>
      </w:r>
      <w:r>
        <w:tab/>
      </w:r>
      <w:r>
        <w:fldChar w:fldCharType="begin"/>
      </w:r>
      <w:r>
        <w:instrText xml:space="preserve"> PAGEREF _Toc20453 \h </w:instrText>
      </w:r>
      <w:r>
        <w:fldChar w:fldCharType="separate"/>
      </w:r>
      <w:r>
        <w:t>4</w:t>
      </w:r>
      <w:r>
        <w:fldChar w:fldCharType="end"/>
      </w:r>
      <w:r>
        <w:rPr>
          <w:lang w:val="zh-CN"/>
        </w:rPr>
        <w:fldChar w:fldCharType="end"/>
      </w:r>
    </w:p>
    <w:p>
      <w:pPr>
        <w:pStyle w:val="21"/>
        <w:tabs>
          <w:tab w:val="right" w:leader="dot" w:pos="9027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_Toc23861 </w:instrText>
      </w:r>
      <w:r>
        <w:rPr>
          <w:lang w:val="zh-CN"/>
        </w:rPr>
        <w:fldChar w:fldCharType="separate"/>
      </w:r>
      <w:r>
        <w:rPr>
          <w:rFonts w:hint="eastAsia"/>
        </w:rPr>
        <w:t>3.2.3 业务地址规划</w:t>
      </w:r>
      <w:r>
        <w:tab/>
      </w:r>
      <w:r>
        <w:fldChar w:fldCharType="begin"/>
      </w:r>
      <w:r>
        <w:instrText xml:space="preserve"> PAGEREF _Toc23861 \h </w:instrText>
      </w:r>
      <w:r>
        <w:fldChar w:fldCharType="separate"/>
      </w:r>
      <w:r>
        <w:t>4</w:t>
      </w:r>
      <w:r>
        <w:fldChar w:fldCharType="end"/>
      </w:r>
      <w:r>
        <w:rPr>
          <w:lang w:val="zh-CN"/>
        </w:rPr>
        <w:fldChar w:fldCharType="end"/>
      </w:r>
    </w:p>
    <w:p>
      <w:pPr>
        <w:pStyle w:val="32"/>
        <w:tabs>
          <w:tab w:val="right" w:leader="dot" w:pos="9027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_Toc17054 </w:instrText>
      </w:r>
      <w:r>
        <w:rPr>
          <w:lang w:val="zh-CN"/>
        </w:rPr>
        <w:fldChar w:fldCharType="separate"/>
      </w:r>
      <w:r>
        <w:rPr>
          <w:rFonts w:hint="eastAsia"/>
        </w:rPr>
        <w:t xml:space="preserve">3.3 </w:t>
      </w:r>
      <w:r>
        <w:t>V</w:t>
      </w:r>
      <w:r>
        <w:rPr>
          <w:rFonts w:hint="eastAsia"/>
        </w:rPr>
        <w:t>LAN和端口规划</w:t>
      </w:r>
      <w:r>
        <w:tab/>
      </w:r>
      <w:r>
        <w:fldChar w:fldCharType="begin"/>
      </w:r>
      <w:r>
        <w:instrText xml:space="preserve"> PAGEREF _Toc17054 \h </w:instrText>
      </w:r>
      <w:r>
        <w:fldChar w:fldCharType="separate"/>
      </w:r>
      <w:r>
        <w:t>4</w:t>
      </w:r>
      <w:r>
        <w:fldChar w:fldCharType="end"/>
      </w:r>
      <w:r>
        <w:rPr>
          <w:lang w:val="zh-CN"/>
        </w:rPr>
        <w:fldChar w:fldCharType="end"/>
      </w:r>
    </w:p>
    <w:p>
      <w:pPr>
        <w:pStyle w:val="21"/>
        <w:tabs>
          <w:tab w:val="right" w:leader="dot" w:pos="9027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_Toc19719 </w:instrText>
      </w:r>
      <w:r>
        <w:rPr>
          <w:lang w:val="zh-CN"/>
        </w:rPr>
        <w:fldChar w:fldCharType="separate"/>
      </w:r>
      <w:r>
        <w:rPr>
          <w:rFonts w:hint="eastAsia"/>
        </w:rPr>
        <w:t>3.3.1 VLAN规划</w:t>
      </w:r>
      <w:r>
        <w:tab/>
      </w:r>
      <w:r>
        <w:fldChar w:fldCharType="begin"/>
      </w:r>
      <w:r>
        <w:instrText xml:space="preserve"> PAGEREF _Toc19719 \h </w:instrText>
      </w:r>
      <w:r>
        <w:fldChar w:fldCharType="separate"/>
      </w:r>
      <w:r>
        <w:t>4</w:t>
      </w:r>
      <w:r>
        <w:fldChar w:fldCharType="end"/>
      </w:r>
      <w:r>
        <w:rPr>
          <w:lang w:val="zh-CN"/>
        </w:rPr>
        <w:fldChar w:fldCharType="end"/>
      </w:r>
    </w:p>
    <w:p>
      <w:pPr>
        <w:pStyle w:val="21"/>
        <w:tabs>
          <w:tab w:val="right" w:leader="dot" w:pos="9027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_Toc5582 </w:instrText>
      </w:r>
      <w:r>
        <w:rPr>
          <w:lang w:val="zh-CN"/>
        </w:rPr>
        <w:fldChar w:fldCharType="separate"/>
      </w:r>
      <w:r>
        <w:rPr>
          <w:rFonts w:hint="eastAsia"/>
        </w:rPr>
        <w:t>3.3.2 端口规划</w:t>
      </w:r>
      <w:r>
        <w:tab/>
      </w:r>
      <w:r>
        <w:fldChar w:fldCharType="begin"/>
      </w:r>
      <w:r>
        <w:instrText xml:space="preserve"> PAGEREF _Toc5582 \h </w:instrText>
      </w:r>
      <w:r>
        <w:fldChar w:fldCharType="separate"/>
      </w:r>
      <w:r>
        <w:t>4</w:t>
      </w:r>
      <w:r>
        <w:fldChar w:fldCharType="end"/>
      </w:r>
      <w:r>
        <w:rPr>
          <w:lang w:val="zh-CN"/>
        </w:rPr>
        <w:fldChar w:fldCharType="end"/>
      </w:r>
    </w:p>
    <w:p>
      <w:pPr>
        <w:pStyle w:val="28"/>
        <w:tabs>
          <w:tab w:val="right" w:leader="dot" w:pos="9027"/>
          <w:tab w:val="clear" w:pos="9072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_Toc31657 </w:instrText>
      </w:r>
      <w:r>
        <w:rPr>
          <w:lang w:val="zh-CN"/>
        </w:rPr>
        <w:fldChar w:fldCharType="separate"/>
      </w:r>
      <w:r>
        <w:rPr>
          <w:rFonts w:hint="eastAsia"/>
        </w:rPr>
        <w:t>第四章 关键设备详细配置</w:t>
      </w:r>
      <w:r>
        <w:tab/>
      </w:r>
      <w:r>
        <w:fldChar w:fldCharType="begin"/>
      </w:r>
      <w:r>
        <w:instrText xml:space="preserve"> PAGEREF _Toc31657 \h </w:instrText>
      </w:r>
      <w:r>
        <w:fldChar w:fldCharType="separate"/>
      </w:r>
      <w:r>
        <w:t>4</w:t>
      </w:r>
      <w:r>
        <w:fldChar w:fldCharType="end"/>
      </w:r>
      <w:r>
        <w:rPr>
          <w:lang w:val="zh-CN"/>
        </w:rPr>
        <w:fldChar w:fldCharType="end"/>
      </w:r>
    </w:p>
    <w:p>
      <w:pPr>
        <w:pStyle w:val="32"/>
        <w:tabs>
          <w:tab w:val="right" w:leader="dot" w:pos="9027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_Toc24826 </w:instrText>
      </w:r>
      <w:r>
        <w:rPr>
          <w:lang w:val="zh-CN"/>
        </w:rPr>
        <w:fldChar w:fldCharType="separate"/>
      </w:r>
      <w:r>
        <w:rPr>
          <w:rFonts w:hint="eastAsia"/>
        </w:rPr>
        <w:t>4.1 XX区设备配置实现</w:t>
      </w:r>
      <w:r>
        <w:tab/>
      </w:r>
      <w:r>
        <w:fldChar w:fldCharType="begin"/>
      </w:r>
      <w:r>
        <w:instrText xml:space="preserve"> PAGEREF _Toc24826 \h </w:instrText>
      </w:r>
      <w:r>
        <w:fldChar w:fldCharType="separate"/>
      </w:r>
      <w:r>
        <w:t>4</w:t>
      </w:r>
      <w:r>
        <w:fldChar w:fldCharType="end"/>
      </w:r>
      <w:r>
        <w:rPr>
          <w:lang w:val="zh-CN"/>
        </w:rPr>
        <w:fldChar w:fldCharType="end"/>
      </w:r>
    </w:p>
    <w:p>
      <w:pPr>
        <w:pStyle w:val="32"/>
        <w:tabs>
          <w:tab w:val="right" w:leader="dot" w:pos="9027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_Toc9742 </w:instrText>
      </w:r>
      <w:r>
        <w:rPr>
          <w:lang w:val="zh-CN"/>
        </w:rPr>
        <w:fldChar w:fldCharType="separate"/>
      </w:r>
      <w:r>
        <w:rPr>
          <w:rFonts w:hint="eastAsia"/>
        </w:rPr>
        <w:t>4.2 YY区设备配置实现</w:t>
      </w:r>
      <w:r>
        <w:tab/>
      </w:r>
      <w:r>
        <w:fldChar w:fldCharType="begin"/>
      </w:r>
      <w:r>
        <w:instrText xml:space="preserve"> PAGEREF _Toc9742 \h </w:instrText>
      </w:r>
      <w:r>
        <w:fldChar w:fldCharType="separate"/>
      </w:r>
      <w:r>
        <w:t>5</w:t>
      </w:r>
      <w:r>
        <w:fldChar w:fldCharType="end"/>
      </w:r>
      <w:r>
        <w:rPr>
          <w:lang w:val="zh-CN"/>
        </w:rPr>
        <w:fldChar w:fldCharType="end"/>
      </w:r>
    </w:p>
    <w:p>
      <w:pPr>
        <w:pStyle w:val="32"/>
        <w:tabs>
          <w:tab w:val="right" w:leader="dot" w:pos="9027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_Toc2730 </w:instrText>
      </w:r>
      <w:r>
        <w:rPr>
          <w:lang w:val="zh-CN"/>
        </w:rPr>
        <w:fldChar w:fldCharType="separate"/>
      </w:r>
      <w:r>
        <w:rPr>
          <w:rFonts w:hint="eastAsia"/>
        </w:rPr>
        <w:t>4.3 ZZ区设备配置实现</w:t>
      </w:r>
      <w:r>
        <w:tab/>
      </w:r>
      <w:r>
        <w:fldChar w:fldCharType="begin"/>
      </w:r>
      <w:r>
        <w:instrText xml:space="preserve"> PAGEREF _Toc2730 \h </w:instrText>
      </w:r>
      <w:r>
        <w:fldChar w:fldCharType="separate"/>
      </w:r>
      <w:r>
        <w:t>5</w:t>
      </w:r>
      <w:r>
        <w:fldChar w:fldCharType="end"/>
      </w:r>
      <w:r>
        <w:rPr>
          <w:lang w:val="zh-CN"/>
        </w:rPr>
        <w:fldChar w:fldCharType="end"/>
      </w:r>
    </w:p>
    <w:p>
      <w:pPr>
        <w:pStyle w:val="2"/>
        <w:numPr>
          <w:ilvl w:val="0"/>
          <w:numId w:val="0"/>
        </w:numPr>
        <w:rPr>
          <w:lang w:val="zh-CN"/>
        </w:rPr>
      </w:pPr>
      <w:r>
        <w:rPr>
          <w:lang w:val="zh-CN"/>
        </w:rPr>
        <w:fldChar w:fldCharType="end"/>
      </w:r>
      <w:bookmarkEnd w:id="0"/>
      <w:bookmarkStart w:id="1" w:name="_Toc319501974"/>
      <w:bookmarkStart w:id="2" w:name="_Toc295313282"/>
      <w:bookmarkStart w:id="3" w:name="_Toc280016287"/>
    </w:p>
    <w:p>
      <w:pPr>
        <w:rPr>
          <w:lang w:val="zh-CN"/>
        </w:rPr>
      </w:pPr>
      <w:r>
        <w:rPr>
          <w:lang w:val="zh-CN"/>
        </w:rPr>
        <w:br w:type="page"/>
      </w:r>
    </w:p>
    <w:p>
      <w:pPr>
        <w:pStyle w:val="2"/>
        <w:numPr>
          <w:ilvl w:val="0"/>
          <w:numId w:val="0"/>
        </w:numPr>
      </w:pPr>
      <w:bookmarkStart w:id="4" w:name="_Toc10466"/>
      <w:r>
        <w:rPr>
          <w:lang w:val="zh-CN"/>
        </w:rPr>
        <w:t>第一章</w:t>
      </w:r>
      <w:r>
        <w:rPr>
          <w:rFonts w:hint="eastAsia"/>
          <w:lang w:val="zh-CN"/>
        </w:rPr>
        <w:t xml:space="preserve"> </w:t>
      </w:r>
      <w:r>
        <w:rPr>
          <w:rFonts w:hint="eastAsia"/>
        </w:rPr>
        <w:t>项目概述</w:t>
      </w:r>
      <w:bookmarkEnd w:id="1"/>
      <w:bookmarkEnd w:id="2"/>
      <w:bookmarkEnd w:id="4"/>
    </w:p>
    <w:p>
      <w:pPr>
        <w:pStyle w:val="4"/>
      </w:pPr>
      <w:bookmarkStart w:id="5" w:name="_Toc319501975"/>
      <w:bookmarkStart w:id="6" w:name="_Toc295313283"/>
      <w:bookmarkStart w:id="7" w:name="_Toc23596"/>
      <w:r>
        <w:rPr>
          <w:rFonts w:hint="eastAsia"/>
        </w:rPr>
        <w:t>项目背景</w:t>
      </w:r>
      <w:bookmarkEnd w:id="5"/>
      <w:bookmarkEnd w:id="6"/>
      <w:bookmarkEnd w:id="7"/>
    </w:p>
    <w:p>
      <w:pPr>
        <w:spacing w:before="120" w:after="120"/>
        <w:ind w:firstLine="480"/>
        <w:rPr>
          <w:i/>
          <w:color w:val="FF0000"/>
        </w:rPr>
      </w:pPr>
      <w:r>
        <w:rPr>
          <w:rFonts w:hint="eastAsia"/>
          <w:i/>
          <w:color w:val="FF0000"/>
        </w:rPr>
        <w:t>//描述此项目的启动建设背景。</w:t>
      </w:r>
    </w:p>
    <w:p>
      <w:pPr>
        <w:spacing w:before="120" w:after="120"/>
        <w:ind w:firstLine="480"/>
        <w:rPr>
          <w:color w:val="0070C0"/>
        </w:rPr>
      </w:pPr>
      <w:r>
        <w:rPr>
          <w:rFonts w:hint="eastAsia"/>
          <w:color w:val="0070C0"/>
        </w:rPr>
        <w:t>例1：</w:t>
      </w:r>
    </w:p>
    <w:p>
      <w:pPr>
        <w:spacing w:before="120" w:after="120"/>
        <w:ind w:firstLine="480"/>
        <w:rPr>
          <w:color w:val="0070C0"/>
        </w:rPr>
      </w:pPr>
      <w:r>
        <w:rPr>
          <w:rFonts w:hint="eastAsia"/>
          <w:color w:val="0070C0"/>
        </w:rPr>
        <w:t>随着XXX的进一步发展，网络构架支撑能力不足的问题逐渐凸显，同时部分设备使用年限已长、设备故障率增加，部分设备功能不能满足使用需求。为提升XXX网络支持能力，XXX工程于XX年XX月启动实施。</w:t>
      </w:r>
    </w:p>
    <w:p>
      <w:pPr>
        <w:spacing w:before="120" w:after="120"/>
        <w:ind w:firstLine="480"/>
        <w:rPr>
          <w:color w:val="0070C0"/>
        </w:rPr>
      </w:pPr>
      <w:r>
        <w:rPr>
          <w:rFonts w:hint="eastAsia"/>
          <w:color w:val="0070C0"/>
        </w:rPr>
        <w:t>例2：</w:t>
      </w:r>
      <w:bookmarkStart w:id="93" w:name="_GoBack"/>
      <w:bookmarkEnd w:id="93"/>
    </w:p>
    <w:p>
      <w:pPr>
        <w:spacing w:before="120" w:after="120"/>
        <w:ind w:firstLine="480"/>
        <w:rPr>
          <w:color w:val="0070C0"/>
        </w:rPr>
      </w:pPr>
      <w:r>
        <w:rPr>
          <w:color w:val="0070C0"/>
        </w:rPr>
        <w:t>XXXX工程</w:t>
      </w:r>
      <w:r>
        <w:rPr>
          <w:rFonts w:hint="eastAsia"/>
          <w:color w:val="0070C0"/>
        </w:rPr>
        <w:t>是XXX</w:t>
      </w:r>
      <w:r>
        <w:rPr>
          <w:rFonts w:hint="eastAsia"/>
          <w:color w:val="0070C0"/>
          <w:lang w:val="en-US" w:eastAsia="zh-CN"/>
        </w:rPr>
        <w:t xml:space="preserve">  </w:t>
      </w:r>
      <w:r>
        <w:rPr>
          <w:rFonts w:hint="eastAsia"/>
          <w:color w:val="0070C0"/>
        </w:rPr>
        <w:t>IT建设的一项基础工程，旨在</w:t>
      </w:r>
      <w:r>
        <w:rPr>
          <w:color w:val="0070C0"/>
        </w:rPr>
        <w:t>提高</w:t>
      </w:r>
      <w:r>
        <w:rPr>
          <w:rFonts w:hint="eastAsia"/>
          <w:color w:val="0070C0"/>
          <w:lang w:val="en-US" w:eastAsia="zh-CN"/>
        </w:rPr>
        <w:t>......</w:t>
      </w:r>
      <w:r>
        <w:rPr>
          <w:rFonts w:hint="eastAsia"/>
          <w:color w:val="0070C0"/>
        </w:rPr>
        <w:t>，增强</w:t>
      </w:r>
      <w:r>
        <w:rPr>
          <w:color w:val="0070C0"/>
        </w:rPr>
        <w:t>XXX</w:t>
      </w:r>
      <w:r>
        <w:rPr>
          <w:rFonts w:hint="eastAsia"/>
          <w:color w:val="0070C0"/>
          <w:lang w:val="en-US" w:eastAsia="zh-CN"/>
        </w:rPr>
        <w:t>......</w:t>
      </w:r>
      <w:r>
        <w:rPr>
          <w:color w:val="0070C0"/>
        </w:rPr>
        <w:t>。</w:t>
      </w:r>
    </w:p>
    <w:p>
      <w:pPr>
        <w:pStyle w:val="2"/>
      </w:pPr>
      <w:bookmarkStart w:id="8" w:name="_Toc319501977"/>
      <w:bookmarkStart w:id="9" w:name="_Toc295313285"/>
      <w:bookmarkStart w:id="10" w:name="_Toc17871"/>
      <w:r>
        <w:rPr>
          <w:rFonts w:hint="eastAsia"/>
        </w:rPr>
        <w:t>总体技术设计</w:t>
      </w:r>
      <w:bookmarkEnd w:id="8"/>
      <w:bookmarkEnd w:id="9"/>
      <w:bookmarkEnd w:id="10"/>
    </w:p>
    <w:p>
      <w:pPr>
        <w:spacing w:before="120" w:after="120"/>
        <w:ind w:firstLine="643"/>
        <w:rPr>
          <w:rFonts w:ascii="Arial" w:hAnsi="Arial" w:eastAsia="黑体"/>
          <w:b/>
          <w:vanish/>
          <w:color w:val="000000"/>
          <w:sz w:val="32"/>
        </w:rPr>
      </w:pPr>
      <w:bookmarkStart w:id="11" w:name="_Toc319250638"/>
      <w:bookmarkEnd w:id="11"/>
      <w:bookmarkStart w:id="12" w:name="_Toc319501978"/>
      <w:bookmarkEnd w:id="12"/>
      <w:bookmarkStart w:id="13" w:name="_Toc319250901"/>
      <w:bookmarkEnd w:id="13"/>
      <w:bookmarkStart w:id="14" w:name="_Toc295313286"/>
    </w:p>
    <w:bookmarkEnd w:id="14"/>
    <w:p>
      <w:pPr>
        <w:pStyle w:val="4"/>
      </w:pPr>
      <w:bookmarkStart w:id="15" w:name="_Toc319250903"/>
      <w:bookmarkEnd w:id="15"/>
      <w:bookmarkStart w:id="16" w:name="_Toc319501979"/>
      <w:bookmarkEnd w:id="16"/>
      <w:bookmarkStart w:id="17" w:name="_Toc319250902"/>
      <w:bookmarkEnd w:id="17"/>
      <w:bookmarkStart w:id="18" w:name="_Toc319501980"/>
      <w:bookmarkEnd w:id="18"/>
      <w:bookmarkStart w:id="19" w:name="_Toc319250640"/>
      <w:bookmarkEnd w:id="19"/>
      <w:bookmarkStart w:id="20" w:name="_Toc319250639"/>
      <w:bookmarkEnd w:id="20"/>
      <w:bookmarkStart w:id="21" w:name="_Toc192423682"/>
      <w:bookmarkStart w:id="22" w:name="_Toc234037991"/>
      <w:bookmarkStart w:id="23" w:name="_Toc295313287"/>
      <w:bookmarkStart w:id="24" w:name="_Toc319501982"/>
      <w:bookmarkStart w:id="25" w:name="_Toc192259457"/>
      <w:bookmarkStart w:id="26" w:name="_Toc27026"/>
      <w:r>
        <w:rPr>
          <w:rFonts w:hint="eastAsia"/>
        </w:rPr>
        <w:t>网络新建</w:t>
      </w:r>
      <w:bookmarkEnd w:id="21"/>
      <w:bookmarkEnd w:id="22"/>
      <w:bookmarkEnd w:id="23"/>
      <w:bookmarkEnd w:id="24"/>
      <w:bookmarkEnd w:id="25"/>
      <w:r>
        <w:rPr>
          <w:rFonts w:hint="eastAsia"/>
        </w:rPr>
        <w:t>拓扑</w:t>
      </w:r>
      <w:r>
        <w:t>规划</w:t>
      </w:r>
      <w:bookmarkEnd w:id="26"/>
    </w:p>
    <w:p>
      <w:pPr>
        <w:pStyle w:val="3"/>
        <w:spacing w:before="120" w:after="120"/>
        <w:ind w:firstLine="480"/>
        <w:rPr>
          <w:i/>
          <w:color w:val="FF0000"/>
        </w:rPr>
      </w:pPr>
      <w:r>
        <w:rPr>
          <w:rFonts w:hint="eastAsia"/>
          <w:i/>
          <w:color w:val="FF0000"/>
        </w:rPr>
        <w:t>//插入</w:t>
      </w:r>
      <w:r>
        <w:rPr>
          <w:i/>
          <w:color w:val="FF0000"/>
        </w:rPr>
        <w:t>新建项目拓扑</w:t>
      </w:r>
      <w:r>
        <w:rPr>
          <w:rFonts w:hint="eastAsia"/>
          <w:i/>
          <w:color w:val="FF0000"/>
        </w:rPr>
        <w:t>图</w:t>
      </w:r>
    </w:p>
    <w:p>
      <w:pPr>
        <w:pStyle w:val="2"/>
      </w:pPr>
      <w:bookmarkStart w:id="27" w:name="_Toc319501985"/>
      <w:bookmarkStart w:id="28" w:name="_Toc295313290"/>
      <w:bookmarkStart w:id="29" w:name="_Toc23218"/>
      <w:r>
        <w:rPr>
          <w:rFonts w:hint="eastAsia"/>
        </w:rPr>
        <w:t>详细技术设计</w:t>
      </w:r>
      <w:bookmarkEnd w:id="27"/>
      <w:bookmarkEnd w:id="28"/>
      <w:bookmarkEnd w:id="29"/>
    </w:p>
    <w:p>
      <w:pPr>
        <w:pStyle w:val="4"/>
      </w:pPr>
      <w:bookmarkStart w:id="30" w:name="_Toc319250646"/>
      <w:bookmarkEnd w:id="30"/>
      <w:bookmarkStart w:id="31" w:name="_Toc319250909"/>
      <w:bookmarkEnd w:id="31"/>
      <w:bookmarkStart w:id="32" w:name="_Toc319501986"/>
      <w:bookmarkEnd w:id="32"/>
      <w:bookmarkStart w:id="33" w:name="_Toc192259462"/>
      <w:bookmarkStart w:id="34" w:name="_Toc234037996"/>
      <w:bookmarkStart w:id="35" w:name="_Toc192423687"/>
      <w:bookmarkStart w:id="36" w:name="_Toc319501990"/>
      <w:bookmarkStart w:id="37" w:name="_Toc295313291"/>
      <w:bookmarkStart w:id="38" w:name="_Toc14023"/>
      <w:r>
        <w:rPr>
          <w:rFonts w:hint="eastAsia"/>
        </w:rPr>
        <w:t>设备使用部署</w:t>
      </w:r>
      <w:bookmarkEnd w:id="33"/>
      <w:bookmarkEnd w:id="34"/>
      <w:bookmarkEnd w:id="35"/>
      <w:r>
        <w:rPr>
          <w:rFonts w:hint="eastAsia"/>
        </w:rPr>
        <w:t>规划</w:t>
      </w:r>
      <w:bookmarkEnd w:id="36"/>
      <w:bookmarkEnd w:id="37"/>
      <w:bookmarkEnd w:id="38"/>
    </w:p>
    <w:p>
      <w:pPr>
        <w:pStyle w:val="5"/>
        <w:ind w:firstLine="482"/>
      </w:pPr>
      <w:bookmarkStart w:id="39" w:name="_Toc192423688"/>
      <w:bookmarkStart w:id="40" w:name="_Toc192259463"/>
      <w:bookmarkStart w:id="41" w:name="_Toc234037997"/>
      <w:bookmarkStart w:id="42" w:name="_Toc295313292"/>
      <w:bookmarkStart w:id="43" w:name="_Toc319501991"/>
      <w:bookmarkStart w:id="44" w:name="_Toc1564"/>
      <w:r>
        <w:rPr>
          <w:rFonts w:hint="eastAsia"/>
        </w:rPr>
        <w:t>设备命名</w:t>
      </w:r>
      <w:bookmarkEnd w:id="39"/>
      <w:bookmarkEnd w:id="40"/>
      <w:bookmarkEnd w:id="41"/>
      <w:r>
        <w:rPr>
          <w:rFonts w:hint="eastAsia"/>
        </w:rPr>
        <w:t>规</w:t>
      </w:r>
      <w:bookmarkEnd w:id="42"/>
      <w:bookmarkEnd w:id="43"/>
      <w:r>
        <w:rPr>
          <w:rFonts w:hint="eastAsia"/>
        </w:rPr>
        <w:t>划</w:t>
      </w:r>
      <w:bookmarkEnd w:id="44"/>
    </w:p>
    <w:p>
      <w:pPr>
        <w:spacing w:before="120" w:after="120"/>
        <w:ind w:firstLine="480"/>
        <w:rPr>
          <w:i/>
          <w:color w:val="FF0000"/>
        </w:rPr>
      </w:pPr>
      <w:r>
        <w:rPr>
          <w:rFonts w:hint="eastAsia"/>
          <w:i/>
          <w:color w:val="FF0000"/>
        </w:rPr>
        <w:t>//描述设备命名规范</w:t>
      </w:r>
    </w:p>
    <w:p>
      <w:pPr>
        <w:spacing w:before="120" w:after="120"/>
        <w:ind w:firstLine="480"/>
        <w:rPr>
          <w:color w:val="0070C0"/>
        </w:rPr>
      </w:pPr>
      <w:r>
        <w:rPr>
          <w:rFonts w:hint="eastAsia"/>
          <w:color w:val="0070C0"/>
        </w:rPr>
        <w:t>例：</w:t>
      </w:r>
    </w:p>
    <w:p>
      <w:pPr>
        <w:spacing w:before="120" w:after="120"/>
        <w:ind w:firstLine="480"/>
        <w:rPr>
          <w:color w:val="0070C0"/>
        </w:rPr>
      </w:pPr>
      <w:r>
        <w:rPr>
          <w:color w:val="0070C0"/>
        </w:rPr>
        <w:t>为满足标准化、规范化的要求，总体命名规范</w:t>
      </w:r>
      <w:r>
        <w:rPr>
          <w:rFonts w:hint="eastAsia"/>
          <w:color w:val="0070C0"/>
        </w:rPr>
        <w:t>如下：</w:t>
      </w:r>
    </w:p>
    <w:tbl>
      <w:tblPr>
        <w:tblStyle w:val="37"/>
        <w:tblW w:w="475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346"/>
        <w:gridCol w:w="2746"/>
        <w:gridCol w:w="3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8781" w:type="dxa"/>
            <w:gridSpan w:val="4"/>
            <w:shd w:val="clear" w:color="auto" w:fill="FFFFFF"/>
            <w:vAlign w:val="bottom"/>
          </w:tcPr>
          <w:p>
            <w:pPr>
              <w:pStyle w:val="153"/>
            </w:pPr>
            <w:r>
              <w:rPr>
                <w:rFonts w:hint="eastAsia"/>
              </w:rPr>
              <w:t>核心主干网设备命名规范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1433" w:type="dxa"/>
            <w:vMerge w:val="restart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  <w:r>
              <w:rPr>
                <w:rFonts w:hint="eastAsia"/>
              </w:rPr>
              <w:t>主干核心层</w:t>
            </w:r>
          </w:p>
        </w:tc>
        <w:tc>
          <w:tcPr>
            <w:tcW w:w="1346" w:type="dxa"/>
            <w:vMerge w:val="restart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  <w:r>
              <w:rPr>
                <w:rFonts w:hint="eastAsia"/>
              </w:rPr>
              <w:t>RG-S8610</w:t>
            </w:r>
          </w:p>
        </w:tc>
        <w:tc>
          <w:tcPr>
            <w:tcW w:w="2746" w:type="dxa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eastAsia"/>
              </w:rPr>
              <w:t>核心节点</w:t>
            </w:r>
          </w:p>
        </w:tc>
        <w:tc>
          <w:tcPr>
            <w:tcW w:w="3256" w:type="dxa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  <w:r>
              <w:t>RS-A1-XNT-01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1433" w:type="dxa"/>
            <w:vMerge w:val="continue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</w:p>
        </w:tc>
        <w:tc>
          <w:tcPr>
            <w:tcW w:w="1346" w:type="dxa"/>
            <w:vMerge w:val="continue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</w:p>
        </w:tc>
        <w:tc>
          <w:tcPr>
            <w:tcW w:w="2746" w:type="dxa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eastAsia"/>
              </w:rPr>
              <w:t>核心节点</w:t>
            </w:r>
          </w:p>
        </w:tc>
        <w:tc>
          <w:tcPr>
            <w:tcW w:w="3256" w:type="dxa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  <w:r>
              <w:t>RS-A1-SNDS-01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1433" w:type="dxa"/>
            <w:vMerge w:val="restart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  <w:r>
              <w:rPr>
                <w:rFonts w:hint="eastAsia"/>
              </w:rPr>
              <w:t>主干汇聚层</w:t>
            </w:r>
          </w:p>
        </w:tc>
        <w:tc>
          <w:tcPr>
            <w:tcW w:w="1346" w:type="dxa"/>
            <w:vMerge w:val="restart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  <w:r>
              <w:rPr>
                <w:rFonts w:hint="eastAsia"/>
              </w:rPr>
              <w:t>RG-S8606</w:t>
            </w:r>
          </w:p>
        </w:tc>
        <w:tc>
          <w:tcPr>
            <w:tcW w:w="2746" w:type="dxa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  <w:r>
              <w:rPr>
                <w:rFonts w:hint="eastAsia"/>
                <w:lang w:val="en-US" w:eastAsia="zh-CN"/>
              </w:rPr>
              <w:t>XX</w:t>
            </w:r>
            <w:r>
              <w:rPr>
                <w:rFonts w:hint="eastAsia"/>
              </w:rPr>
              <w:t>汇聚节点</w:t>
            </w:r>
          </w:p>
        </w:tc>
        <w:tc>
          <w:tcPr>
            <w:tcW w:w="3256" w:type="dxa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  <w:r>
              <w:t>RS-B1-LS-01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1433" w:type="dxa"/>
            <w:vMerge w:val="continue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</w:p>
        </w:tc>
        <w:tc>
          <w:tcPr>
            <w:tcW w:w="1346" w:type="dxa"/>
            <w:vMerge w:val="continue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</w:p>
        </w:tc>
        <w:tc>
          <w:tcPr>
            <w:tcW w:w="2746" w:type="dxa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  <w:r>
              <w:rPr>
                <w:rFonts w:hint="eastAsia"/>
                <w:lang w:val="en-US" w:eastAsia="zh-CN"/>
              </w:rPr>
              <w:t>XX</w:t>
            </w:r>
            <w:r>
              <w:rPr>
                <w:rFonts w:hint="eastAsia"/>
              </w:rPr>
              <w:t>汇聚节点</w:t>
            </w:r>
          </w:p>
        </w:tc>
        <w:tc>
          <w:tcPr>
            <w:tcW w:w="3256" w:type="dxa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  <w:r>
              <w:t>RS-B1-BL-01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1433" w:type="dxa"/>
            <w:vMerge w:val="continue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</w:p>
        </w:tc>
        <w:tc>
          <w:tcPr>
            <w:tcW w:w="1346" w:type="dxa"/>
            <w:vMerge w:val="continue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</w:p>
        </w:tc>
        <w:tc>
          <w:tcPr>
            <w:tcW w:w="2746" w:type="dxa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  <w:r>
              <w:rPr>
                <w:rFonts w:hint="eastAsia"/>
                <w:lang w:val="en-US" w:eastAsia="zh-CN"/>
              </w:rPr>
              <w:t>XX</w:t>
            </w:r>
            <w:r>
              <w:rPr>
                <w:rFonts w:hint="eastAsia"/>
              </w:rPr>
              <w:t>汇聚节点</w:t>
            </w:r>
          </w:p>
        </w:tc>
        <w:tc>
          <w:tcPr>
            <w:tcW w:w="3256" w:type="dxa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  <w:r>
              <w:t>RS-B1-XNT-01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1433" w:type="dxa"/>
            <w:vMerge w:val="continue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</w:p>
        </w:tc>
        <w:tc>
          <w:tcPr>
            <w:tcW w:w="1346" w:type="dxa"/>
            <w:vMerge w:val="continue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</w:p>
        </w:tc>
        <w:tc>
          <w:tcPr>
            <w:tcW w:w="2746" w:type="dxa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  <w:r>
              <w:rPr>
                <w:rFonts w:hint="eastAsia"/>
                <w:lang w:val="en-US" w:eastAsia="zh-CN"/>
              </w:rPr>
              <w:t>XX</w:t>
            </w:r>
            <w:r>
              <w:rPr>
                <w:rFonts w:hint="eastAsia"/>
              </w:rPr>
              <w:t>汇聚节点</w:t>
            </w:r>
          </w:p>
        </w:tc>
        <w:tc>
          <w:tcPr>
            <w:tcW w:w="3256" w:type="dxa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  <w:r>
              <w:t>RS-B1-KJY-01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1433" w:type="dxa"/>
            <w:vMerge w:val="continue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</w:p>
        </w:tc>
        <w:tc>
          <w:tcPr>
            <w:tcW w:w="1346" w:type="dxa"/>
            <w:vMerge w:val="continue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</w:p>
        </w:tc>
        <w:tc>
          <w:tcPr>
            <w:tcW w:w="2746" w:type="dxa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  <w:r>
              <w:rPr>
                <w:rFonts w:hint="eastAsia"/>
                <w:lang w:val="en-US" w:eastAsia="zh-CN"/>
              </w:rPr>
              <w:t>XX</w:t>
            </w:r>
            <w:r>
              <w:rPr>
                <w:rFonts w:hint="eastAsia"/>
              </w:rPr>
              <w:t>汇聚节点</w:t>
            </w:r>
          </w:p>
        </w:tc>
        <w:tc>
          <w:tcPr>
            <w:tcW w:w="3256" w:type="dxa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  <w:r>
              <w:t>RS-B1-QN-01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1433" w:type="dxa"/>
            <w:vMerge w:val="continue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</w:p>
        </w:tc>
        <w:tc>
          <w:tcPr>
            <w:tcW w:w="1346" w:type="dxa"/>
            <w:vMerge w:val="continue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</w:p>
        </w:tc>
        <w:tc>
          <w:tcPr>
            <w:tcW w:w="2746" w:type="dxa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  <w:r>
              <w:rPr>
                <w:rFonts w:hint="eastAsia"/>
                <w:lang w:val="en-US" w:eastAsia="zh-CN"/>
              </w:rPr>
              <w:t>XX</w:t>
            </w:r>
            <w:r>
              <w:rPr>
                <w:rFonts w:hint="eastAsia"/>
              </w:rPr>
              <w:t>汇聚节点</w:t>
            </w:r>
          </w:p>
        </w:tc>
        <w:tc>
          <w:tcPr>
            <w:tcW w:w="3256" w:type="dxa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  <w:r>
              <w:t>RS-B1-HMG-01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1433" w:type="dxa"/>
            <w:vMerge w:val="restart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  <w:r>
              <w:rPr>
                <w:rFonts w:hint="eastAsia"/>
              </w:rPr>
              <w:t>功能汇聚层</w:t>
            </w:r>
          </w:p>
        </w:tc>
        <w:tc>
          <w:tcPr>
            <w:tcW w:w="1346" w:type="dxa"/>
            <w:vMerge w:val="continue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</w:p>
        </w:tc>
        <w:tc>
          <w:tcPr>
            <w:tcW w:w="2746" w:type="dxa"/>
            <w:vMerge w:val="restart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eastAsia"/>
              </w:rPr>
              <w:t>主数据中心</w:t>
            </w:r>
          </w:p>
        </w:tc>
        <w:tc>
          <w:tcPr>
            <w:tcW w:w="3256" w:type="dxa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  <w:r>
              <w:t>RS-B1-MDC-01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1433" w:type="dxa"/>
            <w:vMerge w:val="continue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</w:p>
        </w:tc>
        <w:tc>
          <w:tcPr>
            <w:tcW w:w="1346" w:type="dxa"/>
            <w:vMerge w:val="continue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</w:p>
        </w:tc>
        <w:tc>
          <w:tcPr>
            <w:tcW w:w="2746" w:type="dxa"/>
            <w:vMerge w:val="continue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</w:p>
        </w:tc>
        <w:tc>
          <w:tcPr>
            <w:tcW w:w="3256" w:type="dxa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  <w:r>
              <w:t>RS-B1-MDC-02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1433" w:type="dxa"/>
            <w:vMerge w:val="continue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</w:p>
        </w:tc>
        <w:tc>
          <w:tcPr>
            <w:tcW w:w="1346" w:type="dxa"/>
            <w:vMerge w:val="continue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</w:p>
        </w:tc>
        <w:tc>
          <w:tcPr>
            <w:tcW w:w="2746" w:type="dxa"/>
            <w:vMerge w:val="restart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eastAsia"/>
              </w:rPr>
              <w:t>数据中心</w:t>
            </w:r>
          </w:p>
        </w:tc>
        <w:tc>
          <w:tcPr>
            <w:tcW w:w="3256" w:type="dxa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  <w:r>
              <w:t>RS-B1-SDC-01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1433" w:type="dxa"/>
            <w:vMerge w:val="continue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</w:p>
        </w:tc>
        <w:tc>
          <w:tcPr>
            <w:tcW w:w="1346" w:type="dxa"/>
            <w:vMerge w:val="continue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</w:p>
        </w:tc>
        <w:tc>
          <w:tcPr>
            <w:tcW w:w="2746" w:type="dxa"/>
            <w:vMerge w:val="continue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</w:p>
        </w:tc>
        <w:tc>
          <w:tcPr>
            <w:tcW w:w="3256" w:type="dxa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  <w:r>
              <w:t>RS-B1-SDC-02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1433" w:type="dxa"/>
            <w:vMerge w:val="continue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</w:p>
        </w:tc>
        <w:tc>
          <w:tcPr>
            <w:tcW w:w="1346" w:type="dxa"/>
            <w:vMerge w:val="continue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</w:p>
        </w:tc>
        <w:tc>
          <w:tcPr>
            <w:tcW w:w="2746" w:type="dxa"/>
            <w:vMerge w:val="restart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eastAsia"/>
              </w:rPr>
              <w:t>楼</w:t>
            </w:r>
          </w:p>
        </w:tc>
        <w:tc>
          <w:tcPr>
            <w:tcW w:w="3256" w:type="dxa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  <w:r>
              <w:t>RS-B1-MMC-01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1433" w:type="dxa"/>
            <w:vMerge w:val="continue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</w:p>
        </w:tc>
        <w:tc>
          <w:tcPr>
            <w:tcW w:w="1346" w:type="dxa"/>
            <w:vMerge w:val="continue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</w:p>
        </w:tc>
        <w:tc>
          <w:tcPr>
            <w:tcW w:w="2746" w:type="dxa"/>
            <w:vMerge w:val="continue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</w:p>
        </w:tc>
        <w:tc>
          <w:tcPr>
            <w:tcW w:w="3256" w:type="dxa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  <w:r>
              <w:t>RS-B1-MMC-02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1433" w:type="dxa"/>
            <w:vMerge w:val="continue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</w:p>
        </w:tc>
        <w:tc>
          <w:tcPr>
            <w:tcW w:w="1346" w:type="dxa"/>
            <w:vMerge w:val="continue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</w:p>
        </w:tc>
        <w:tc>
          <w:tcPr>
            <w:tcW w:w="2746" w:type="dxa"/>
            <w:vMerge w:val="restart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eastAsia"/>
              </w:rPr>
              <w:t>楼</w:t>
            </w:r>
          </w:p>
        </w:tc>
        <w:tc>
          <w:tcPr>
            <w:tcW w:w="3256" w:type="dxa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  <w:r>
              <w:t>RS-B1-KJL-01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1433" w:type="dxa"/>
            <w:vMerge w:val="continue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</w:p>
        </w:tc>
        <w:tc>
          <w:tcPr>
            <w:tcW w:w="1346" w:type="dxa"/>
            <w:vMerge w:val="continue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</w:p>
        </w:tc>
        <w:tc>
          <w:tcPr>
            <w:tcW w:w="2746" w:type="dxa"/>
            <w:vMerge w:val="continue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</w:p>
        </w:tc>
        <w:tc>
          <w:tcPr>
            <w:tcW w:w="3256" w:type="dxa"/>
            <w:vAlign w:val="center"/>
          </w:tcPr>
          <w:p>
            <w:pPr>
              <w:pStyle w:val="15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center"/>
            </w:pPr>
            <w:r>
              <w:t>RS-B1-KJL-02</w:t>
            </w:r>
          </w:p>
        </w:tc>
      </w:tr>
    </w:tbl>
    <w:p>
      <w:pPr>
        <w:pStyle w:val="5"/>
        <w:ind w:firstLine="482"/>
      </w:pPr>
      <w:bookmarkStart w:id="45" w:name="_Toc234038000"/>
      <w:bookmarkStart w:id="46" w:name="_Toc192259466"/>
      <w:bookmarkStart w:id="47" w:name="_Toc192423691"/>
      <w:bookmarkStart w:id="48" w:name="_Toc295313294"/>
      <w:bookmarkStart w:id="49" w:name="_Toc319501993"/>
      <w:bookmarkStart w:id="50" w:name="_Toc22416"/>
      <w:r>
        <w:rPr>
          <w:rFonts w:hint="eastAsia"/>
        </w:rPr>
        <w:t>端口描述</w:t>
      </w:r>
      <w:bookmarkEnd w:id="45"/>
      <w:bookmarkEnd w:id="46"/>
      <w:bookmarkEnd w:id="47"/>
      <w:r>
        <w:rPr>
          <w:rFonts w:hint="eastAsia"/>
        </w:rPr>
        <w:t>规划</w:t>
      </w:r>
      <w:bookmarkEnd w:id="48"/>
      <w:bookmarkEnd w:id="49"/>
      <w:bookmarkEnd w:id="50"/>
    </w:p>
    <w:p>
      <w:pPr>
        <w:pStyle w:val="3"/>
        <w:spacing w:before="120" w:after="120"/>
        <w:ind w:firstLine="480"/>
        <w:rPr>
          <w:rFonts w:hint="eastAsia"/>
          <w:i/>
          <w:color w:val="FF0000"/>
        </w:rPr>
      </w:pPr>
      <w:r>
        <w:rPr>
          <w:rFonts w:hint="eastAsia"/>
          <w:i/>
          <w:color w:val="FF0000"/>
        </w:rPr>
        <w:t>/</w:t>
      </w:r>
      <w:r>
        <w:rPr>
          <w:i/>
          <w:color w:val="FF0000"/>
        </w:rPr>
        <w:t>/</w:t>
      </w:r>
      <w:r>
        <w:rPr>
          <w:rFonts w:hint="eastAsia"/>
          <w:i/>
          <w:color w:val="FF0000"/>
        </w:rPr>
        <w:t>互联</w:t>
      </w:r>
      <w:r>
        <w:rPr>
          <w:i/>
          <w:color w:val="FF0000"/>
        </w:rPr>
        <w:t>接口描述，例如</w:t>
      </w:r>
      <w:r>
        <w:rPr>
          <w:rFonts w:hint="eastAsia"/>
          <w:i/>
          <w:color w:val="FF0000"/>
        </w:rPr>
        <w:t>VLAN互联</w:t>
      </w:r>
      <w:r>
        <w:rPr>
          <w:i/>
          <w:color w:val="FF0000"/>
        </w:rPr>
        <w:t>，接口互联，</w:t>
      </w:r>
      <w:r>
        <w:rPr>
          <w:rFonts w:hint="eastAsia"/>
          <w:i/>
          <w:color w:val="FF0000"/>
        </w:rPr>
        <w:t>VLAN命名</w:t>
      </w:r>
      <w:r>
        <w:rPr>
          <w:i/>
          <w:color w:val="FF0000"/>
        </w:rPr>
        <w:t>等</w:t>
      </w:r>
    </w:p>
    <w:p>
      <w:pPr>
        <w:spacing w:before="120" w:after="120"/>
        <w:ind w:firstLine="480"/>
        <w:rPr>
          <w:color w:val="0070C0"/>
        </w:rPr>
      </w:pPr>
      <w:r>
        <w:rPr>
          <w:rFonts w:hint="eastAsia"/>
          <w:color w:val="0070C0"/>
        </w:rPr>
        <w:t>为便于识别和维护，定义VLAN和VLAN端口、物理端口描述的规则如下：</w:t>
      </w:r>
    </w:p>
    <w:p>
      <w:pPr>
        <w:spacing w:before="120" w:after="120"/>
        <w:ind w:firstLine="480"/>
        <w:rPr>
          <w:color w:val="0070C0"/>
        </w:rPr>
      </w:pPr>
      <w:r>
        <w:rPr>
          <w:rFonts w:hint="eastAsia"/>
          <w:color w:val="0070C0"/>
        </w:rPr>
        <w:t>交换机之间互联用VLAN、VLAN接口的描述规则为：</w:t>
      </w:r>
    </w:p>
    <w:p>
      <w:pPr>
        <w:spacing w:before="120" w:after="120"/>
        <w:ind w:firstLine="480"/>
        <w:rPr>
          <w:color w:val="0070C0"/>
        </w:rPr>
      </w:pPr>
      <w:r>
        <w:rPr>
          <w:rFonts w:hint="eastAsia"/>
          <w:color w:val="0070C0"/>
        </w:rPr>
        <w:t>TO_设备名称_端口编号_V+VLAN ID</w:t>
      </w:r>
    </w:p>
    <w:p>
      <w:pPr>
        <w:spacing w:before="120" w:after="120"/>
        <w:ind w:firstLine="480"/>
        <w:rPr>
          <w:color w:val="0070C0"/>
        </w:rPr>
      </w:pPr>
      <w:r>
        <w:rPr>
          <w:rFonts w:hint="eastAsia"/>
          <w:color w:val="0070C0"/>
        </w:rPr>
        <w:t>例如：本VLAN连接xxx交换机01的GE1/1端口，VLAN号是100，描述为：</w:t>
      </w:r>
    </w:p>
    <w:p>
      <w:pPr>
        <w:spacing w:before="120" w:after="120"/>
        <w:ind w:firstLine="480"/>
        <w:rPr>
          <w:color w:val="0070C0"/>
        </w:rPr>
      </w:pPr>
      <w:r>
        <w:rPr>
          <w:rFonts w:hint="eastAsia"/>
          <w:color w:val="0070C0"/>
        </w:rPr>
        <w:t>TO_Core-RUIJIE-S8610-01_GE1/1_V100。</w:t>
      </w:r>
    </w:p>
    <w:p>
      <w:pPr>
        <w:pStyle w:val="4"/>
      </w:pPr>
      <w:bookmarkStart w:id="51" w:name="_Toc319501996"/>
      <w:bookmarkStart w:id="52" w:name="_Toc295313297"/>
      <w:bookmarkStart w:id="53" w:name="_Toc9807"/>
      <w:r>
        <w:rPr>
          <w:rFonts w:hint="eastAsia"/>
        </w:rPr>
        <w:t>IP地址规划</w:t>
      </w:r>
      <w:bookmarkEnd w:id="51"/>
      <w:bookmarkEnd w:id="52"/>
      <w:bookmarkEnd w:id="53"/>
    </w:p>
    <w:p>
      <w:pPr>
        <w:spacing w:before="120" w:after="120"/>
        <w:ind w:firstLine="480"/>
        <w:rPr>
          <w:i/>
          <w:color w:val="FF0000"/>
        </w:rPr>
      </w:pPr>
      <w:r>
        <w:rPr>
          <w:rFonts w:hint="eastAsia"/>
          <w:i/>
          <w:color w:val="FF0000"/>
        </w:rPr>
        <w:t>//描述项目IP地址规划（此章节可根据项目实际情况进行内容调整，但需涉及到管理</w:t>
      </w:r>
      <w:r>
        <w:rPr>
          <w:i/>
          <w:color w:val="FF0000"/>
        </w:rPr>
        <w:t>地址规划、互联地址规划、业务地址规划</w:t>
      </w:r>
      <w:r>
        <w:rPr>
          <w:rFonts w:hint="eastAsia"/>
          <w:i/>
          <w:color w:val="FF0000"/>
        </w:rPr>
        <w:t>）</w:t>
      </w:r>
    </w:p>
    <w:p>
      <w:pPr>
        <w:spacing w:before="120" w:after="120"/>
        <w:ind w:firstLine="480"/>
        <w:rPr>
          <w:color w:val="0070C0"/>
        </w:rPr>
      </w:pPr>
      <w:r>
        <w:rPr>
          <w:rFonts w:hint="eastAsia"/>
          <w:color w:val="0070C0"/>
        </w:rPr>
        <w:t>xxx网络项目涉及广域网、局域网、外联网三个区域，其中广域网使用xxx段地址，局域网使用xxx段地址，外联网使用xxx段地址。</w:t>
      </w:r>
    </w:p>
    <w:p>
      <w:pPr>
        <w:pStyle w:val="5"/>
        <w:ind w:firstLine="482"/>
      </w:pPr>
      <w:bookmarkStart w:id="54" w:name="_Toc295313298"/>
      <w:bookmarkStart w:id="55" w:name="_Toc319501997"/>
      <w:bookmarkStart w:id="56" w:name="_Toc11375"/>
      <w:r>
        <w:rPr>
          <w:rFonts w:hint="eastAsia"/>
        </w:rPr>
        <w:t>管理地址规划</w:t>
      </w:r>
      <w:bookmarkEnd w:id="54"/>
      <w:bookmarkEnd w:id="55"/>
      <w:bookmarkEnd w:id="56"/>
    </w:p>
    <w:p>
      <w:pPr>
        <w:spacing w:before="120" w:after="120"/>
        <w:ind w:firstLine="480"/>
        <w:rPr>
          <w:i/>
          <w:color w:val="FF0000"/>
        </w:rPr>
      </w:pPr>
      <w:r>
        <w:rPr>
          <w:rFonts w:hint="eastAsia"/>
          <w:i/>
          <w:color w:val="FF0000"/>
        </w:rPr>
        <w:t>记录项目设备管理地址。例：</w:t>
      </w:r>
    </w:p>
    <w:tbl>
      <w:tblPr>
        <w:tblStyle w:val="37"/>
        <w:tblW w:w="4750" w:type="pct"/>
        <w:tblInd w:w="39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2797"/>
        <w:gridCol w:w="2635"/>
        <w:gridCol w:w="23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3"/>
            </w:pPr>
            <w:r>
              <w:rPr>
                <w:rFonts w:hint="eastAsia"/>
              </w:rPr>
              <w:t>序号</w:t>
            </w:r>
          </w:p>
        </w:tc>
        <w:tc>
          <w:tcPr>
            <w:tcW w:w="2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3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3"/>
            </w:pPr>
            <w:r>
              <w:rPr>
                <w:rFonts w:hint="eastAsia"/>
              </w:rPr>
              <w:t>管理地址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3"/>
            </w:pPr>
            <w:r>
              <w:rPr>
                <w:rFonts w:hint="eastAsia"/>
              </w:rPr>
              <w:t>设备描述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3"/>
            </w:pPr>
            <w:r>
              <w:t>1</w:t>
            </w:r>
          </w:p>
        </w:tc>
        <w:tc>
          <w:tcPr>
            <w:tcW w:w="2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3"/>
            </w:pPr>
            <w:r>
              <w:rPr>
                <w:rFonts w:hint="eastAsia"/>
              </w:rPr>
              <w:t>XXX</w:t>
            </w:r>
          </w:p>
        </w:tc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3"/>
            </w:pPr>
            <w:r>
              <w:rPr>
                <w:rFonts w:hint="eastAsia"/>
              </w:rPr>
              <w:t>192.168.1.250/32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3"/>
            </w:pPr>
            <w:r>
              <w:rPr>
                <w:rFonts w:hint="eastAsia"/>
              </w:rPr>
              <w:t>核心交换机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3"/>
            </w:pPr>
            <w:r>
              <w:t>2</w:t>
            </w:r>
          </w:p>
        </w:tc>
        <w:tc>
          <w:tcPr>
            <w:tcW w:w="2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3"/>
            </w:pPr>
          </w:p>
        </w:tc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3"/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3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3"/>
            </w:pPr>
            <w:r>
              <w:t>3</w:t>
            </w:r>
          </w:p>
        </w:tc>
        <w:tc>
          <w:tcPr>
            <w:tcW w:w="2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3"/>
            </w:pPr>
          </w:p>
        </w:tc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3"/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3"/>
            </w:pPr>
          </w:p>
        </w:tc>
      </w:tr>
    </w:tbl>
    <w:p>
      <w:pPr>
        <w:pStyle w:val="5"/>
        <w:ind w:firstLine="482"/>
      </w:pPr>
      <w:bookmarkStart w:id="57" w:name="_Toc295313299"/>
      <w:bookmarkStart w:id="58" w:name="_Toc319501998"/>
      <w:bookmarkStart w:id="59" w:name="_Toc20453"/>
      <w:r>
        <w:rPr>
          <w:rFonts w:hint="eastAsia"/>
        </w:rPr>
        <w:t>互联地址规划</w:t>
      </w:r>
      <w:bookmarkEnd w:id="57"/>
      <w:bookmarkEnd w:id="58"/>
      <w:bookmarkEnd w:id="59"/>
    </w:p>
    <w:p>
      <w:pPr>
        <w:spacing w:before="120" w:after="120"/>
        <w:ind w:firstLine="480"/>
        <w:rPr>
          <w:rFonts w:hint="eastAsia"/>
          <w:i/>
          <w:color w:val="FF0000"/>
        </w:rPr>
      </w:pPr>
      <w:r>
        <w:rPr>
          <w:rFonts w:hint="eastAsia"/>
          <w:i/>
          <w:color w:val="FF0000"/>
        </w:rPr>
        <w:t>记录</w:t>
      </w:r>
      <w:r>
        <w:rPr>
          <w:i/>
          <w:color w:val="FF0000"/>
        </w:rPr>
        <w:t>互联地址</w:t>
      </w:r>
      <w:r>
        <w:rPr>
          <w:rFonts w:hint="eastAsia"/>
          <w:i/>
          <w:color w:val="FF0000"/>
        </w:rPr>
        <w:t>。</w:t>
      </w:r>
      <w:r>
        <w:rPr>
          <w:i/>
          <w:color w:val="FF0000"/>
        </w:rPr>
        <w:t>例</w:t>
      </w:r>
    </w:p>
    <w:tbl>
      <w:tblPr>
        <w:tblStyle w:val="37"/>
        <w:tblW w:w="4750" w:type="pct"/>
        <w:tblInd w:w="39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2100"/>
        <w:gridCol w:w="1646"/>
        <w:gridCol w:w="1961"/>
        <w:gridCol w:w="1610"/>
        <w:gridCol w:w="7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3"/>
            </w:pPr>
            <w:r>
              <w:rPr>
                <w:rFonts w:hint="eastAsia"/>
              </w:rPr>
              <w:t>序号</w:t>
            </w:r>
          </w:p>
        </w:tc>
        <w:tc>
          <w:tcPr>
            <w:tcW w:w="2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3"/>
            </w:pPr>
            <w:r>
              <w:rPr>
                <w:rFonts w:hint="eastAsia"/>
              </w:rPr>
              <w:t>本端设备</w:t>
            </w:r>
          </w:p>
        </w:tc>
        <w:tc>
          <w:tcPr>
            <w:tcW w:w="16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3"/>
            </w:pPr>
            <w:r>
              <w:rPr>
                <w:rFonts w:hint="eastAsia"/>
              </w:rPr>
              <w:t>本端地址</w:t>
            </w:r>
          </w:p>
        </w:tc>
        <w:tc>
          <w:tcPr>
            <w:tcW w:w="1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3"/>
            </w:pPr>
            <w:r>
              <w:rPr>
                <w:rFonts w:hint="eastAsia"/>
              </w:rPr>
              <w:t>对端设备</w:t>
            </w:r>
          </w:p>
        </w:tc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3"/>
            </w:pPr>
            <w:r>
              <w:rPr>
                <w:rFonts w:hint="eastAsia"/>
              </w:rPr>
              <w:t>对端地址</w:t>
            </w:r>
          </w:p>
        </w:tc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3"/>
            </w:pPr>
            <w:r>
              <w:rPr>
                <w:rFonts w:hint="eastAsia"/>
              </w:rPr>
              <w:t>掩码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3"/>
            </w:pPr>
            <w: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3"/>
            </w:pPr>
          </w:p>
        </w:tc>
        <w:tc>
          <w:tcPr>
            <w:tcW w:w="1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3"/>
            </w:pPr>
          </w:p>
        </w:tc>
        <w:tc>
          <w:tcPr>
            <w:tcW w:w="1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3"/>
            </w:pPr>
          </w:p>
        </w:tc>
        <w:tc>
          <w:tcPr>
            <w:tcW w:w="16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3"/>
            </w:pPr>
          </w:p>
        </w:tc>
        <w:tc>
          <w:tcPr>
            <w:tcW w:w="7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3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3"/>
            </w:pPr>
            <w:r>
              <w:t>2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3"/>
            </w:pPr>
          </w:p>
        </w:tc>
        <w:tc>
          <w:tcPr>
            <w:tcW w:w="1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3"/>
            </w:pPr>
          </w:p>
        </w:tc>
        <w:tc>
          <w:tcPr>
            <w:tcW w:w="1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3"/>
            </w:pPr>
          </w:p>
        </w:tc>
        <w:tc>
          <w:tcPr>
            <w:tcW w:w="16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3"/>
            </w:pPr>
          </w:p>
        </w:tc>
        <w:tc>
          <w:tcPr>
            <w:tcW w:w="7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3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3"/>
            </w:pPr>
            <w:r>
              <w:t>3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3"/>
            </w:pPr>
          </w:p>
        </w:tc>
        <w:tc>
          <w:tcPr>
            <w:tcW w:w="16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3"/>
            </w:pPr>
          </w:p>
        </w:tc>
        <w:tc>
          <w:tcPr>
            <w:tcW w:w="1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3"/>
            </w:pPr>
          </w:p>
        </w:tc>
        <w:tc>
          <w:tcPr>
            <w:tcW w:w="16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3"/>
            </w:pPr>
          </w:p>
        </w:tc>
        <w:tc>
          <w:tcPr>
            <w:tcW w:w="7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3"/>
            </w:pPr>
          </w:p>
        </w:tc>
      </w:tr>
    </w:tbl>
    <w:p>
      <w:pPr>
        <w:spacing w:before="120" w:after="120"/>
        <w:ind w:firstLine="0" w:firstLineChars="0"/>
        <w:rPr>
          <w:rFonts w:hint="eastAsia"/>
          <w:color w:val="0070C0"/>
        </w:rPr>
      </w:pPr>
    </w:p>
    <w:p>
      <w:pPr>
        <w:pStyle w:val="5"/>
        <w:ind w:firstLine="482"/>
      </w:pPr>
      <w:bookmarkStart w:id="60" w:name="_Toc295313300"/>
      <w:bookmarkStart w:id="61" w:name="_Toc319501999"/>
      <w:bookmarkStart w:id="62" w:name="_Toc23861"/>
      <w:r>
        <w:rPr>
          <w:rFonts w:hint="eastAsia"/>
        </w:rPr>
        <w:t>业务地址规划</w:t>
      </w:r>
      <w:bookmarkEnd w:id="60"/>
      <w:bookmarkEnd w:id="61"/>
      <w:bookmarkEnd w:id="62"/>
    </w:p>
    <w:p>
      <w:pPr>
        <w:spacing w:before="120" w:after="120"/>
        <w:ind w:firstLine="480"/>
        <w:rPr>
          <w:rFonts w:hint="eastAsia"/>
          <w:i/>
          <w:color w:val="FF0000"/>
        </w:rPr>
      </w:pPr>
      <w:r>
        <w:rPr>
          <w:rFonts w:hint="eastAsia"/>
          <w:i/>
          <w:color w:val="FF0000"/>
        </w:rPr>
        <w:t>记录</w:t>
      </w:r>
      <w:r>
        <w:rPr>
          <w:i/>
          <w:color w:val="FF0000"/>
        </w:rPr>
        <w:t>业务地址</w:t>
      </w:r>
      <w:r>
        <w:rPr>
          <w:rFonts w:hint="eastAsia"/>
          <w:i/>
          <w:color w:val="FF0000"/>
        </w:rPr>
        <w:t>。例</w:t>
      </w:r>
      <w:r>
        <w:rPr>
          <w:i/>
          <w:color w:val="FF0000"/>
        </w:rPr>
        <w:t>：</w:t>
      </w:r>
    </w:p>
    <w:tbl>
      <w:tblPr>
        <w:tblStyle w:val="37"/>
        <w:tblW w:w="4750" w:type="pct"/>
        <w:tblInd w:w="39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1708"/>
        <w:gridCol w:w="2369"/>
        <w:gridCol w:w="2569"/>
        <w:gridCol w:w="12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3"/>
            </w:pPr>
            <w:r>
              <w:rPr>
                <w:rFonts w:hint="eastAsia"/>
              </w:rPr>
              <w:t>序号</w:t>
            </w:r>
          </w:p>
        </w:tc>
        <w:tc>
          <w:tcPr>
            <w:tcW w:w="1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3"/>
            </w:pPr>
            <w:r>
              <w:rPr>
                <w:rFonts w:hint="eastAsia"/>
              </w:rPr>
              <w:t>业务部门</w:t>
            </w:r>
          </w:p>
        </w:tc>
        <w:tc>
          <w:tcPr>
            <w:tcW w:w="22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3"/>
            </w:pPr>
            <w:r>
              <w:t>V</w:t>
            </w:r>
            <w:r>
              <w:rPr>
                <w:rFonts w:hint="eastAsia"/>
              </w:rPr>
              <w:t>lan地址</w:t>
            </w:r>
          </w:p>
        </w:tc>
        <w:tc>
          <w:tcPr>
            <w:tcW w:w="2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3"/>
            </w:pPr>
            <w:r>
              <w:rPr>
                <w:rFonts w:hint="eastAsia"/>
              </w:rPr>
              <w:t>地址段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53"/>
            </w:pPr>
            <w:r>
              <w:rPr>
                <w:rFonts w:hint="eastAsia"/>
              </w:rPr>
              <w:t>掩码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3"/>
            </w:pPr>
            <w:r>
              <w:t>1</w:t>
            </w:r>
          </w:p>
        </w:tc>
        <w:tc>
          <w:tcPr>
            <w:tcW w:w="16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教务处</w:t>
            </w:r>
          </w:p>
        </w:tc>
        <w:tc>
          <w:tcPr>
            <w:tcW w:w="22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3"/>
            </w:pPr>
            <w:r>
              <w:t>V</w:t>
            </w:r>
            <w:r>
              <w:rPr>
                <w:rFonts w:hint="eastAsia"/>
              </w:rPr>
              <w:t>lan10</w:t>
            </w:r>
          </w:p>
        </w:tc>
        <w:tc>
          <w:tcPr>
            <w:tcW w:w="2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3"/>
            </w:pPr>
            <w:r>
              <w:t>10.0.0.0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3"/>
            </w:pPr>
            <w:r>
              <w:rPr>
                <w:rFonts w:hint="eastAsia"/>
              </w:rPr>
              <w:t>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3"/>
            </w:pPr>
            <w:r>
              <w:t>2</w:t>
            </w:r>
          </w:p>
        </w:tc>
        <w:tc>
          <w:tcPr>
            <w:tcW w:w="16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研究生院</w:t>
            </w:r>
          </w:p>
        </w:tc>
        <w:tc>
          <w:tcPr>
            <w:tcW w:w="22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3"/>
            </w:pPr>
            <w:r>
              <w:t>V</w:t>
            </w:r>
            <w:r>
              <w:rPr>
                <w:rFonts w:hint="eastAsia"/>
              </w:rPr>
              <w:t>lan20</w:t>
            </w:r>
          </w:p>
        </w:tc>
        <w:tc>
          <w:tcPr>
            <w:tcW w:w="2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3"/>
            </w:pPr>
            <w:r>
              <w:t>10.0.1.0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3"/>
            </w:pPr>
            <w:r>
              <w:t>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3"/>
            </w:pPr>
            <w:r>
              <w:t>3</w:t>
            </w:r>
          </w:p>
        </w:tc>
        <w:tc>
          <w:tcPr>
            <w:tcW w:w="16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3"/>
            </w:pPr>
          </w:p>
        </w:tc>
        <w:tc>
          <w:tcPr>
            <w:tcW w:w="22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3"/>
            </w:pPr>
          </w:p>
        </w:tc>
        <w:tc>
          <w:tcPr>
            <w:tcW w:w="2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53"/>
            </w:pP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3"/>
            </w:pPr>
          </w:p>
        </w:tc>
      </w:tr>
    </w:tbl>
    <w:p>
      <w:pPr>
        <w:pStyle w:val="4"/>
      </w:pPr>
      <w:bookmarkStart w:id="63" w:name="_Toc319502000"/>
      <w:bookmarkStart w:id="64" w:name="_Toc295313301"/>
      <w:bookmarkStart w:id="65" w:name="_Toc17054"/>
      <w:bookmarkStart w:id="66" w:name="_Toc192423701"/>
      <w:bookmarkStart w:id="67" w:name="_Toc234038010"/>
      <w:bookmarkStart w:id="68" w:name="_Toc192259475"/>
      <w:r>
        <w:t>V</w:t>
      </w:r>
      <w:r>
        <w:rPr>
          <w:rFonts w:hint="eastAsia"/>
        </w:rPr>
        <w:t>LAN和端口规划</w:t>
      </w:r>
      <w:bookmarkEnd w:id="63"/>
      <w:bookmarkEnd w:id="64"/>
      <w:bookmarkEnd w:id="65"/>
    </w:p>
    <w:p>
      <w:pPr>
        <w:pStyle w:val="5"/>
        <w:ind w:firstLine="482"/>
      </w:pPr>
      <w:bookmarkStart w:id="69" w:name="_Toc295313302"/>
      <w:bookmarkStart w:id="70" w:name="_Toc319502001"/>
      <w:bookmarkStart w:id="71" w:name="_Toc19719"/>
      <w:r>
        <w:rPr>
          <w:rFonts w:hint="eastAsia"/>
        </w:rPr>
        <w:t>VLAN规划</w:t>
      </w:r>
      <w:bookmarkEnd w:id="69"/>
      <w:bookmarkEnd w:id="70"/>
      <w:bookmarkEnd w:id="71"/>
    </w:p>
    <w:p>
      <w:pPr>
        <w:spacing w:before="120" w:after="120"/>
        <w:ind w:firstLine="480"/>
        <w:rPr>
          <w:rFonts w:hint="eastAsia" w:eastAsia="宋体"/>
          <w:i/>
          <w:color w:val="FF0000"/>
          <w:lang w:val="en-US" w:eastAsia="zh-CN"/>
        </w:rPr>
      </w:pPr>
      <w:r>
        <w:rPr>
          <w:rFonts w:hint="eastAsia"/>
          <w:i/>
          <w:color w:val="FF0000"/>
        </w:rPr>
        <w:t>保留VLAN:1-</w:t>
      </w:r>
      <w:r>
        <w:rPr>
          <w:rFonts w:hint="eastAsia"/>
          <w:i/>
          <w:color w:val="FF0000"/>
          <w:lang w:val="en-US" w:eastAsia="zh-CN"/>
        </w:rPr>
        <w:t>9</w:t>
      </w:r>
    </w:p>
    <w:p>
      <w:pPr>
        <w:spacing w:before="120" w:after="120"/>
        <w:ind w:firstLine="480"/>
        <w:rPr>
          <w:rFonts w:hint="default" w:eastAsia="宋体"/>
          <w:i/>
          <w:color w:val="FF0000"/>
          <w:lang w:val="en-US" w:eastAsia="zh-CN"/>
        </w:rPr>
      </w:pPr>
      <w:r>
        <w:rPr>
          <w:rFonts w:hint="eastAsia"/>
          <w:i/>
          <w:color w:val="FF0000"/>
          <w:lang w:val="en-US" w:eastAsia="zh-CN"/>
        </w:rPr>
        <w:t>教务处</w:t>
      </w:r>
      <w:r>
        <w:rPr>
          <w:rFonts w:hint="eastAsia"/>
          <w:i/>
          <w:color w:val="FF0000"/>
        </w:rPr>
        <w:t>VLAN:</w:t>
      </w:r>
      <w:r>
        <w:rPr>
          <w:rFonts w:hint="eastAsia"/>
          <w:i/>
          <w:color w:val="FF0000"/>
          <w:lang w:val="en-US" w:eastAsia="zh-CN"/>
        </w:rPr>
        <w:t xml:space="preserve"> 10-19</w:t>
      </w:r>
    </w:p>
    <w:p>
      <w:pPr>
        <w:spacing w:before="120" w:after="120"/>
        <w:ind w:firstLine="480"/>
        <w:rPr>
          <w:rFonts w:hint="eastAsia"/>
          <w:i/>
          <w:color w:val="FF0000"/>
        </w:rPr>
      </w:pPr>
      <w:r>
        <w:rPr>
          <w:rFonts w:hint="eastAsia"/>
          <w:i/>
          <w:color w:val="FF0000"/>
          <w:lang w:val="en-US" w:eastAsia="zh-CN"/>
        </w:rPr>
        <w:t>研究生院</w:t>
      </w:r>
      <w:r>
        <w:rPr>
          <w:rFonts w:hint="eastAsia"/>
          <w:i/>
          <w:color w:val="FF0000"/>
        </w:rPr>
        <w:t>VLAN：</w:t>
      </w:r>
      <w:r>
        <w:rPr>
          <w:rFonts w:hint="eastAsia"/>
          <w:i/>
          <w:color w:val="FF0000"/>
          <w:lang w:val="en-US" w:eastAsia="zh-CN"/>
        </w:rPr>
        <w:t>20</w:t>
      </w:r>
      <w:r>
        <w:rPr>
          <w:rFonts w:hint="eastAsia"/>
          <w:i/>
          <w:color w:val="FF0000"/>
        </w:rPr>
        <w:t>-</w:t>
      </w:r>
      <w:r>
        <w:rPr>
          <w:rFonts w:hint="eastAsia"/>
          <w:i/>
          <w:color w:val="FF0000"/>
          <w:lang w:val="en-US" w:eastAsia="zh-CN"/>
        </w:rPr>
        <w:t>2</w:t>
      </w:r>
      <w:r>
        <w:rPr>
          <w:rFonts w:hint="eastAsia"/>
          <w:i/>
          <w:color w:val="FF0000"/>
        </w:rPr>
        <w:t>9</w:t>
      </w:r>
    </w:p>
    <w:p>
      <w:pPr>
        <w:spacing w:before="120" w:after="120"/>
        <w:ind w:firstLine="480"/>
        <w:rPr>
          <w:rFonts w:hint="default" w:eastAsia="宋体"/>
          <w:i/>
          <w:color w:val="FF0000"/>
          <w:lang w:val="en-US" w:eastAsia="zh-CN"/>
        </w:rPr>
      </w:pPr>
      <w:r>
        <w:rPr>
          <w:rFonts w:hint="eastAsia"/>
          <w:i/>
          <w:color w:val="FF0000"/>
          <w:lang w:val="en-US" w:eastAsia="zh-CN"/>
        </w:rPr>
        <w:t>...</w:t>
      </w:r>
    </w:p>
    <w:p>
      <w:pPr>
        <w:pStyle w:val="5"/>
        <w:ind w:firstLine="482"/>
      </w:pPr>
      <w:bookmarkStart w:id="72" w:name="_Toc295313303"/>
      <w:bookmarkStart w:id="73" w:name="_Toc319502002"/>
      <w:bookmarkStart w:id="74" w:name="_Toc5582"/>
      <w:r>
        <w:rPr>
          <w:rFonts w:hint="eastAsia"/>
        </w:rPr>
        <w:t>端口规划</w:t>
      </w:r>
      <w:bookmarkEnd w:id="72"/>
      <w:bookmarkEnd w:id="73"/>
      <w:bookmarkEnd w:id="74"/>
    </w:p>
    <w:tbl>
      <w:tblPr>
        <w:tblStyle w:val="37"/>
        <w:tblW w:w="475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53"/>
        <w:gridCol w:w="1729"/>
        <w:gridCol w:w="1272"/>
        <w:gridCol w:w="1296"/>
        <w:gridCol w:w="1178"/>
        <w:gridCol w:w="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001" w:type="dxa"/>
            <w:gridSpan w:val="3"/>
            <w:shd w:val="clear" w:color="auto" w:fill="FFFFFF"/>
            <w:vAlign w:val="center"/>
          </w:tcPr>
          <w:p>
            <w:pPr>
              <w:pStyle w:val="153"/>
            </w:pPr>
            <w:r>
              <w:rPr>
                <w:rFonts w:hint="eastAsia"/>
              </w:rPr>
              <w:t>本端设备</w:t>
            </w:r>
          </w:p>
        </w:tc>
        <w:tc>
          <w:tcPr>
            <w:tcW w:w="3685" w:type="dxa"/>
            <w:gridSpan w:val="3"/>
            <w:shd w:val="clear" w:color="auto" w:fill="FFFFFF"/>
            <w:vAlign w:val="center"/>
          </w:tcPr>
          <w:p>
            <w:pPr>
              <w:pStyle w:val="153"/>
            </w:pPr>
            <w:r>
              <w:rPr>
                <w:rFonts w:hint="eastAsia"/>
              </w:rPr>
              <w:t>对端设备</w:t>
            </w:r>
          </w:p>
        </w:tc>
        <w:tc>
          <w:tcPr>
            <w:tcW w:w="951" w:type="dxa"/>
            <w:vMerge w:val="restart"/>
            <w:shd w:val="clear" w:color="auto" w:fill="FFFFFF"/>
            <w:vAlign w:val="center"/>
          </w:tcPr>
          <w:p>
            <w:pPr>
              <w:pStyle w:val="153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66" w:type="dxa"/>
            <w:shd w:val="clear" w:color="auto" w:fill="FFFFFF"/>
            <w:vAlign w:val="center"/>
          </w:tcPr>
          <w:p>
            <w:pPr>
              <w:pStyle w:val="153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>
            <w:pPr>
              <w:pStyle w:val="153"/>
            </w:pPr>
            <w:r>
              <w:rPr>
                <w:rFonts w:hint="eastAsia"/>
              </w:rPr>
              <w:t>端口编号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pStyle w:val="153"/>
            </w:pPr>
            <w:r>
              <w:rPr>
                <w:rFonts w:hint="eastAsia"/>
              </w:rPr>
              <w:t>端口类型</w:t>
            </w:r>
          </w:p>
        </w:tc>
        <w:tc>
          <w:tcPr>
            <w:tcW w:w="1251" w:type="dxa"/>
            <w:shd w:val="clear" w:color="auto" w:fill="FFFFFF"/>
            <w:vAlign w:val="center"/>
          </w:tcPr>
          <w:p>
            <w:pPr>
              <w:pStyle w:val="153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275" w:type="dxa"/>
            <w:shd w:val="clear" w:color="auto" w:fill="FFFFFF"/>
            <w:vAlign w:val="center"/>
          </w:tcPr>
          <w:p>
            <w:pPr>
              <w:pStyle w:val="153"/>
            </w:pPr>
            <w:r>
              <w:rPr>
                <w:rFonts w:hint="eastAsia"/>
              </w:rPr>
              <w:t>端口编号</w:t>
            </w:r>
          </w:p>
        </w:tc>
        <w:tc>
          <w:tcPr>
            <w:tcW w:w="1159" w:type="dxa"/>
            <w:shd w:val="clear" w:color="auto" w:fill="FFFFFF"/>
            <w:vAlign w:val="center"/>
          </w:tcPr>
          <w:p>
            <w:pPr>
              <w:pStyle w:val="153"/>
            </w:pPr>
            <w:r>
              <w:rPr>
                <w:rFonts w:hint="eastAsia"/>
              </w:rPr>
              <w:t>端口类型</w:t>
            </w:r>
          </w:p>
        </w:tc>
        <w:tc>
          <w:tcPr>
            <w:tcW w:w="951" w:type="dxa"/>
            <w:vMerge w:val="continue"/>
            <w:shd w:val="clear" w:color="auto" w:fill="FFFFFF"/>
            <w:vAlign w:val="center"/>
          </w:tcPr>
          <w:p>
            <w:pPr>
              <w:pStyle w:val="153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66" w:type="dxa"/>
            <w:vMerge w:val="restart"/>
            <w:vAlign w:val="center"/>
          </w:tcPr>
          <w:p>
            <w:pPr>
              <w:pStyle w:val="153"/>
            </w:pPr>
          </w:p>
        </w:tc>
        <w:tc>
          <w:tcPr>
            <w:tcW w:w="1134" w:type="dxa"/>
            <w:vAlign w:val="center"/>
          </w:tcPr>
          <w:p>
            <w:pPr>
              <w:pStyle w:val="153"/>
            </w:pPr>
          </w:p>
        </w:tc>
        <w:tc>
          <w:tcPr>
            <w:tcW w:w="1701" w:type="dxa"/>
            <w:vAlign w:val="center"/>
          </w:tcPr>
          <w:p>
            <w:pPr>
              <w:pStyle w:val="153"/>
            </w:pPr>
          </w:p>
        </w:tc>
        <w:tc>
          <w:tcPr>
            <w:tcW w:w="1251" w:type="dxa"/>
            <w:vAlign w:val="center"/>
          </w:tcPr>
          <w:p>
            <w:pPr>
              <w:pStyle w:val="153"/>
            </w:pPr>
          </w:p>
        </w:tc>
        <w:tc>
          <w:tcPr>
            <w:tcW w:w="1275" w:type="dxa"/>
            <w:vAlign w:val="center"/>
          </w:tcPr>
          <w:p>
            <w:pPr>
              <w:pStyle w:val="153"/>
            </w:pPr>
          </w:p>
        </w:tc>
        <w:tc>
          <w:tcPr>
            <w:tcW w:w="1159" w:type="dxa"/>
            <w:vAlign w:val="center"/>
          </w:tcPr>
          <w:p>
            <w:pPr>
              <w:pStyle w:val="153"/>
            </w:pPr>
          </w:p>
        </w:tc>
        <w:tc>
          <w:tcPr>
            <w:tcW w:w="951" w:type="dxa"/>
            <w:vAlign w:val="center"/>
          </w:tcPr>
          <w:p>
            <w:pPr>
              <w:pStyle w:val="153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66" w:type="dxa"/>
            <w:vMerge w:val="continue"/>
            <w:vAlign w:val="center"/>
          </w:tcPr>
          <w:p>
            <w:pPr>
              <w:pStyle w:val="153"/>
            </w:pPr>
          </w:p>
        </w:tc>
        <w:tc>
          <w:tcPr>
            <w:tcW w:w="1134" w:type="dxa"/>
            <w:vAlign w:val="center"/>
          </w:tcPr>
          <w:p>
            <w:pPr>
              <w:pStyle w:val="153"/>
            </w:pPr>
          </w:p>
        </w:tc>
        <w:tc>
          <w:tcPr>
            <w:tcW w:w="1701" w:type="dxa"/>
            <w:vAlign w:val="center"/>
          </w:tcPr>
          <w:p>
            <w:pPr>
              <w:pStyle w:val="153"/>
            </w:pPr>
          </w:p>
        </w:tc>
        <w:tc>
          <w:tcPr>
            <w:tcW w:w="1251" w:type="dxa"/>
            <w:vAlign w:val="center"/>
          </w:tcPr>
          <w:p>
            <w:pPr>
              <w:pStyle w:val="153"/>
            </w:pPr>
          </w:p>
        </w:tc>
        <w:tc>
          <w:tcPr>
            <w:tcW w:w="1275" w:type="dxa"/>
            <w:vAlign w:val="center"/>
          </w:tcPr>
          <w:p>
            <w:pPr>
              <w:pStyle w:val="153"/>
            </w:pPr>
          </w:p>
        </w:tc>
        <w:tc>
          <w:tcPr>
            <w:tcW w:w="1159" w:type="dxa"/>
            <w:vAlign w:val="center"/>
          </w:tcPr>
          <w:p>
            <w:pPr>
              <w:pStyle w:val="153"/>
            </w:pPr>
          </w:p>
        </w:tc>
        <w:tc>
          <w:tcPr>
            <w:tcW w:w="951" w:type="dxa"/>
            <w:vAlign w:val="center"/>
          </w:tcPr>
          <w:p>
            <w:pPr>
              <w:pStyle w:val="153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66" w:type="dxa"/>
            <w:vMerge w:val="continue"/>
            <w:vAlign w:val="center"/>
          </w:tcPr>
          <w:p>
            <w:pPr>
              <w:pStyle w:val="153"/>
            </w:pPr>
          </w:p>
        </w:tc>
        <w:tc>
          <w:tcPr>
            <w:tcW w:w="1134" w:type="dxa"/>
            <w:vAlign w:val="center"/>
          </w:tcPr>
          <w:p>
            <w:pPr>
              <w:pStyle w:val="153"/>
            </w:pPr>
          </w:p>
        </w:tc>
        <w:tc>
          <w:tcPr>
            <w:tcW w:w="1701" w:type="dxa"/>
            <w:vAlign w:val="center"/>
          </w:tcPr>
          <w:p>
            <w:pPr>
              <w:pStyle w:val="153"/>
            </w:pPr>
          </w:p>
        </w:tc>
        <w:tc>
          <w:tcPr>
            <w:tcW w:w="1251" w:type="dxa"/>
            <w:vAlign w:val="center"/>
          </w:tcPr>
          <w:p>
            <w:pPr>
              <w:pStyle w:val="153"/>
            </w:pPr>
          </w:p>
        </w:tc>
        <w:tc>
          <w:tcPr>
            <w:tcW w:w="1275" w:type="dxa"/>
            <w:vAlign w:val="center"/>
          </w:tcPr>
          <w:p>
            <w:pPr>
              <w:pStyle w:val="153"/>
            </w:pPr>
          </w:p>
        </w:tc>
        <w:tc>
          <w:tcPr>
            <w:tcW w:w="1159" w:type="dxa"/>
            <w:vAlign w:val="center"/>
          </w:tcPr>
          <w:p>
            <w:pPr>
              <w:pStyle w:val="153"/>
            </w:pPr>
          </w:p>
        </w:tc>
        <w:tc>
          <w:tcPr>
            <w:tcW w:w="951" w:type="dxa"/>
            <w:vAlign w:val="center"/>
          </w:tcPr>
          <w:p>
            <w:pPr>
              <w:pStyle w:val="153"/>
            </w:pPr>
          </w:p>
        </w:tc>
      </w:tr>
      <w:bookmarkEnd w:id="66"/>
      <w:bookmarkEnd w:id="67"/>
      <w:bookmarkEnd w:id="68"/>
    </w:tbl>
    <w:p>
      <w:pPr>
        <w:pStyle w:val="2"/>
      </w:pPr>
      <w:bookmarkStart w:id="75" w:name="_Toc295313318"/>
      <w:bookmarkStart w:id="76" w:name="_Toc319502017"/>
      <w:bookmarkStart w:id="77" w:name="_Toc31657"/>
      <w:r>
        <w:rPr>
          <w:rFonts w:hint="eastAsia"/>
        </w:rPr>
        <w:t>关键设备详细配置</w:t>
      </w:r>
      <w:bookmarkEnd w:id="75"/>
      <w:bookmarkEnd w:id="76"/>
      <w:bookmarkEnd w:id="77"/>
    </w:p>
    <w:p>
      <w:pPr>
        <w:pStyle w:val="4"/>
      </w:pPr>
      <w:bookmarkStart w:id="78" w:name="_Toc319250941"/>
      <w:bookmarkEnd w:id="78"/>
      <w:bookmarkStart w:id="79" w:name="_Toc319250945"/>
      <w:bookmarkEnd w:id="79"/>
      <w:bookmarkStart w:id="80" w:name="_Toc319250678"/>
      <w:bookmarkEnd w:id="80"/>
      <w:bookmarkStart w:id="81" w:name="_Toc319250682"/>
      <w:bookmarkEnd w:id="81"/>
      <w:bookmarkStart w:id="82" w:name="_Toc319502018"/>
      <w:bookmarkEnd w:id="82"/>
      <w:bookmarkStart w:id="83" w:name="_Toc319502022"/>
      <w:bookmarkEnd w:id="83"/>
      <w:bookmarkStart w:id="84" w:name="_Toc295313319"/>
      <w:bookmarkStart w:id="85" w:name="_Toc319502023"/>
      <w:bookmarkStart w:id="86" w:name="_Toc24826"/>
      <w:r>
        <w:rPr>
          <w:rFonts w:hint="eastAsia"/>
        </w:rPr>
        <w:t>XX区设备配置实现</w:t>
      </w:r>
      <w:bookmarkEnd w:id="84"/>
      <w:bookmarkEnd w:id="85"/>
      <w:bookmarkEnd w:id="86"/>
    </w:p>
    <w:p>
      <w:pPr>
        <w:spacing w:before="120" w:after="120"/>
        <w:ind w:firstLine="480"/>
        <w:rPr>
          <w:i/>
          <w:color w:val="0070C0"/>
        </w:rPr>
      </w:pPr>
      <w:r>
        <w:rPr>
          <w:rFonts w:hint="eastAsia"/>
          <w:i/>
          <w:color w:val="FF0000"/>
        </w:rPr>
        <w:t>//插入txt</w:t>
      </w:r>
      <w:r>
        <w:rPr>
          <w:i/>
          <w:color w:val="FF0000"/>
        </w:rPr>
        <w:t>附件即可</w:t>
      </w:r>
    </w:p>
    <w:p>
      <w:pPr>
        <w:pStyle w:val="4"/>
      </w:pPr>
      <w:bookmarkStart w:id="87" w:name="_Toc295313320"/>
      <w:bookmarkStart w:id="88" w:name="_Toc319502024"/>
      <w:bookmarkStart w:id="89" w:name="_Toc9742"/>
      <w:r>
        <w:rPr>
          <w:rFonts w:hint="eastAsia"/>
        </w:rPr>
        <w:t>YY区设备配置实现</w:t>
      </w:r>
      <w:bookmarkEnd w:id="87"/>
      <w:bookmarkEnd w:id="88"/>
      <w:bookmarkEnd w:id="89"/>
    </w:p>
    <w:p>
      <w:pPr>
        <w:pStyle w:val="3"/>
        <w:spacing w:before="120" w:after="120"/>
        <w:ind w:firstLine="480"/>
        <w:rPr>
          <w:rFonts w:hint="eastAsia"/>
          <w:i/>
          <w:color w:val="FF0000"/>
        </w:rPr>
      </w:pPr>
      <w:r>
        <w:rPr>
          <w:rFonts w:hint="eastAsia"/>
          <w:i/>
          <w:color w:val="FF0000"/>
        </w:rPr>
        <w:t>//插入txt附件</w:t>
      </w:r>
      <w:r>
        <w:rPr>
          <w:i/>
          <w:color w:val="FF0000"/>
        </w:rPr>
        <w:t>即可</w:t>
      </w:r>
    </w:p>
    <w:p>
      <w:pPr>
        <w:pStyle w:val="4"/>
      </w:pPr>
      <w:bookmarkStart w:id="90" w:name="_Toc319502025"/>
      <w:bookmarkStart w:id="91" w:name="_Toc295313321"/>
      <w:bookmarkStart w:id="92" w:name="_Toc2730"/>
      <w:r>
        <w:rPr>
          <w:rFonts w:hint="eastAsia"/>
        </w:rPr>
        <w:t>ZZ区设备配置实现</w:t>
      </w:r>
      <w:bookmarkEnd w:id="3"/>
      <w:bookmarkEnd w:id="90"/>
      <w:bookmarkEnd w:id="91"/>
      <w:bookmarkEnd w:id="92"/>
    </w:p>
    <w:p>
      <w:pPr>
        <w:pStyle w:val="3"/>
        <w:spacing w:before="120" w:after="120"/>
        <w:ind w:firstLine="480"/>
        <w:rPr>
          <w:rFonts w:hint="eastAsia"/>
          <w:i/>
          <w:color w:val="FF0000"/>
        </w:rPr>
      </w:pPr>
      <w:r>
        <w:rPr>
          <w:rFonts w:hint="eastAsia"/>
          <w:i/>
          <w:color w:val="FF0000"/>
        </w:rPr>
        <w:t>//插入txt</w:t>
      </w:r>
      <w:r>
        <w:rPr>
          <w:i/>
          <w:color w:val="FF0000"/>
        </w:rPr>
        <w:t>附件即可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7" w:h="16840"/>
      <w:pgMar w:top="1440" w:right="1440" w:bottom="1440" w:left="1440" w:header="851" w:footer="879" w:gutter="0"/>
      <w:pgNumType w:start="0"/>
      <w:cols w:space="425" w:num="1"/>
      <w:titlePg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ill Sans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7"/>
      <w:tblW w:w="5000" w:type="pct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851"/>
      <w:gridCol w:w="3514"/>
      <w:gridCol w:w="2878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542" w:type="pct"/>
        </w:tcPr>
        <w:p>
          <w:pPr>
            <w:pStyle w:val="153"/>
          </w:pPr>
        </w:p>
      </w:tc>
      <w:tc>
        <w:tcPr>
          <w:tcW w:w="1901" w:type="pct"/>
        </w:tcPr>
        <w:p>
          <w:pPr>
            <w:pStyle w:val="153"/>
            <w:rPr>
              <w:rFonts w:ascii="宋体" w:cs="宋体"/>
              <w:sz w:val="18"/>
              <w:szCs w:val="18"/>
            </w:rPr>
          </w:pPr>
        </w:p>
      </w:tc>
      <w:tc>
        <w:tcPr>
          <w:tcW w:w="1557" w:type="pct"/>
        </w:tcPr>
        <w:p>
          <w:pPr>
            <w:pStyle w:val="153"/>
            <w:ind w:firstLine="990" w:firstLineChars="550"/>
            <w:rPr>
              <w:rFonts w:ascii="宋体" w:hAnsi="宋体"/>
              <w:sz w:val="18"/>
              <w:szCs w:val="18"/>
            </w:rPr>
          </w:pPr>
          <w:r>
            <w:rPr>
              <w:rFonts w:hint="eastAsia" w:ascii="宋体" w:hAnsi="宋体"/>
              <w:sz w:val="18"/>
              <w:szCs w:val="18"/>
            </w:rPr>
            <w:t>第</w:t>
          </w:r>
          <w:r>
            <w:rPr>
              <w:rFonts w:ascii="宋体" w:hAnsi="宋体"/>
              <w:sz w:val="18"/>
              <w:szCs w:val="18"/>
            </w:rPr>
            <w:fldChar w:fldCharType="begin"/>
          </w:r>
          <w:r>
            <w:rPr>
              <w:rFonts w:ascii="宋体" w:hAnsi="宋体"/>
              <w:sz w:val="18"/>
              <w:szCs w:val="18"/>
            </w:rPr>
            <w:instrText xml:space="preserve">PAGE</w:instrText>
          </w:r>
          <w:r>
            <w:rPr>
              <w:rFonts w:ascii="宋体" w:hAnsi="宋体"/>
              <w:sz w:val="18"/>
              <w:szCs w:val="18"/>
            </w:rPr>
            <w:fldChar w:fldCharType="separate"/>
          </w:r>
          <w:r>
            <w:rPr>
              <w:rFonts w:ascii="宋体" w:hAnsi="宋体"/>
              <w:sz w:val="18"/>
              <w:szCs w:val="18"/>
            </w:rPr>
            <w:t>1</w:t>
          </w:r>
          <w:r>
            <w:rPr>
              <w:rFonts w:ascii="宋体" w:hAnsi="宋体"/>
              <w:sz w:val="18"/>
              <w:szCs w:val="18"/>
            </w:rPr>
            <w:fldChar w:fldCharType="end"/>
          </w:r>
          <w:r>
            <w:rPr>
              <w:rFonts w:hint="eastAsia" w:ascii="宋体" w:hAnsi="宋体"/>
              <w:sz w:val="18"/>
              <w:szCs w:val="18"/>
            </w:rPr>
            <w:t>页</w:t>
          </w:r>
          <w:r>
            <w:rPr>
              <w:rFonts w:ascii="宋体" w:hAnsi="宋体"/>
              <w:sz w:val="18"/>
              <w:szCs w:val="18"/>
            </w:rPr>
            <w:t xml:space="preserve">, </w:t>
          </w:r>
          <w:r>
            <w:rPr>
              <w:rFonts w:hint="eastAsia" w:ascii="宋体" w:hAnsi="宋体"/>
              <w:sz w:val="18"/>
              <w:szCs w:val="18"/>
            </w:rPr>
            <w:t>共</w:t>
          </w:r>
          <w:r>
            <w:rPr>
              <w:rFonts w:ascii="宋体" w:hAnsi="宋体"/>
              <w:sz w:val="18"/>
              <w:szCs w:val="18"/>
            </w:rPr>
            <w:fldChar w:fldCharType="begin"/>
          </w:r>
          <w:r>
            <w:rPr>
              <w:rFonts w:ascii="宋体" w:hAnsi="宋体"/>
              <w:sz w:val="18"/>
              <w:szCs w:val="18"/>
            </w:rPr>
            <w:instrText xml:space="preserve"> NUMPAGES  \* Arabic  \* MERGEFORMAT </w:instrText>
          </w:r>
          <w:r>
            <w:rPr>
              <w:rFonts w:ascii="宋体" w:hAnsi="宋体"/>
              <w:sz w:val="18"/>
              <w:szCs w:val="18"/>
            </w:rPr>
            <w:fldChar w:fldCharType="separate"/>
          </w:r>
          <w:r>
            <w:rPr>
              <w:rFonts w:ascii="宋体" w:hAnsi="宋体"/>
              <w:sz w:val="18"/>
              <w:szCs w:val="18"/>
            </w:rPr>
            <w:t>5</w:t>
          </w:r>
          <w:r>
            <w:rPr>
              <w:rFonts w:ascii="宋体" w:hAnsi="宋体"/>
              <w:sz w:val="18"/>
              <w:szCs w:val="18"/>
            </w:rPr>
            <w:fldChar w:fldCharType="end"/>
          </w:r>
          <w:r>
            <w:rPr>
              <w:rFonts w:hint="eastAsia" w:ascii="宋体" w:hAnsi="宋体"/>
              <w:sz w:val="18"/>
              <w:szCs w:val="18"/>
            </w:rPr>
            <w:t>页</w:t>
          </w:r>
        </w:p>
      </w:tc>
    </w:tr>
  </w:tbl>
  <w:p>
    <w:pPr>
      <w:pStyle w:val="26"/>
      <w:tabs>
        <w:tab w:val="left" w:pos="2190"/>
        <w:tab w:val="clear" w:pos="4153"/>
        <w:tab w:val="clear" w:pos="8306"/>
      </w:tabs>
      <w:spacing w:before="120" w:after="120"/>
      <w:ind w:firstLine="0" w:firstLineChars="0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framePr w:wrap="around" w:vAnchor="text" w:hAnchor="margin" w:xAlign="center" w:y="1"/>
      <w:spacing w:before="120" w:after="120"/>
      <w:ind w:firstLine="360"/>
      <w:rPr>
        <w:rStyle w:val="41"/>
      </w:rPr>
    </w:pPr>
    <w:r>
      <w:rPr>
        <w:rStyle w:val="41"/>
      </w:rPr>
      <w:fldChar w:fldCharType="begin"/>
    </w:r>
    <w:r>
      <w:rPr>
        <w:rStyle w:val="41"/>
      </w:rPr>
      <w:instrText xml:space="preserve">PAGE  </w:instrText>
    </w:r>
    <w:r>
      <w:rPr>
        <w:rStyle w:val="41"/>
      </w:rPr>
      <w:fldChar w:fldCharType="end"/>
    </w:r>
  </w:p>
  <w:p>
    <w:pPr>
      <w:pStyle w:val="26"/>
      <w:spacing w:before="120" w:after="120"/>
      <w:ind w:firstLine="360"/>
    </w:pPr>
  </w:p>
  <w:p>
    <w:pPr>
      <w:spacing w:before="120" w:after="120"/>
      <w:ind w:firstLine="4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spacing w:before="0" w:beforeLines="0" w:after="0" w:afterLines="0" w:line="240" w:lineRule="auto"/>
      <w:ind w:firstLine="400"/>
      <w:jc w:val="right"/>
      <w:rPr>
        <w:rFonts w:ascii="微软雅黑" w:hAnsi="微软雅黑" w:eastAsia="微软雅黑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 w:after="120"/>
      <w:ind w:firstLine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623308"/>
    <w:multiLevelType w:val="multilevel"/>
    <w:tmpl w:val="01623308"/>
    <w:lvl w:ilvl="0" w:tentative="0">
      <w:start w:val="1"/>
      <w:numFmt w:val="decimal"/>
      <w:pStyle w:val="64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346435F"/>
    <w:multiLevelType w:val="singleLevel"/>
    <w:tmpl w:val="0346435F"/>
    <w:lvl w:ilvl="0" w:tentative="0">
      <w:start w:val="1"/>
      <w:numFmt w:val="decimal"/>
      <w:pStyle w:val="149"/>
      <w:lvlText w:val="[%1]"/>
      <w:legacy w:legacy="1" w:legacySpace="0" w:legacyIndent="360"/>
      <w:lvlJc w:val="left"/>
      <w:pPr>
        <w:ind w:left="360" w:hanging="360"/>
      </w:pPr>
      <w:rPr>
        <w:rFonts w:hint="default" w:ascii="Times New Roman" w:hAnsi="Times New Roman" w:cs="Times New Roman"/>
      </w:rPr>
    </w:lvl>
  </w:abstractNum>
  <w:abstractNum w:abstractNumId="2">
    <w:nsid w:val="0451406F"/>
    <w:multiLevelType w:val="singleLevel"/>
    <w:tmpl w:val="0451406F"/>
    <w:lvl w:ilvl="0" w:tentative="0">
      <w:start w:val="1"/>
      <w:numFmt w:val="decimal"/>
      <w:pStyle w:val="59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3">
    <w:nsid w:val="0B404611"/>
    <w:multiLevelType w:val="multilevel"/>
    <w:tmpl w:val="0B404611"/>
    <w:lvl w:ilvl="0" w:tentative="0">
      <w:start w:val="1"/>
      <w:numFmt w:val="bullet"/>
      <w:pStyle w:val="63"/>
      <w:lvlText w:val="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830"/>
        </w:tabs>
        <w:ind w:left="4830" w:hanging="420"/>
      </w:pPr>
      <w:rPr>
        <w:rFonts w:hint="default" w:ascii="Wingdings" w:hAnsi="Wingdings"/>
      </w:rPr>
    </w:lvl>
  </w:abstractNum>
  <w:abstractNum w:abstractNumId="4">
    <w:nsid w:val="1DE33EF7"/>
    <w:multiLevelType w:val="multilevel"/>
    <w:tmpl w:val="1DE33EF7"/>
    <w:lvl w:ilvl="0" w:tentative="0">
      <w:start w:val="1"/>
      <w:numFmt w:val="decimal"/>
      <w:pStyle w:val="13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55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56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>
    <w:nsid w:val="1F7B7C24"/>
    <w:multiLevelType w:val="multilevel"/>
    <w:tmpl w:val="1F7B7C24"/>
    <w:lvl w:ilvl="0" w:tentative="0">
      <w:start w:val="1"/>
      <w:numFmt w:val="bullet"/>
      <w:pStyle w:val="88"/>
      <w:lvlText w:val=""/>
      <w:lvlJc w:val="left"/>
      <w:pPr>
        <w:tabs>
          <w:tab w:val="left" w:pos="907"/>
        </w:tabs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39576DD3"/>
    <w:multiLevelType w:val="singleLevel"/>
    <w:tmpl w:val="39576DD3"/>
    <w:lvl w:ilvl="0" w:tentative="0">
      <w:start w:val="0"/>
      <w:numFmt w:val="bullet"/>
      <w:pStyle w:val="58"/>
      <w:lvlText w:val=""/>
      <w:lvlJc w:val="left"/>
      <w:pPr>
        <w:tabs>
          <w:tab w:val="left" w:pos="0"/>
        </w:tabs>
        <w:ind w:left="900" w:hanging="360"/>
      </w:pPr>
      <w:rPr>
        <w:rFonts w:hint="default" w:ascii="Symbol" w:hAnsi="Symbol"/>
        <w:sz w:val="16"/>
      </w:rPr>
    </w:lvl>
  </w:abstractNum>
  <w:abstractNum w:abstractNumId="7">
    <w:nsid w:val="3B6F5D4B"/>
    <w:multiLevelType w:val="multilevel"/>
    <w:tmpl w:val="3B6F5D4B"/>
    <w:lvl w:ilvl="0" w:tentative="0">
      <w:start w:val="1"/>
      <w:numFmt w:val="chineseCountingThousand"/>
      <w:pStyle w:val="2"/>
      <w:suff w:val="space"/>
      <w:lvlText w:val="第%1章"/>
      <w:lvlJc w:val="left"/>
      <w:pPr>
        <w:ind w:left="2880" w:firstLine="0"/>
      </w:pPr>
      <w:rPr>
        <w:rFonts w:hint="eastAsia"/>
      </w:rPr>
    </w:lvl>
    <w:lvl w:ilvl="1" w:tentative="0">
      <w:start w:val="1"/>
      <w:numFmt w:val="decimal"/>
      <w:pStyle w:val="4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isLgl/>
      <w:suff w:val="nothing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1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8">
    <w:nsid w:val="3ED70565"/>
    <w:multiLevelType w:val="multilevel"/>
    <w:tmpl w:val="3ED70565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</w:rPr>
    </w:lvl>
    <w:lvl w:ilvl="1" w:tentative="0">
      <w:start w:val="1"/>
      <w:numFmt w:val="bullet"/>
      <w:pStyle w:val="92"/>
      <w:lvlText w:val=""/>
      <w:lvlJc w:val="left"/>
      <w:pPr>
        <w:tabs>
          <w:tab w:val="left" w:pos="1850"/>
        </w:tabs>
        <w:ind w:left="1850" w:hanging="360"/>
      </w:pPr>
      <w:rPr>
        <w:rFonts w:hint="default" w:ascii="Symbol" w:hAnsi="Symbol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9">
    <w:nsid w:val="4F2A4CFA"/>
    <w:multiLevelType w:val="singleLevel"/>
    <w:tmpl w:val="4F2A4CFA"/>
    <w:lvl w:ilvl="0" w:tentative="0">
      <w:start w:val="1"/>
      <w:numFmt w:val="bullet"/>
      <w:pStyle w:val="57"/>
      <w:lvlText w:val="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5BC552E3"/>
    <w:multiLevelType w:val="multilevel"/>
    <w:tmpl w:val="5BC552E3"/>
    <w:lvl w:ilvl="0" w:tentative="0">
      <w:start w:val="1"/>
      <w:numFmt w:val="bullet"/>
      <w:pStyle w:val="60"/>
      <w:lvlText w:val=""/>
      <w:lvlJc w:val="left"/>
      <w:pPr>
        <w:tabs>
          <w:tab w:val="left" w:pos="980"/>
        </w:tabs>
        <w:ind w:left="98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400"/>
        </w:tabs>
        <w:ind w:left="14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20"/>
        </w:tabs>
        <w:ind w:left="18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240"/>
        </w:tabs>
        <w:ind w:left="22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60"/>
        </w:tabs>
        <w:ind w:left="26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80"/>
        </w:tabs>
        <w:ind w:left="30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500"/>
        </w:tabs>
        <w:ind w:left="35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20"/>
        </w:tabs>
        <w:ind w:left="39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40"/>
        </w:tabs>
        <w:ind w:left="4340" w:hanging="420"/>
      </w:pPr>
    </w:lvl>
  </w:abstractNum>
  <w:abstractNum w:abstractNumId="11">
    <w:nsid w:val="63807CC8"/>
    <w:multiLevelType w:val="multilevel"/>
    <w:tmpl w:val="63807CC8"/>
    <w:lvl w:ilvl="0" w:tentative="0">
      <w:start w:val="1"/>
      <w:numFmt w:val="bullet"/>
      <w:lvlText w:val=""/>
      <w:lvlJc w:val="left"/>
      <w:pPr>
        <w:tabs>
          <w:tab w:val="left" w:pos="900"/>
        </w:tabs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pStyle w:val="46"/>
      <w:lvlText w:val="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hint="default" w:ascii="Wingdings" w:hAnsi="Wingdings"/>
      </w:rPr>
    </w:lvl>
  </w:abstractNum>
  <w:abstractNum w:abstractNumId="12">
    <w:nsid w:val="675E482F"/>
    <w:multiLevelType w:val="singleLevel"/>
    <w:tmpl w:val="675E482F"/>
    <w:lvl w:ilvl="0" w:tentative="0">
      <w:start w:val="1"/>
      <w:numFmt w:val="bullet"/>
      <w:pStyle w:val="4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2"/>
  </w:num>
  <w:num w:numId="5">
    <w:abstractNumId w:val="9"/>
  </w:num>
  <w:num w:numId="6">
    <w:abstractNumId w:val="6"/>
  </w:num>
  <w:num w:numId="7">
    <w:abstractNumId w:val="2"/>
  </w:num>
  <w:num w:numId="8">
    <w:abstractNumId w:val="10"/>
  </w:num>
  <w:num w:numId="9">
    <w:abstractNumId w:val="3"/>
  </w:num>
  <w:num w:numId="10">
    <w:abstractNumId w:val="0"/>
  </w:num>
  <w:num w:numId="11">
    <w:abstractNumId w:val="5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4B9"/>
    <w:rsid w:val="00000B70"/>
    <w:rsid w:val="00002781"/>
    <w:rsid w:val="00003201"/>
    <w:rsid w:val="00004158"/>
    <w:rsid w:val="000052D2"/>
    <w:rsid w:val="00005DF1"/>
    <w:rsid w:val="00006501"/>
    <w:rsid w:val="00006552"/>
    <w:rsid w:val="00006C85"/>
    <w:rsid w:val="00006F57"/>
    <w:rsid w:val="00007649"/>
    <w:rsid w:val="00010C5B"/>
    <w:rsid w:val="00010DF0"/>
    <w:rsid w:val="0001129F"/>
    <w:rsid w:val="00011BF8"/>
    <w:rsid w:val="000121E5"/>
    <w:rsid w:val="00012CA6"/>
    <w:rsid w:val="00012FA1"/>
    <w:rsid w:val="000131EB"/>
    <w:rsid w:val="0001407D"/>
    <w:rsid w:val="000154D8"/>
    <w:rsid w:val="00015809"/>
    <w:rsid w:val="00015BE4"/>
    <w:rsid w:val="00016B10"/>
    <w:rsid w:val="00016D1B"/>
    <w:rsid w:val="00020506"/>
    <w:rsid w:val="000206D2"/>
    <w:rsid w:val="000207A5"/>
    <w:rsid w:val="00020F24"/>
    <w:rsid w:val="00020F92"/>
    <w:rsid w:val="000212D9"/>
    <w:rsid w:val="0002336A"/>
    <w:rsid w:val="0002463F"/>
    <w:rsid w:val="0002486C"/>
    <w:rsid w:val="000253B4"/>
    <w:rsid w:val="00025703"/>
    <w:rsid w:val="00025974"/>
    <w:rsid w:val="00025D52"/>
    <w:rsid w:val="00025D60"/>
    <w:rsid w:val="00026AF5"/>
    <w:rsid w:val="000271C1"/>
    <w:rsid w:val="000273F6"/>
    <w:rsid w:val="00027E73"/>
    <w:rsid w:val="00027FC9"/>
    <w:rsid w:val="00030776"/>
    <w:rsid w:val="00030F29"/>
    <w:rsid w:val="00031523"/>
    <w:rsid w:val="00031850"/>
    <w:rsid w:val="00032722"/>
    <w:rsid w:val="00033649"/>
    <w:rsid w:val="00033D42"/>
    <w:rsid w:val="00033FC8"/>
    <w:rsid w:val="00034B77"/>
    <w:rsid w:val="000355E5"/>
    <w:rsid w:val="0003692D"/>
    <w:rsid w:val="000371B5"/>
    <w:rsid w:val="00037977"/>
    <w:rsid w:val="00037D72"/>
    <w:rsid w:val="0004014A"/>
    <w:rsid w:val="0004070C"/>
    <w:rsid w:val="00040E2A"/>
    <w:rsid w:val="00041449"/>
    <w:rsid w:val="00042A9A"/>
    <w:rsid w:val="00042D30"/>
    <w:rsid w:val="00043C88"/>
    <w:rsid w:val="00044704"/>
    <w:rsid w:val="0004470D"/>
    <w:rsid w:val="00045C93"/>
    <w:rsid w:val="0004661C"/>
    <w:rsid w:val="00047374"/>
    <w:rsid w:val="00047CF7"/>
    <w:rsid w:val="0005119F"/>
    <w:rsid w:val="00051E29"/>
    <w:rsid w:val="0005303D"/>
    <w:rsid w:val="000535F5"/>
    <w:rsid w:val="00053716"/>
    <w:rsid w:val="000540B5"/>
    <w:rsid w:val="00054BCB"/>
    <w:rsid w:val="000552B2"/>
    <w:rsid w:val="0005594B"/>
    <w:rsid w:val="000563DB"/>
    <w:rsid w:val="00056858"/>
    <w:rsid w:val="00056C9B"/>
    <w:rsid w:val="00057128"/>
    <w:rsid w:val="00057F8A"/>
    <w:rsid w:val="0006019E"/>
    <w:rsid w:val="000605A0"/>
    <w:rsid w:val="00060A28"/>
    <w:rsid w:val="00062766"/>
    <w:rsid w:val="000627A2"/>
    <w:rsid w:val="000634E3"/>
    <w:rsid w:val="000639F7"/>
    <w:rsid w:val="00064469"/>
    <w:rsid w:val="000652DB"/>
    <w:rsid w:val="0006574D"/>
    <w:rsid w:val="00065F8C"/>
    <w:rsid w:val="000667B6"/>
    <w:rsid w:val="000667C3"/>
    <w:rsid w:val="000674E2"/>
    <w:rsid w:val="00067BE4"/>
    <w:rsid w:val="0007048F"/>
    <w:rsid w:val="000721CD"/>
    <w:rsid w:val="00072223"/>
    <w:rsid w:val="00072410"/>
    <w:rsid w:val="00072BC4"/>
    <w:rsid w:val="00073A32"/>
    <w:rsid w:val="00073BC0"/>
    <w:rsid w:val="00074B28"/>
    <w:rsid w:val="00075857"/>
    <w:rsid w:val="0007661D"/>
    <w:rsid w:val="00076CB3"/>
    <w:rsid w:val="00076F8C"/>
    <w:rsid w:val="00077275"/>
    <w:rsid w:val="00077B6D"/>
    <w:rsid w:val="00077C5D"/>
    <w:rsid w:val="00077F31"/>
    <w:rsid w:val="00077FF7"/>
    <w:rsid w:val="000809E0"/>
    <w:rsid w:val="00080DF4"/>
    <w:rsid w:val="000813B6"/>
    <w:rsid w:val="00081C9E"/>
    <w:rsid w:val="00081E2A"/>
    <w:rsid w:val="000820F0"/>
    <w:rsid w:val="00082521"/>
    <w:rsid w:val="00082B5F"/>
    <w:rsid w:val="00082D14"/>
    <w:rsid w:val="00083261"/>
    <w:rsid w:val="0008397D"/>
    <w:rsid w:val="000840F9"/>
    <w:rsid w:val="00084280"/>
    <w:rsid w:val="000844C3"/>
    <w:rsid w:val="000848D6"/>
    <w:rsid w:val="00085431"/>
    <w:rsid w:val="00085880"/>
    <w:rsid w:val="00086488"/>
    <w:rsid w:val="000876A2"/>
    <w:rsid w:val="0008778B"/>
    <w:rsid w:val="00087E95"/>
    <w:rsid w:val="000914C0"/>
    <w:rsid w:val="00091664"/>
    <w:rsid w:val="00091831"/>
    <w:rsid w:val="00091CA4"/>
    <w:rsid w:val="00091DCB"/>
    <w:rsid w:val="00095737"/>
    <w:rsid w:val="00095EB9"/>
    <w:rsid w:val="00096AA5"/>
    <w:rsid w:val="00096C9B"/>
    <w:rsid w:val="000970A5"/>
    <w:rsid w:val="00097D59"/>
    <w:rsid w:val="00097E0D"/>
    <w:rsid w:val="000A0121"/>
    <w:rsid w:val="000A0184"/>
    <w:rsid w:val="000A057F"/>
    <w:rsid w:val="000A1495"/>
    <w:rsid w:val="000A14B8"/>
    <w:rsid w:val="000A1A1A"/>
    <w:rsid w:val="000A211E"/>
    <w:rsid w:val="000A2FC0"/>
    <w:rsid w:val="000A4138"/>
    <w:rsid w:val="000A54A7"/>
    <w:rsid w:val="000A5D4F"/>
    <w:rsid w:val="000A5DFA"/>
    <w:rsid w:val="000A6436"/>
    <w:rsid w:val="000A743F"/>
    <w:rsid w:val="000A746A"/>
    <w:rsid w:val="000B0B6E"/>
    <w:rsid w:val="000B0F6B"/>
    <w:rsid w:val="000B16BC"/>
    <w:rsid w:val="000B1BA8"/>
    <w:rsid w:val="000B1DC6"/>
    <w:rsid w:val="000B2377"/>
    <w:rsid w:val="000B2755"/>
    <w:rsid w:val="000B3831"/>
    <w:rsid w:val="000B45A3"/>
    <w:rsid w:val="000B516E"/>
    <w:rsid w:val="000B5DC9"/>
    <w:rsid w:val="000B7330"/>
    <w:rsid w:val="000C088A"/>
    <w:rsid w:val="000C1690"/>
    <w:rsid w:val="000C19F5"/>
    <w:rsid w:val="000C1ADA"/>
    <w:rsid w:val="000C1DA6"/>
    <w:rsid w:val="000C211E"/>
    <w:rsid w:val="000C25BB"/>
    <w:rsid w:val="000C26D0"/>
    <w:rsid w:val="000C2AE5"/>
    <w:rsid w:val="000C3321"/>
    <w:rsid w:val="000C33C8"/>
    <w:rsid w:val="000C398C"/>
    <w:rsid w:val="000C44BB"/>
    <w:rsid w:val="000C4F7E"/>
    <w:rsid w:val="000C5162"/>
    <w:rsid w:val="000C5C65"/>
    <w:rsid w:val="000C6177"/>
    <w:rsid w:val="000C61BE"/>
    <w:rsid w:val="000C62CB"/>
    <w:rsid w:val="000C6366"/>
    <w:rsid w:val="000C6E57"/>
    <w:rsid w:val="000C78C0"/>
    <w:rsid w:val="000C7CFD"/>
    <w:rsid w:val="000D0207"/>
    <w:rsid w:val="000D0565"/>
    <w:rsid w:val="000D06BF"/>
    <w:rsid w:val="000D08D8"/>
    <w:rsid w:val="000D0D9F"/>
    <w:rsid w:val="000D116D"/>
    <w:rsid w:val="000D1267"/>
    <w:rsid w:val="000D16B9"/>
    <w:rsid w:val="000D1BBC"/>
    <w:rsid w:val="000D29F5"/>
    <w:rsid w:val="000D2F70"/>
    <w:rsid w:val="000D30A3"/>
    <w:rsid w:val="000D36EC"/>
    <w:rsid w:val="000D3C49"/>
    <w:rsid w:val="000D3E9A"/>
    <w:rsid w:val="000D486D"/>
    <w:rsid w:val="000D49F0"/>
    <w:rsid w:val="000D4ACF"/>
    <w:rsid w:val="000D5BFB"/>
    <w:rsid w:val="000D5C61"/>
    <w:rsid w:val="000D695D"/>
    <w:rsid w:val="000D7809"/>
    <w:rsid w:val="000E0C08"/>
    <w:rsid w:val="000E0C96"/>
    <w:rsid w:val="000E1154"/>
    <w:rsid w:val="000E1238"/>
    <w:rsid w:val="000E4400"/>
    <w:rsid w:val="000E4B15"/>
    <w:rsid w:val="000E4E62"/>
    <w:rsid w:val="000E4EE0"/>
    <w:rsid w:val="000E5AE0"/>
    <w:rsid w:val="000E5E0C"/>
    <w:rsid w:val="000E6FA7"/>
    <w:rsid w:val="000F02A1"/>
    <w:rsid w:val="000F1195"/>
    <w:rsid w:val="000F318A"/>
    <w:rsid w:val="000F3634"/>
    <w:rsid w:val="000F3824"/>
    <w:rsid w:val="000F45F2"/>
    <w:rsid w:val="000F5275"/>
    <w:rsid w:val="000F52D9"/>
    <w:rsid w:val="000F7657"/>
    <w:rsid w:val="000F771F"/>
    <w:rsid w:val="00100820"/>
    <w:rsid w:val="00100ACA"/>
    <w:rsid w:val="00100C44"/>
    <w:rsid w:val="0010147E"/>
    <w:rsid w:val="001016F6"/>
    <w:rsid w:val="00101F7F"/>
    <w:rsid w:val="001021A5"/>
    <w:rsid w:val="001021E2"/>
    <w:rsid w:val="00102569"/>
    <w:rsid w:val="00102CCD"/>
    <w:rsid w:val="00102FC5"/>
    <w:rsid w:val="00103365"/>
    <w:rsid w:val="00103948"/>
    <w:rsid w:val="00103ABE"/>
    <w:rsid w:val="00103B09"/>
    <w:rsid w:val="0010464B"/>
    <w:rsid w:val="00104923"/>
    <w:rsid w:val="00104DC4"/>
    <w:rsid w:val="0010541B"/>
    <w:rsid w:val="0010589E"/>
    <w:rsid w:val="0010627F"/>
    <w:rsid w:val="00106EC2"/>
    <w:rsid w:val="001112CF"/>
    <w:rsid w:val="00111493"/>
    <w:rsid w:val="00111E05"/>
    <w:rsid w:val="00112DF5"/>
    <w:rsid w:val="0011387D"/>
    <w:rsid w:val="00114ACB"/>
    <w:rsid w:val="00114C54"/>
    <w:rsid w:val="00114E98"/>
    <w:rsid w:val="00115F41"/>
    <w:rsid w:val="0011651E"/>
    <w:rsid w:val="0011696E"/>
    <w:rsid w:val="0011741E"/>
    <w:rsid w:val="00117710"/>
    <w:rsid w:val="001177C9"/>
    <w:rsid w:val="0012000A"/>
    <w:rsid w:val="0012093F"/>
    <w:rsid w:val="00120AA7"/>
    <w:rsid w:val="0012148C"/>
    <w:rsid w:val="0012190F"/>
    <w:rsid w:val="00122763"/>
    <w:rsid w:val="00122C29"/>
    <w:rsid w:val="00124C31"/>
    <w:rsid w:val="00124DE3"/>
    <w:rsid w:val="00125B00"/>
    <w:rsid w:val="00126CCC"/>
    <w:rsid w:val="0012724B"/>
    <w:rsid w:val="001300A1"/>
    <w:rsid w:val="001330A0"/>
    <w:rsid w:val="0013348B"/>
    <w:rsid w:val="00133774"/>
    <w:rsid w:val="0013450B"/>
    <w:rsid w:val="00134CD0"/>
    <w:rsid w:val="00135399"/>
    <w:rsid w:val="00136397"/>
    <w:rsid w:val="0013681D"/>
    <w:rsid w:val="00136828"/>
    <w:rsid w:val="0013720A"/>
    <w:rsid w:val="00137E3A"/>
    <w:rsid w:val="00140FA3"/>
    <w:rsid w:val="00141275"/>
    <w:rsid w:val="001417AC"/>
    <w:rsid w:val="00141D96"/>
    <w:rsid w:val="00141FFF"/>
    <w:rsid w:val="001421EC"/>
    <w:rsid w:val="00142555"/>
    <w:rsid w:val="0014277F"/>
    <w:rsid w:val="00142D0C"/>
    <w:rsid w:val="0014319C"/>
    <w:rsid w:val="00143460"/>
    <w:rsid w:val="001449EF"/>
    <w:rsid w:val="0014586F"/>
    <w:rsid w:val="001459A3"/>
    <w:rsid w:val="00146099"/>
    <w:rsid w:val="001461CF"/>
    <w:rsid w:val="00146531"/>
    <w:rsid w:val="0014709F"/>
    <w:rsid w:val="0014718C"/>
    <w:rsid w:val="00147C9C"/>
    <w:rsid w:val="00147DC0"/>
    <w:rsid w:val="00150D45"/>
    <w:rsid w:val="00151768"/>
    <w:rsid w:val="0015208E"/>
    <w:rsid w:val="00152E81"/>
    <w:rsid w:val="00153613"/>
    <w:rsid w:val="00154316"/>
    <w:rsid w:val="0015474F"/>
    <w:rsid w:val="00154D0C"/>
    <w:rsid w:val="00155B92"/>
    <w:rsid w:val="00156657"/>
    <w:rsid w:val="00156799"/>
    <w:rsid w:val="001575B2"/>
    <w:rsid w:val="00157B7F"/>
    <w:rsid w:val="00160750"/>
    <w:rsid w:val="001612D7"/>
    <w:rsid w:val="00161309"/>
    <w:rsid w:val="001625F2"/>
    <w:rsid w:val="00162B4B"/>
    <w:rsid w:val="00163073"/>
    <w:rsid w:val="00163213"/>
    <w:rsid w:val="0016431F"/>
    <w:rsid w:val="00164CCF"/>
    <w:rsid w:val="00164D29"/>
    <w:rsid w:val="00164F53"/>
    <w:rsid w:val="00165665"/>
    <w:rsid w:val="0016567E"/>
    <w:rsid w:val="00165D68"/>
    <w:rsid w:val="00166080"/>
    <w:rsid w:val="001660B7"/>
    <w:rsid w:val="001665E3"/>
    <w:rsid w:val="001668FE"/>
    <w:rsid w:val="0017190F"/>
    <w:rsid w:val="001719CA"/>
    <w:rsid w:val="00172872"/>
    <w:rsid w:val="0017295C"/>
    <w:rsid w:val="00172ABF"/>
    <w:rsid w:val="0017363D"/>
    <w:rsid w:val="00173B51"/>
    <w:rsid w:val="001744CC"/>
    <w:rsid w:val="00174E5E"/>
    <w:rsid w:val="001750DD"/>
    <w:rsid w:val="001754D3"/>
    <w:rsid w:val="00175C9F"/>
    <w:rsid w:val="00177789"/>
    <w:rsid w:val="0018028C"/>
    <w:rsid w:val="00180CF0"/>
    <w:rsid w:val="001811BF"/>
    <w:rsid w:val="001811F5"/>
    <w:rsid w:val="00181468"/>
    <w:rsid w:val="00182745"/>
    <w:rsid w:val="00182989"/>
    <w:rsid w:val="001837CC"/>
    <w:rsid w:val="00183DE6"/>
    <w:rsid w:val="001849A0"/>
    <w:rsid w:val="001849E0"/>
    <w:rsid w:val="00184CD6"/>
    <w:rsid w:val="00186327"/>
    <w:rsid w:val="001867EC"/>
    <w:rsid w:val="00187107"/>
    <w:rsid w:val="00187841"/>
    <w:rsid w:val="00190D1E"/>
    <w:rsid w:val="00190E28"/>
    <w:rsid w:val="001910EA"/>
    <w:rsid w:val="0019248A"/>
    <w:rsid w:val="00192859"/>
    <w:rsid w:val="0019342A"/>
    <w:rsid w:val="0019343C"/>
    <w:rsid w:val="001944D5"/>
    <w:rsid w:val="0019656E"/>
    <w:rsid w:val="00196946"/>
    <w:rsid w:val="00196C73"/>
    <w:rsid w:val="00197129"/>
    <w:rsid w:val="001972F5"/>
    <w:rsid w:val="00197ABD"/>
    <w:rsid w:val="00197F0E"/>
    <w:rsid w:val="001A01C7"/>
    <w:rsid w:val="001A064D"/>
    <w:rsid w:val="001A1138"/>
    <w:rsid w:val="001A1A0F"/>
    <w:rsid w:val="001A374F"/>
    <w:rsid w:val="001A4A6D"/>
    <w:rsid w:val="001A5C2C"/>
    <w:rsid w:val="001A6D9A"/>
    <w:rsid w:val="001A73EC"/>
    <w:rsid w:val="001A7400"/>
    <w:rsid w:val="001A7C60"/>
    <w:rsid w:val="001B04A2"/>
    <w:rsid w:val="001B1F25"/>
    <w:rsid w:val="001B2217"/>
    <w:rsid w:val="001B26C2"/>
    <w:rsid w:val="001B39C2"/>
    <w:rsid w:val="001B4B0F"/>
    <w:rsid w:val="001B699F"/>
    <w:rsid w:val="001B6C42"/>
    <w:rsid w:val="001B73AD"/>
    <w:rsid w:val="001B7D18"/>
    <w:rsid w:val="001C0271"/>
    <w:rsid w:val="001C19FE"/>
    <w:rsid w:val="001C2B2C"/>
    <w:rsid w:val="001C35A1"/>
    <w:rsid w:val="001C4D15"/>
    <w:rsid w:val="001C5105"/>
    <w:rsid w:val="001C53CE"/>
    <w:rsid w:val="001C5714"/>
    <w:rsid w:val="001C6920"/>
    <w:rsid w:val="001C6F84"/>
    <w:rsid w:val="001C7096"/>
    <w:rsid w:val="001C7D86"/>
    <w:rsid w:val="001D0CEC"/>
    <w:rsid w:val="001D16AD"/>
    <w:rsid w:val="001D18C4"/>
    <w:rsid w:val="001D1A6F"/>
    <w:rsid w:val="001D1FCF"/>
    <w:rsid w:val="001D226E"/>
    <w:rsid w:val="001D315F"/>
    <w:rsid w:val="001D37B8"/>
    <w:rsid w:val="001D3B04"/>
    <w:rsid w:val="001D4CF9"/>
    <w:rsid w:val="001D59AA"/>
    <w:rsid w:val="001D60C0"/>
    <w:rsid w:val="001D66F3"/>
    <w:rsid w:val="001D6C45"/>
    <w:rsid w:val="001D76C3"/>
    <w:rsid w:val="001D78E7"/>
    <w:rsid w:val="001E0782"/>
    <w:rsid w:val="001E0822"/>
    <w:rsid w:val="001E10C8"/>
    <w:rsid w:val="001E13AB"/>
    <w:rsid w:val="001E2417"/>
    <w:rsid w:val="001E38BB"/>
    <w:rsid w:val="001E4009"/>
    <w:rsid w:val="001E4655"/>
    <w:rsid w:val="001E5668"/>
    <w:rsid w:val="001E6575"/>
    <w:rsid w:val="001E695A"/>
    <w:rsid w:val="001E6B60"/>
    <w:rsid w:val="001E7040"/>
    <w:rsid w:val="001E7BA8"/>
    <w:rsid w:val="001F0140"/>
    <w:rsid w:val="001F101F"/>
    <w:rsid w:val="001F15A9"/>
    <w:rsid w:val="001F1950"/>
    <w:rsid w:val="001F2252"/>
    <w:rsid w:val="001F2797"/>
    <w:rsid w:val="001F2B7A"/>
    <w:rsid w:val="001F346F"/>
    <w:rsid w:val="001F3B79"/>
    <w:rsid w:val="001F3BD5"/>
    <w:rsid w:val="001F3C91"/>
    <w:rsid w:val="001F3FCA"/>
    <w:rsid w:val="001F44B4"/>
    <w:rsid w:val="001F44D3"/>
    <w:rsid w:val="001F737E"/>
    <w:rsid w:val="0020008A"/>
    <w:rsid w:val="002007F1"/>
    <w:rsid w:val="00200BD1"/>
    <w:rsid w:val="00202179"/>
    <w:rsid w:val="002025DF"/>
    <w:rsid w:val="00202F4E"/>
    <w:rsid w:val="00202F9C"/>
    <w:rsid w:val="00203056"/>
    <w:rsid w:val="002030E3"/>
    <w:rsid w:val="00203F24"/>
    <w:rsid w:val="002040C7"/>
    <w:rsid w:val="0020459E"/>
    <w:rsid w:val="002048D5"/>
    <w:rsid w:val="00204F8F"/>
    <w:rsid w:val="00206803"/>
    <w:rsid w:val="00207241"/>
    <w:rsid w:val="00207DB5"/>
    <w:rsid w:val="00210080"/>
    <w:rsid w:val="002103A4"/>
    <w:rsid w:val="002109EC"/>
    <w:rsid w:val="00211993"/>
    <w:rsid w:val="00211CCE"/>
    <w:rsid w:val="0021235C"/>
    <w:rsid w:val="0021253F"/>
    <w:rsid w:val="00212770"/>
    <w:rsid w:val="002148DF"/>
    <w:rsid w:val="00214A12"/>
    <w:rsid w:val="00215686"/>
    <w:rsid w:val="00217A87"/>
    <w:rsid w:val="002200BA"/>
    <w:rsid w:val="00221E92"/>
    <w:rsid w:val="002221A3"/>
    <w:rsid w:val="00222212"/>
    <w:rsid w:val="002227C4"/>
    <w:rsid w:val="002229DB"/>
    <w:rsid w:val="00222E7F"/>
    <w:rsid w:val="00222E99"/>
    <w:rsid w:val="00223450"/>
    <w:rsid w:val="00225263"/>
    <w:rsid w:val="002261FB"/>
    <w:rsid w:val="0022733E"/>
    <w:rsid w:val="00230064"/>
    <w:rsid w:val="00230EBD"/>
    <w:rsid w:val="00231583"/>
    <w:rsid w:val="0023183C"/>
    <w:rsid w:val="00231F40"/>
    <w:rsid w:val="00232A3F"/>
    <w:rsid w:val="00233036"/>
    <w:rsid w:val="00234B7A"/>
    <w:rsid w:val="00235044"/>
    <w:rsid w:val="00235A77"/>
    <w:rsid w:val="00235ED3"/>
    <w:rsid w:val="00236C61"/>
    <w:rsid w:val="00237DA3"/>
    <w:rsid w:val="00237E58"/>
    <w:rsid w:val="00240765"/>
    <w:rsid w:val="00241873"/>
    <w:rsid w:val="00242BC4"/>
    <w:rsid w:val="00243241"/>
    <w:rsid w:val="002432E7"/>
    <w:rsid w:val="00244DB3"/>
    <w:rsid w:val="00245826"/>
    <w:rsid w:val="00245967"/>
    <w:rsid w:val="0024596D"/>
    <w:rsid w:val="002464C8"/>
    <w:rsid w:val="0025073C"/>
    <w:rsid w:val="00251618"/>
    <w:rsid w:val="00252832"/>
    <w:rsid w:val="00252F64"/>
    <w:rsid w:val="002530EF"/>
    <w:rsid w:val="0025409F"/>
    <w:rsid w:val="002550AA"/>
    <w:rsid w:val="00255216"/>
    <w:rsid w:val="002556F6"/>
    <w:rsid w:val="00255B1A"/>
    <w:rsid w:val="00255D14"/>
    <w:rsid w:val="00255E4B"/>
    <w:rsid w:val="00256832"/>
    <w:rsid w:val="00257122"/>
    <w:rsid w:val="00257ADA"/>
    <w:rsid w:val="00260351"/>
    <w:rsid w:val="002608F2"/>
    <w:rsid w:val="00260A55"/>
    <w:rsid w:val="0026224F"/>
    <w:rsid w:val="00262888"/>
    <w:rsid w:val="00262D1E"/>
    <w:rsid w:val="00263169"/>
    <w:rsid w:val="0026339B"/>
    <w:rsid w:val="002636A4"/>
    <w:rsid w:val="00263767"/>
    <w:rsid w:val="002646E8"/>
    <w:rsid w:val="00264DA4"/>
    <w:rsid w:val="00265052"/>
    <w:rsid w:val="00265ECB"/>
    <w:rsid w:val="00265F6B"/>
    <w:rsid w:val="0026645D"/>
    <w:rsid w:val="0026656B"/>
    <w:rsid w:val="00267661"/>
    <w:rsid w:val="00267744"/>
    <w:rsid w:val="00270FFC"/>
    <w:rsid w:val="002711EF"/>
    <w:rsid w:val="00271E71"/>
    <w:rsid w:val="00273D62"/>
    <w:rsid w:val="0027418B"/>
    <w:rsid w:val="00274758"/>
    <w:rsid w:val="00276689"/>
    <w:rsid w:val="00276B96"/>
    <w:rsid w:val="00277490"/>
    <w:rsid w:val="00277833"/>
    <w:rsid w:val="002805F3"/>
    <w:rsid w:val="002807A0"/>
    <w:rsid w:val="002809F9"/>
    <w:rsid w:val="0028114C"/>
    <w:rsid w:val="00281323"/>
    <w:rsid w:val="00281414"/>
    <w:rsid w:val="00281497"/>
    <w:rsid w:val="00281B5E"/>
    <w:rsid w:val="0028267A"/>
    <w:rsid w:val="00282DA2"/>
    <w:rsid w:val="002834F1"/>
    <w:rsid w:val="002847CD"/>
    <w:rsid w:val="00285353"/>
    <w:rsid w:val="002854C9"/>
    <w:rsid w:val="00285993"/>
    <w:rsid w:val="0028614C"/>
    <w:rsid w:val="00286756"/>
    <w:rsid w:val="00286802"/>
    <w:rsid w:val="00287030"/>
    <w:rsid w:val="0028767C"/>
    <w:rsid w:val="00287EA2"/>
    <w:rsid w:val="002902B3"/>
    <w:rsid w:val="002908D6"/>
    <w:rsid w:val="00290A08"/>
    <w:rsid w:val="00291D9D"/>
    <w:rsid w:val="0029296D"/>
    <w:rsid w:val="00292BC5"/>
    <w:rsid w:val="00292F4D"/>
    <w:rsid w:val="00292F74"/>
    <w:rsid w:val="00296563"/>
    <w:rsid w:val="0029674D"/>
    <w:rsid w:val="002979FC"/>
    <w:rsid w:val="002A0327"/>
    <w:rsid w:val="002A040C"/>
    <w:rsid w:val="002A0461"/>
    <w:rsid w:val="002A0A6F"/>
    <w:rsid w:val="002A1EB0"/>
    <w:rsid w:val="002A1F38"/>
    <w:rsid w:val="002A2ADE"/>
    <w:rsid w:val="002A36BB"/>
    <w:rsid w:val="002A3A02"/>
    <w:rsid w:val="002A3CB0"/>
    <w:rsid w:val="002A3D0E"/>
    <w:rsid w:val="002A65A5"/>
    <w:rsid w:val="002A66DA"/>
    <w:rsid w:val="002A7A57"/>
    <w:rsid w:val="002A7AD4"/>
    <w:rsid w:val="002A7CFB"/>
    <w:rsid w:val="002A7EBF"/>
    <w:rsid w:val="002B1C02"/>
    <w:rsid w:val="002B2CC6"/>
    <w:rsid w:val="002B316E"/>
    <w:rsid w:val="002B325B"/>
    <w:rsid w:val="002B47C2"/>
    <w:rsid w:val="002B4E63"/>
    <w:rsid w:val="002B5524"/>
    <w:rsid w:val="002B5BF7"/>
    <w:rsid w:val="002B60E2"/>
    <w:rsid w:val="002B646D"/>
    <w:rsid w:val="002B7404"/>
    <w:rsid w:val="002C0055"/>
    <w:rsid w:val="002C064E"/>
    <w:rsid w:val="002C0723"/>
    <w:rsid w:val="002C0C55"/>
    <w:rsid w:val="002C1DC1"/>
    <w:rsid w:val="002C2B48"/>
    <w:rsid w:val="002C34F1"/>
    <w:rsid w:val="002C48C2"/>
    <w:rsid w:val="002C51FA"/>
    <w:rsid w:val="002C53AC"/>
    <w:rsid w:val="002C5878"/>
    <w:rsid w:val="002C6A5E"/>
    <w:rsid w:val="002C6B2B"/>
    <w:rsid w:val="002C6EE4"/>
    <w:rsid w:val="002C7096"/>
    <w:rsid w:val="002C79D3"/>
    <w:rsid w:val="002D061A"/>
    <w:rsid w:val="002D117F"/>
    <w:rsid w:val="002D15BD"/>
    <w:rsid w:val="002D1FAB"/>
    <w:rsid w:val="002D203C"/>
    <w:rsid w:val="002D20CA"/>
    <w:rsid w:val="002D287F"/>
    <w:rsid w:val="002D2EF5"/>
    <w:rsid w:val="002D2F50"/>
    <w:rsid w:val="002D3564"/>
    <w:rsid w:val="002D55B3"/>
    <w:rsid w:val="002D5BA9"/>
    <w:rsid w:val="002D5E3C"/>
    <w:rsid w:val="002D6001"/>
    <w:rsid w:val="002D6A22"/>
    <w:rsid w:val="002D6BE1"/>
    <w:rsid w:val="002D7438"/>
    <w:rsid w:val="002E0059"/>
    <w:rsid w:val="002E0452"/>
    <w:rsid w:val="002E1297"/>
    <w:rsid w:val="002E1E55"/>
    <w:rsid w:val="002E2923"/>
    <w:rsid w:val="002E3E2C"/>
    <w:rsid w:val="002E4C66"/>
    <w:rsid w:val="002E4F00"/>
    <w:rsid w:val="002E6100"/>
    <w:rsid w:val="002E68AB"/>
    <w:rsid w:val="002E7034"/>
    <w:rsid w:val="002E74A7"/>
    <w:rsid w:val="002E76E4"/>
    <w:rsid w:val="002E7B39"/>
    <w:rsid w:val="002E7D3E"/>
    <w:rsid w:val="002F0F15"/>
    <w:rsid w:val="002F1D31"/>
    <w:rsid w:val="002F2AAC"/>
    <w:rsid w:val="002F2F06"/>
    <w:rsid w:val="002F41CA"/>
    <w:rsid w:val="002F4B65"/>
    <w:rsid w:val="002F58F2"/>
    <w:rsid w:val="002F6E0B"/>
    <w:rsid w:val="002F7515"/>
    <w:rsid w:val="002F7AA7"/>
    <w:rsid w:val="002F7DA7"/>
    <w:rsid w:val="002F7FA6"/>
    <w:rsid w:val="0030036C"/>
    <w:rsid w:val="003007B8"/>
    <w:rsid w:val="00300CDA"/>
    <w:rsid w:val="003010C7"/>
    <w:rsid w:val="003017DB"/>
    <w:rsid w:val="003020C5"/>
    <w:rsid w:val="00302B3E"/>
    <w:rsid w:val="00302FF4"/>
    <w:rsid w:val="00303017"/>
    <w:rsid w:val="0030348B"/>
    <w:rsid w:val="0030381E"/>
    <w:rsid w:val="00304633"/>
    <w:rsid w:val="00304BE3"/>
    <w:rsid w:val="00304F9B"/>
    <w:rsid w:val="00306431"/>
    <w:rsid w:val="003064AF"/>
    <w:rsid w:val="003065DA"/>
    <w:rsid w:val="00306616"/>
    <w:rsid w:val="00306F8A"/>
    <w:rsid w:val="003070BF"/>
    <w:rsid w:val="003103C1"/>
    <w:rsid w:val="003113E5"/>
    <w:rsid w:val="00312419"/>
    <w:rsid w:val="003126D7"/>
    <w:rsid w:val="00312D00"/>
    <w:rsid w:val="00314697"/>
    <w:rsid w:val="00315048"/>
    <w:rsid w:val="003155E6"/>
    <w:rsid w:val="003157BB"/>
    <w:rsid w:val="00315BDB"/>
    <w:rsid w:val="003165B2"/>
    <w:rsid w:val="0031677A"/>
    <w:rsid w:val="00317212"/>
    <w:rsid w:val="0031734D"/>
    <w:rsid w:val="00320110"/>
    <w:rsid w:val="0032080C"/>
    <w:rsid w:val="00320AA5"/>
    <w:rsid w:val="00321EAC"/>
    <w:rsid w:val="003233BC"/>
    <w:rsid w:val="00323640"/>
    <w:rsid w:val="0032404C"/>
    <w:rsid w:val="0032451D"/>
    <w:rsid w:val="00325562"/>
    <w:rsid w:val="00325C50"/>
    <w:rsid w:val="003270D1"/>
    <w:rsid w:val="00327C60"/>
    <w:rsid w:val="00331B6B"/>
    <w:rsid w:val="00331CAD"/>
    <w:rsid w:val="0033200C"/>
    <w:rsid w:val="0033289A"/>
    <w:rsid w:val="003328F3"/>
    <w:rsid w:val="0033485C"/>
    <w:rsid w:val="00334AED"/>
    <w:rsid w:val="0033587B"/>
    <w:rsid w:val="00335950"/>
    <w:rsid w:val="00336104"/>
    <w:rsid w:val="00336163"/>
    <w:rsid w:val="003368BA"/>
    <w:rsid w:val="0033718C"/>
    <w:rsid w:val="003371C7"/>
    <w:rsid w:val="003371D8"/>
    <w:rsid w:val="003372EC"/>
    <w:rsid w:val="00337E07"/>
    <w:rsid w:val="0034035C"/>
    <w:rsid w:val="00341B78"/>
    <w:rsid w:val="003425F6"/>
    <w:rsid w:val="00343741"/>
    <w:rsid w:val="00343F5B"/>
    <w:rsid w:val="00343FED"/>
    <w:rsid w:val="0034491C"/>
    <w:rsid w:val="00346F7F"/>
    <w:rsid w:val="00347908"/>
    <w:rsid w:val="00347B5E"/>
    <w:rsid w:val="00347BD6"/>
    <w:rsid w:val="00347DDB"/>
    <w:rsid w:val="00350BCC"/>
    <w:rsid w:val="003516D9"/>
    <w:rsid w:val="003521CA"/>
    <w:rsid w:val="00352C79"/>
    <w:rsid w:val="0035346A"/>
    <w:rsid w:val="00353676"/>
    <w:rsid w:val="003547C0"/>
    <w:rsid w:val="003556E0"/>
    <w:rsid w:val="00355E68"/>
    <w:rsid w:val="00356630"/>
    <w:rsid w:val="00356B69"/>
    <w:rsid w:val="00357083"/>
    <w:rsid w:val="00357B0A"/>
    <w:rsid w:val="00360524"/>
    <w:rsid w:val="003608D6"/>
    <w:rsid w:val="00360C31"/>
    <w:rsid w:val="003614F6"/>
    <w:rsid w:val="00361CCC"/>
    <w:rsid w:val="003637B9"/>
    <w:rsid w:val="00363C02"/>
    <w:rsid w:val="00364206"/>
    <w:rsid w:val="00364638"/>
    <w:rsid w:val="0036485E"/>
    <w:rsid w:val="00365118"/>
    <w:rsid w:val="00365228"/>
    <w:rsid w:val="00365A51"/>
    <w:rsid w:val="00365FD6"/>
    <w:rsid w:val="0036644B"/>
    <w:rsid w:val="00366B4E"/>
    <w:rsid w:val="00366BC8"/>
    <w:rsid w:val="00366F9C"/>
    <w:rsid w:val="00367055"/>
    <w:rsid w:val="003672E3"/>
    <w:rsid w:val="00367B18"/>
    <w:rsid w:val="00370FA2"/>
    <w:rsid w:val="0037118A"/>
    <w:rsid w:val="0037179D"/>
    <w:rsid w:val="003726F8"/>
    <w:rsid w:val="00373468"/>
    <w:rsid w:val="0037436A"/>
    <w:rsid w:val="00374410"/>
    <w:rsid w:val="00374E06"/>
    <w:rsid w:val="00374FE7"/>
    <w:rsid w:val="0037610B"/>
    <w:rsid w:val="003769A9"/>
    <w:rsid w:val="00376FB9"/>
    <w:rsid w:val="003778AE"/>
    <w:rsid w:val="00377F3F"/>
    <w:rsid w:val="00380D4F"/>
    <w:rsid w:val="00381122"/>
    <w:rsid w:val="00383032"/>
    <w:rsid w:val="00383B51"/>
    <w:rsid w:val="00384C3C"/>
    <w:rsid w:val="00385AB4"/>
    <w:rsid w:val="00386319"/>
    <w:rsid w:val="00386353"/>
    <w:rsid w:val="00386484"/>
    <w:rsid w:val="00386E85"/>
    <w:rsid w:val="00387DA7"/>
    <w:rsid w:val="003923EC"/>
    <w:rsid w:val="0039475B"/>
    <w:rsid w:val="00394872"/>
    <w:rsid w:val="00394D3B"/>
    <w:rsid w:val="0039532A"/>
    <w:rsid w:val="00395C18"/>
    <w:rsid w:val="00396692"/>
    <w:rsid w:val="00396798"/>
    <w:rsid w:val="00397196"/>
    <w:rsid w:val="00397726"/>
    <w:rsid w:val="003977B7"/>
    <w:rsid w:val="00397D32"/>
    <w:rsid w:val="003A0ACE"/>
    <w:rsid w:val="003A0D4E"/>
    <w:rsid w:val="003A1673"/>
    <w:rsid w:val="003A3505"/>
    <w:rsid w:val="003A3B71"/>
    <w:rsid w:val="003A590E"/>
    <w:rsid w:val="003A6293"/>
    <w:rsid w:val="003A64E2"/>
    <w:rsid w:val="003A6C7D"/>
    <w:rsid w:val="003A6D32"/>
    <w:rsid w:val="003A7970"/>
    <w:rsid w:val="003A7D3D"/>
    <w:rsid w:val="003B0230"/>
    <w:rsid w:val="003B11B9"/>
    <w:rsid w:val="003B13EF"/>
    <w:rsid w:val="003B1992"/>
    <w:rsid w:val="003B2078"/>
    <w:rsid w:val="003B210A"/>
    <w:rsid w:val="003B2555"/>
    <w:rsid w:val="003B35EB"/>
    <w:rsid w:val="003B384B"/>
    <w:rsid w:val="003B3BD4"/>
    <w:rsid w:val="003B4315"/>
    <w:rsid w:val="003B4EE2"/>
    <w:rsid w:val="003B5602"/>
    <w:rsid w:val="003B6C23"/>
    <w:rsid w:val="003B6C76"/>
    <w:rsid w:val="003B7E25"/>
    <w:rsid w:val="003C040D"/>
    <w:rsid w:val="003C064B"/>
    <w:rsid w:val="003C15C7"/>
    <w:rsid w:val="003C1736"/>
    <w:rsid w:val="003C38C8"/>
    <w:rsid w:val="003C3BA0"/>
    <w:rsid w:val="003C4912"/>
    <w:rsid w:val="003C52E4"/>
    <w:rsid w:val="003C5E9C"/>
    <w:rsid w:val="003C5F41"/>
    <w:rsid w:val="003C650D"/>
    <w:rsid w:val="003C7480"/>
    <w:rsid w:val="003C75FC"/>
    <w:rsid w:val="003C76D0"/>
    <w:rsid w:val="003D05A7"/>
    <w:rsid w:val="003D0E23"/>
    <w:rsid w:val="003D0F96"/>
    <w:rsid w:val="003D0FF7"/>
    <w:rsid w:val="003D12A3"/>
    <w:rsid w:val="003D1BEE"/>
    <w:rsid w:val="003D1D59"/>
    <w:rsid w:val="003D292C"/>
    <w:rsid w:val="003D2ED3"/>
    <w:rsid w:val="003D3A70"/>
    <w:rsid w:val="003D6194"/>
    <w:rsid w:val="003D64D2"/>
    <w:rsid w:val="003D695B"/>
    <w:rsid w:val="003D7C98"/>
    <w:rsid w:val="003E10E2"/>
    <w:rsid w:val="003E131A"/>
    <w:rsid w:val="003E185D"/>
    <w:rsid w:val="003E25F8"/>
    <w:rsid w:val="003E270F"/>
    <w:rsid w:val="003E3712"/>
    <w:rsid w:val="003E3713"/>
    <w:rsid w:val="003E4333"/>
    <w:rsid w:val="003E46E8"/>
    <w:rsid w:val="003E4951"/>
    <w:rsid w:val="003E516D"/>
    <w:rsid w:val="003E5680"/>
    <w:rsid w:val="003E5CED"/>
    <w:rsid w:val="003E67EB"/>
    <w:rsid w:val="003F19DC"/>
    <w:rsid w:val="003F2302"/>
    <w:rsid w:val="003F2906"/>
    <w:rsid w:val="003F2BDE"/>
    <w:rsid w:val="003F2F04"/>
    <w:rsid w:val="003F315B"/>
    <w:rsid w:val="003F35F2"/>
    <w:rsid w:val="003F5B05"/>
    <w:rsid w:val="003F6462"/>
    <w:rsid w:val="003F66B6"/>
    <w:rsid w:val="003F6F7C"/>
    <w:rsid w:val="003F7212"/>
    <w:rsid w:val="003F7432"/>
    <w:rsid w:val="003F7735"/>
    <w:rsid w:val="004003B6"/>
    <w:rsid w:val="00401600"/>
    <w:rsid w:val="0040178E"/>
    <w:rsid w:val="00401F06"/>
    <w:rsid w:val="00402D93"/>
    <w:rsid w:val="00403C3D"/>
    <w:rsid w:val="00404D00"/>
    <w:rsid w:val="00404E54"/>
    <w:rsid w:val="00404F27"/>
    <w:rsid w:val="00405487"/>
    <w:rsid w:val="00406664"/>
    <w:rsid w:val="00406CA2"/>
    <w:rsid w:val="00406FFB"/>
    <w:rsid w:val="004078C5"/>
    <w:rsid w:val="004106C4"/>
    <w:rsid w:val="00410DDF"/>
    <w:rsid w:val="00415A2F"/>
    <w:rsid w:val="004163A5"/>
    <w:rsid w:val="00416CDE"/>
    <w:rsid w:val="004170DD"/>
    <w:rsid w:val="00417D9B"/>
    <w:rsid w:val="00417FA0"/>
    <w:rsid w:val="004209F7"/>
    <w:rsid w:val="00420FF2"/>
    <w:rsid w:val="00421D07"/>
    <w:rsid w:val="00421D6E"/>
    <w:rsid w:val="00422FCD"/>
    <w:rsid w:val="00423AF0"/>
    <w:rsid w:val="004243F8"/>
    <w:rsid w:val="00424BBC"/>
    <w:rsid w:val="00425B20"/>
    <w:rsid w:val="00427240"/>
    <w:rsid w:val="0043125E"/>
    <w:rsid w:val="00431821"/>
    <w:rsid w:val="004318EF"/>
    <w:rsid w:val="00432171"/>
    <w:rsid w:val="004330C0"/>
    <w:rsid w:val="004337EB"/>
    <w:rsid w:val="00434454"/>
    <w:rsid w:val="0043564C"/>
    <w:rsid w:val="00435680"/>
    <w:rsid w:val="004357BD"/>
    <w:rsid w:val="00435903"/>
    <w:rsid w:val="00435E9C"/>
    <w:rsid w:val="00436712"/>
    <w:rsid w:val="0043674E"/>
    <w:rsid w:val="00437A98"/>
    <w:rsid w:val="00437FFD"/>
    <w:rsid w:val="0044011E"/>
    <w:rsid w:val="0044153D"/>
    <w:rsid w:val="00441CCD"/>
    <w:rsid w:val="004420F1"/>
    <w:rsid w:val="00445874"/>
    <w:rsid w:val="00447893"/>
    <w:rsid w:val="00447954"/>
    <w:rsid w:val="00450A12"/>
    <w:rsid w:val="00450FCD"/>
    <w:rsid w:val="004511BE"/>
    <w:rsid w:val="004512EC"/>
    <w:rsid w:val="00451E66"/>
    <w:rsid w:val="0045255A"/>
    <w:rsid w:val="004542F6"/>
    <w:rsid w:val="00454827"/>
    <w:rsid w:val="004552DD"/>
    <w:rsid w:val="00456DD3"/>
    <w:rsid w:val="0045792E"/>
    <w:rsid w:val="004601AD"/>
    <w:rsid w:val="004606C2"/>
    <w:rsid w:val="00460E2D"/>
    <w:rsid w:val="00460F61"/>
    <w:rsid w:val="00461D87"/>
    <w:rsid w:val="00462A0B"/>
    <w:rsid w:val="00463369"/>
    <w:rsid w:val="00463739"/>
    <w:rsid w:val="00463CC9"/>
    <w:rsid w:val="00464AA3"/>
    <w:rsid w:val="0047039E"/>
    <w:rsid w:val="00471104"/>
    <w:rsid w:val="00471DD0"/>
    <w:rsid w:val="00472162"/>
    <w:rsid w:val="00472E40"/>
    <w:rsid w:val="0047389A"/>
    <w:rsid w:val="00474382"/>
    <w:rsid w:val="00474924"/>
    <w:rsid w:val="00474991"/>
    <w:rsid w:val="0047567D"/>
    <w:rsid w:val="00475D3D"/>
    <w:rsid w:val="00475E43"/>
    <w:rsid w:val="0047648F"/>
    <w:rsid w:val="00476B54"/>
    <w:rsid w:val="0047730A"/>
    <w:rsid w:val="00480253"/>
    <w:rsid w:val="0048032C"/>
    <w:rsid w:val="00480717"/>
    <w:rsid w:val="0048091C"/>
    <w:rsid w:val="004814E9"/>
    <w:rsid w:val="004818D5"/>
    <w:rsid w:val="00481B3F"/>
    <w:rsid w:val="0048245F"/>
    <w:rsid w:val="00482788"/>
    <w:rsid w:val="00482CA8"/>
    <w:rsid w:val="004833EC"/>
    <w:rsid w:val="004834B2"/>
    <w:rsid w:val="004837FC"/>
    <w:rsid w:val="00483EE9"/>
    <w:rsid w:val="00484594"/>
    <w:rsid w:val="004848C1"/>
    <w:rsid w:val="00485B46"/>
    <w:rsid w:val="00485CD8"/>
    <w:rsid w:val="004864C4"/>
    <w:rsid w:val="00486A6D"/>
    <w:rsid w:val="00486E21"/>
    <w:rsid w:val="004900B0"/>
    <w:rsid w:val="004901F5"/>
    <w:rsid w:val="00490405"/>
    <w:rsid w:val="00491B39"/>
    <w:rsid w:val="00491D4B"/>
    <w:rsid w:val="004923D1"/>
    <w:rsid w:val="00492D3D"/>
    <w:rsid w:val="00492F83"/>
    <w:rsid w:val="004938A8"/>
    <w:rsid w:val="00493BD5"/>
    <w:rsid w:val="00493BFD"/>
    <w:rsid w:val="00493C17"/>
    <w:rsid w:val="00493CD3"/>
    <w:rsid w:val="004954D4"/>
    <w:rsid w:val="00495CBB"/>
    <w:rsid w:val="00496254"/>
    <w:rsid w:val="004964F1"/>
    <w:rsid w:val="00496571"/>
    <w:rsid w:val="00496645"/>
    <w:rsid w:val="00497A8D"/>
    <w:rsid w:val="00497C92"/>
    <w:rsid w:val="004A01E8"/>
    <w:rsid w:val="004A0FD4"/>
    <w:rsid w:val="004A161A"/>
    <w:rsid w:val="004A25AC"/>
    <w:rsid w:val="004A26C0"/>
    <w:rsid w:val="004A2709"/>
    <w:rsid w:val="004A2CF0"/>
    <w:rsid w:val="004A3C43"/>
    <w:rsid w:val="004A3E0D"/>
    <w:rsid w:val="004A3EA5"/>
    <w:rsid w:val="004A4B68"/>
    <w:rsid w:val="004A5037"/>
    <w:rsid w:val="004A5431"/>
    <w:rsid w:val="004A5C0D"/>
    <w:rsid w:val="004A5CE8"/>
    <w:rsid w:val="004A6AFA"/>
    <w:rsid w:val="004A7B05"/>
    <w:rsid w:val="004B014C"/>
    <w:rsid w:val="004B02E2"/>
    <w:rsid w:val="004B06AA"/>
    <w:rsid w:val="004B0E08"/>
    <w:rsid w:val="004B127B"/>
    <w:rsid w:val="004B1BB2"/>
    <w:rsid w:val="004B1EFF"/>
    <w:rsid w:val="004B2834"/>
    <w:rsid w:val="004B3C5C"/>
    <w:rsid w:val="004B3D11"/>
    <w:rsid w:val="004B3D70"/>
    <w:rsid w:val="004B5135"/>
    <w:rsid w:val="004B53A0"/>
    <w:rsid w:val="004B559D"/>
    <w:rsid w:val="004B56CB"/>
    <w:rsid w:val="004B6834"/>
    <w:rsid w:val="004B6AFB"/>
    <w:rsid w:val="004B6B19"/>
    <w:rsid w:val="004B6E16"/>
    <w:rsid w:val="004B72CF"/>
    <w:rsid w:val="004B73C0"/>
    <w:rsid w:val="004C04F0"/>
    <w:rsid w:val="004C0E5C"/>
    <w:rsid w:val="004C1F7D"/>
    <w:rsid w:val="004C25CB"/>
    <w:rsid w:val="004C3088"/>
    <w:rsid w:val="004C4874"/>
    <w:rsid w:val="004C4DF6"/>
    <w:rsid w:val="004C589D"/>
    <w:rsid w:val="004C5B2C"/>
    <w:rsid w:val="004C5F1D"/>
    <w:rsid w:val="004C6100"/>
    <w:rsid w:val="004C71D6"/>
    <w:rsid w:val="004D01EB"/>
    <w:rsid w:val="004D0C83"/>
    <w:rsid w:val="004D0DC7"/>
    <w:rsid w:val="004D2CA9"/>
    <w:rsid w:val="004D4595"/>
    <w:rsid w:val="004D4BD7"/>
    <w:rsid w:val="004D53CE"/>
    <w:rsid w:val="004D59DC"/>
    <w:rsid w:val="004E0180"/>
    <w:rsid w:val="004E066A"/>
    <w:rsid w:val="004E098D"/>
    <w:rsid w:val="004E1954"/>
    <w:rsid w:val="004E1CBD"/>
    <w:rsid w:val="004E2080"/>
    <w:rsid w:val="004E24B3"/>
    <w:rsid w:val="004E275C"/>
    <w:rsid w:val="004E2D38"/>
    <w:rsid w:val="004E3567"/>
    <w:rsid w:val="004E4730"/>
    <w:rsid w:val="004E4E87"/>
    <w:rsid w:val="004E63C7"/>
    <w:rsid w:val="004E6DD1"/>
    <w:rsid w:val="004E6E9F"/>
    <w:rsid w:val="004E7479"/>
    <w:rsid w:val="004F0FF3"/>
    <w:rsid w:val="004F1F95"/>
    <w:rsid w:val="004F4941"/>
    <w:rsid w:val="004F54BF"/>
    <w:rsid w:val="004F5932"/>
    <w:rsid w:val="004F6141"/>
    <w:rsid w:val="004F6490"/>
    <w:rsid w:val="004F6542"/>
    <w:rsid w:val="004F660F"/>
    <w:rsid w:val="004F6B77"/>
    <w:rsid w:val="004F6F35"/>
    <w:rsid w:val="004F733A"/>
    <w:rsid w:val="004F73C0"/>
    <w:rsid w:val="004F74E8"/>
    <w:rsid w:val="004F7D62"/>
    <w:rsid w:val="004F7EE4"/>
    <w:rsid w:val="00500035"/>
    <w:rsid w:val="0050057F"/>
    <w:rsid w:val="00500A22"/>
    <w:rsid w:val="00500AEC"/>
    <w:rsid w:val="00502858"/>
    <w:rsid w:val="00502DD5"/>
    <w:rsid w:val="0050359C"/>
    <w:rsid w:val="005035FD"/>
    <w:rsid w:val="00503ADE"/>
    <w:rsid w:val="005040A9"/>
    <w:rsid w:val="005052E8"/>
    <w:rsid w:val="005052F8"/>
    <w:rsid w:val="00505528"/>
    <w:rsid w:val="005061A8"/>
    <w:rsid w:val="00506BAB"/>
    <w:rsid w:val="00506E82"/>
    <w:rsid w:val="00507C88"/>
    <w:rsid w:val="00507E35"/>
    <w:rsid w:val="0051335C"/>
    <w:rsid w:val="005145ED"/>
    <w:rsid w:val="00514AD0"/>
    <w:rsid w:val="00514EFC"/>
    <w:rsid w:val="00515134"/>
    <w:rsid w:val="00515281"/>
    <w:rsid w:val="0051532B"/>
    <w:rsid w:val="0051554B"/>
    <w:rsid w:val="0051640C"/>
    <w:rsid w:val="00516CA3"/>
    <w:rsid w:val="00516DD9"/>
    <w:rsid w:val="00517407"/>
    <w:rsid w:val="00520457"/>
    <w:rsid w:val="00520E2F"/>
    <w:rsid w:val="00521780"/>
    <w:rsid w:val="005217F0"/>
    <w:rsid w:val="0052196F"/>
    <w:rsid w:val="00522954"/>
    <w:rsid w:val="00522B7A"/>
    <w:rsid w:val="005239B7"/>
    <w:rsid w:val="00523C15"/>
    <w:rsid w:val="00523E74"/>
    <w:rsid w:val="00524834"/>
    <w:rsid w:val="00525273"/>
    <w:rsid w:val="005254EE"/>
    <w:rsid w:val="0052574D"/>
    <w:rsid w:val="00525D3C"/>
    <w:rsid w:val="0052607F"/>
    <w:rsid w:val="00526549"/>
    <w:rsid w:val="00527245"/>
    <w:rsid w:val="00530786"/>
    <w:rsid w:val="00530B6A"/>
    <w:rsid w:val="00530C19"/>
    <w:rsid w:val="005328C5"/>
    <w:rsid w:val="00532F30"/>
    <w:rsid w:val="005331F6"/>
    <w:rsid w:val="005334E6"/>
    <w:rsid w:val="005337BB"/>
    <w:rsid w:val="005338F3"/>
    <w:rsid w:val="005343F5"/>
    <w:rsid w:val="00535FBE"/>
    <w:rsid w:val="005360C1"/>
    <w:rsid w:val="00536F2B"/>
    <w:rsid w:val="00537050"/>
    <w:rsid w:val="00537818"/>
    <w:rsid w:val="00537CC7"/>
    <w:rsid w:val="005400D1"/>
    <w:rsid w:val="00540669"/>
    <w:rsid w:val="00540812"/>
    <w:rsid w:val="00540E88"/>
    <w:rsid w:val="00541111"/>
    <w:rsid w:val="00541343"/>
    <w:rsid w:val="0054183B"/>
    <w:rsid w:val="00541BB3"/>
    <w:rsid w:val="00543FC7"/>
    <w:rsid w:val="0054513A"/>
    <w:rsid w:val="00546303"/>
    <w:rsid w:val="00547016"/>
    <w:rsid w:val="00547622"/>
    <w:rsid w:val="00547914"/>
    <w:rsid w:val="005522DC"/>
    <w:rsid w:val="00552647"/>
    <w:rsid w:val="0055265A"/>
    <w:rsid w:val="00552B59"/>
    <w:rsid w:val="00552BFA"/>
    <w:rsid w:val="00552CDF"/>
    <w:rsid w:val="00553CB0"/>
    <w:rsid w:val="00553FF3"/>
    <w:rsid w:val="00554685"/>
    <w:rsid w:val="00555830"/>
    <w:rsid w:val="00556606"/>
    <w:rsid w:val="005566BD"/>
    <w:rsid w:val="00557899"/>
    <w:rsid w:val="00560533"/>
    <w:rsid w:val="0056137B"/>
    <w:rsid w:val="00561E47"/>
    <w:rsid w:val="00563493"/>
    <w:rsid w:val="005636B4"/>
    <w:rsid w:val="005648C4"/>
    <w:rsid w:val="00564CFD"/>
    <w:rsid w:val="0056613D"/>
    <w:rsid w:val="00566687"/>
    <w:rsid w:val="00566B3F"/>
    <w:rsid w:val="005670B9"/>
    <w:rsid w:val="00567B93"/>
    <w:rsid w:val="005709DB"/>
    <w:rsid w:val="00570A54"/>
    <w:rsid w:val="00570D65"/>
    <w:rsid w:val="00571FE9"/>
    <w:rsid w:val="00572C23"/>
    <w:rsid w:val="00572DC1"/>
    <w:rsid w:val="005730DF"/>
    <w:rsid w:val="0057328B"/>
    <w:rsid w:val="005733BB"/>
    <w:rsid w:val="00573A11"/>
    <w:rsid w:val="00573D74"/>
    <w:rsid w:val="00574283"/>
    <w:rsid w:val="005748AF"/>
    <w:rsid w:val="0057671E"/>
    <w:rsid w:val="0057699B"/>
    <w:rsid w:val="005775F1"/>
    <w:rsid w:val="005778BC"/>
    <w:rsid w:val="00580960"/>
    <w:rsid w:val="00580A50"/>
    <w:rsid w:val="00582901"/>
    <w:rsid w:val="00582D76"/>
    <w:rsid w:val="00582DC6"/>
    <w:rsid w:val="0058311F"/>
    <w:rsid w:val="005833F6"/>
    <w:rsid w:val="00584243"/>
    <w:rsid w:val="0058449E"/>
    <w:rsid w:val="005851C0"/>
    <w:rsid w:val="00586F19"/>
    <w:rsid w:val="00587690"/>
    <w:rsid w:val="00587CDE"/>
    <w:rsid w:val="005907BB"/>
    <w:rsid w:val="00590CCD"/>
    <w:rsid w:val="00590EDC"/>
    <w:rsid w:val="00592587"/>
    <w:rsid w:val="00592E57"/>
    <w:rsid w:val="00592E76"/>
    <w:rsid w:val="00593247"/>
    <w:rsid w:val="00593724"/>
    <w:rsid w:val="005937A7"/>
    <w:rsid w:val="00593E7A"/>
    <w:rsid w:val="00594C27"/>
    <w:rsid w:val="0059623E"/>
    <w:rsid w:val="00596A59"/>
    <w:rsid w:val="0059759A"/>
    <w:rsid w:val="00597DB5"/>
    <w:rsid w:val="005A0599"/>
    <w:rsid w:val="005A14DF"/>
    <w:rsid w:val="005A183F"/>
    <w:rsid w:val="005A3742"/>
    <w:rsid w:val="005A4C0B"/>
    <w:rsid w:val="005A4F38"/>
    <w:rsid w:val="005A54DA"/>
    <w:rsid w:val="005A5EA6"/>
    <w:rsid w:val="005A6A6E"/>
    <w:rsid w:val="005A6D81"/>
    <w:rsid w:val="005A7291"/>
    <w:rsid w:val="005A778B"/>
    <w:rsid w:val="005A7BD6"/>
    <w:rsid w:val="005B0A9E"/>
    <w:rsid w:val="005B17B1"/>
    <w:rsid w:val="005B1EB6"/>
    <w:rsid w:val="005B1EF0"/>
    <w:rsid w:val="005B21B5"/>
    <w:rsid w:val="005B40D3"/>
    <w:rsid w:val="005B4750"/>
    <w:rsid w:val="005B50BF"/>
    <w:rsid w:val="005B5BC8"/>
    <w:rsid w:val="005B6552"/>
    <w:rsid w:val="005B6B19"/>
    <w:rsid w:val="005B6C74"/>
    <w:rsid w:val="005C0454"/>
    <w:rsid w:val="005C09A3"/>
    <w:rsid w:val="005C0DA1"/>
    <w:rsid w:val="005C20CE"/>
    <w:rsid w:val="005C225A"/>
    <w:rsid w:val="005C253D"/>
    <w:rsid w:val="005C2C6D"/>
    <w:rsid w:val="005C3047"/>
    <w:rsid w:val="005C4734"/>
    <w:rsid w:val="005C4B49"/>
    <w:rsid w:val="005C7409"/>
    <w:rsid w:val="005C79BF"/>
    <w:rsid w:val="005D0FA0"/>
    <w:rsid w:val="005D114F"/>
    <w:rsid w:val="005D19A3"/>
    <w:rsid w:val="005D1B53"/>
    <w:rsid w:val="005D1EE7"/>
    <w:rsid w:val="005D1F17"/>
    <w:rsid w:val="005D2D09"/>
    <w:rsid w:val="005D38D7"/>
    <w:rsid w:val="005D3BE7"/>
    <w:rsid w:val="005D4787"/>
    <w:rsid w:val="005D529C"/>
    <w:rsid w:val="005D61F4"/>
    <w:rsid w:val="005D6E1D"/>
    <w:rsid w:val="005E0844"/>
    <w:rsid w:val="005E1CDF"/>
    <w:rsid w:val="005E25B0"/>
    <w:rsid w:val="005E2691"/>
    <w:rsid w:val="005E26DB"/>
    <w:rsid w:val="005E3F01"/>
    <w:rsid w:val="005E4870"/>
    <w:rsid w:val="005E4A8A"/>
    <w:rsid w:val="005E76D6"/>
    <w:rsid w:val="005F0335"/>
    <w:rsid w:val="005F092E"/>
    <w:rsid w:val="005F0B17"/>
    <w:rsid w:val="005F0B7B"/>
    <w:rsid w:val="005F1179"/>
    <w:rsid w:val="005F11CA"/>
    <w:rsid w:val="005F2AAD"/>
    <w:rsid w:val="005F3C80"/>
    <w:rsid w:val="005F40CD"/>
    <w:rsid w:val="005F41D1"/>
    <w:rsid w:val="005F4406"/>
    <w:rsid w:val="005F4A9C"/>
    <w:rsid w:val="005F4B8F"/>
    <w:rsid w:val="005F4ED4"/>
    <w:rsid w:val="005F5A40"/>
    <w:rsid w:val="005F5A8C"/>
    <w:rsid w:val="005F5FC5"/>
    <w:rsid w:val="005F676D"/>
    <w:rsid w:val="006001AB"/>
    <w:rsid w:val="00600A80"/>
    <w:rsid w:val="00600B4B"/>
    <w:rsid w:val="00600D80"/>
    <w:rsid w:val="00600E8E"/>
    <w:rsid w:val="0060158F"/>
    <w:rsid w:val="006019BF"/>
    <w:rsid w:val="00602F59"/>
    <w:rsid w:val="00603F94"/>
    <w:rsid w:val="00604DAF"/>
    <w:rsid w:val="00604E29"/>
    <w:rsid w:val="00605585"/>
    <w:rsid w:val="0060612B"/>
    <w:rsid w:val="0060658B"/>
    <w:rsid w:val="006065E5"/>
    <w:rsid w:val="00606A3A"/>
    <w:rsid w:val="00606E2F"/>
    <w:rsid w:val="006102BD"/>
    <w:rsid w:val="00612E9D"/>
    <w:rsid w:val="00612F0E"/>
    <w:rsid w:val="006130B7"/>
    <w:rsid w:val="00613235"/>
    <w:rsid w:val="00614C69"/>
    <w:rsid w:val="00614FCD"/>
    <w:rsid w:val="00615592"/>
    <w:rsid w:val="006155FA"/>
    <w:rsid w:val="006156D4"/>
    <w:rsid w:val="00615C39"/>
    <w:rsid w:val="0061710A"/>
    <w:rsid w:val="006178DE"/>
    <w:rsid w:val="0061793E"/>
    <w:rsid w:val="0061795B"/>
    <w:rsid w:val="00617EDC"/>
    <w:rsid w:val="00621DB8"/>
    <w:rsid w:val="0062205F"/>
    <w:rsid w:val="00622361"/>
    <w:rsid w:val="00622A6A"/>
    <w:rsid w:val="0062360A"/>
    <w:rsid w:val="00624372"/>
    <w:rsid w:val="00624A10"/>
    <w:rsid w:val="00625D74"/>
    <w:rsid w:val="00627255"/>
    <w:rsid w:val="006314E4"/>
    <w:rsid w:val="0063168B"/>
    <w:rsid w:val="00631D05"/>
    <w:rsid w:val="006328C7"/>
    <w:rsid w:val="006337F3"/>
    <w:rsid w:val="00633D5A"/>
    <w:rsid w:val="006341A4"/>
    <w:rsid w:val="00634AFD"/>
    <w:rsid w:val="00634F96"/>
    <w:rsid w:val="00635620"/>
    <w:rsid w:val="006363DC"/>
    <w:rsid w:val="006363FC"/>
    <w:rsid w:val="006374D2"/>
    <w:rsid w:val="00640B5C"/>
    <w:rsid w:val="00641126"/>
    <w:rsid w:val="00642389"/>
    <w:rsid w:val="006437BD"/>
    <w:rsid w:val="0064421F"/>
    <w:rsid w:val="0064536A"/>
    <w:rsid w:val="00645AD7"/>
    <w:rsid w:val="006460C1"/>
    <w:rsid w:val="0064711A"/>
    <w:rsid w:val="00647692"/>
    <w:rsid w:val="0065027E"/>
    <w:rsid w:val="00650ADE"/>
    <w:rsid w:val="00650FA1"/>
    <w:rsid w:val="006517C9"/>
    <w:rsid w:val="00651D6B"/>
    <w:rsid w:val="00651E7D"/>
    <w:rsid w:val="00652296"/>
    <w:rsid w:val="0065299C"/>
    <w:rsid w:val="00652D04"/>
    <w:rsid w:val="00653F69"/>
    <w:rsid w:val="0065400F"/>
    <w:rsid w:val="0065413E"/>
    <w:rsid w:val="006541EB"/>
    <w:rsid w:val="006544C7"/>
    <w:rsid w:val="00654F6D"/>
    <w:rsid w:val="00655206"/>
    <w:rsid w:val="006567AB"/>
    <w:rsid w:val="00656F12"/>
    <w:rsid w:val="0065714A"/>
    <w:rsid w:val="00657B16"/>
    <w:rsid w:val="00657E5B"/>
    <w:rsid w:val="00657FA1"/>
    <w:rsid w:val="00660557"/>
    <w:rsid w:val="00661E7D"/>
    <w:rsid w:val="0066213D"/>
    <w:rsid w:val="00662420"/>
    <w:rsid w:val="0066287E"/>
    <w:rsid w:val="00663DB3"/>
    <w:rsid w:val="00663F5E"/>
    <w:rsid w:val="006643A6"/>
    <w:rsid w:val="0066551E"/>
    <w:rsid w:val="00665A55"/>
    <w:rsid w:val="006671B6"/>
    <w:rsid w:val="00667ACF"/>
    <w:rsid w:val="00670127"/>
    <w:rsid w:val="00670D0C"/>
    <w:rsid w:val="00670E0E"/>
    <w:rsid w:val="00672C3E"/>
    <w:rsid w:val="00673214"/>
    <w:rsid w:val="0067336F"/>
    <w:rsid w:val="00674187"/>
    <w:rsid w:val="00674C8F"/>
    <w:rsid w:val="0067625C"/>
    <w:rsid w:val="006772E9"/>
    <w:rsid w:val="00677767"/>
    <w:rsid w:val="00680696"/>
    <w:rsid w:val="0068109D"/>
    <w:rsid w:val="00681404"/>
    <w:rsid w:val="00681CF4"/>
    <w:rsid w:val="006826D5"/>
    <w:rsid w:val="0068272F"/>
    <w:rsid w:val="00682E25"/>
    <w:rsid w:val="00683013"/>
    <w:rsid w:val="00683ED7"/>
    <w:rsid w:val="00683F64"/>
    <w:rsid w:val="006857F8"/>
    <w:rsid w:val="00685854"/>
    <w:rsid w:val="006874BE"/>
    <w:rsid w:val="00687B28"/>
    <w:rsid w:val="0069018B"/>
    <w:rsid w:val="006902AF"/>
    <w:rsid w:val="006926F0"/>
    <w:rsid w:val="006928CB"/>
    <w:rsid w:val="00692B6A"/>
    <w:rsid w:val="00692CCA"/>
    <w:rsid w:val="0069313E"/>
    <w:rsid w:val="006934FF"/>
    <w:rsid w:val="00694207"/>
    <w:rsid w:val="0069599B"/>
    <w:rsid w:val="006A0D1E"/>
    <w:rsid w:val="006A135D"/>
    <w:rsid w:val="006A2AAE"/>
    <w:rsid w:val="006A30D2"/>
    <w:rsid w:val="006A42F2"/>
    <w:rsid w:val="006A46F4"/>
    <w:rsid w:val="006A57E7"/>
    <w:rsid w:val="006A5AF4"/>
    <w:rsid w:val="006A7FFA"/>
    <w:rsid w:val="006B0EDF"/>
    <w:rsid w:val="006B181A"/>
    <w:rsid w:val="006B1E7F"/>
    <w:rsid w:val="006B20A2"/>
    <w:rsid w:val="006B220B"/>
    <w:rsid w:val="006B26D9"/>
    <w:rsid w:val="006B2AA3"/>
    <w:rsid w:val="006B310C"/>
    <w:rsid w:val="006B3EEF"/>
    <w:rsid w:val="006B440E"/>
    <w:rsid w:val="006B44C5"/>
    <w:rsid w:val="006B4CB9"/>
    <w:rsid w:val="006B5118"/>
    <w:rsid w:val="006B75BD"/>
    <w:rsid w:val="006B7738"/>
    <w:rsid w:val="006B775B"/>
    <w:rsid w:val="006B7D10"/>
    <w:rsid w:val="006C0814"/>
    <w:rsid w:val="006C286F"/>
    <w:rsid w:val="006C35D7"/>
    <w:rsid w:val="006C3CF9"/>
    <w:rsid w:val="006C4006"/>
    <w:rsid w:val="006C6DDD"/>
    <w:rsid w:val="006C727A"/>
    <w:rsid w:val="006C7EAA"/>
    <w:rsid w:val="006D0404"/>
    <w:rsid w:val="006D0669"/>
    <w:rsid w:val="006D125C"/>
    <w:rsid w:val="006D14D6"/>
    <w:rsid w:val="006D2216"/>
    <w:rsid w:val="006D3318"/>
    <w:rsid w:val="006D34A6"/>
    <w:rsid w:val="006D3679"/>
    <w:rsid w:val="006D3716"/>
    <w:rsid w:val="006D3B31"/>
    <w:rsid w:val="006D41A0"/>
    <w:rsid w:val="006D4834"/>
    <w:rsid w:val="006D5B6C"/>
    <w:rsid w:val="006D5E87"/>
    <w:rsid w:val="006D6DB5"/>
    <w:rsid w:val="006D711C"/>
    <w:rsid w:val="006D71AC"/>
    <w:rsid w:val="006E0400"/>
    <w:rsid w:val="006E1014"/>
    <w:rsid w:val="006E1CAB"/>
    <w:rsid w:val="006E1EF6"/>
    <w:rsid w:val="006E20D0"/>
    <w:rsid w:val="006E2D3B"/>
    <w:rsid w:val="006E2F5A"/>
    <w:rsid w:val="006E4080"/>
    <w:rsid w:val="006E4167"/>
    <w:rsid w:val="006E4301"/>
    <w:rsid w:val="006E4568"/>
    <w:rsid w:val="006E528F"/>
    <w:rsid w:val="006E5B6A"/>
    <w:rsid w:val="006E6733"/>
    <w:rsid w:val="006E750E"/>
    <w:rsid w:val="006E7531"/>
    <w:rsid w:val="006E7EAC"/>
    <w:rsid w:val="006F0658"/>
    <w:rsid w:val="006F11B3"/>
    <w:rsid w:val="006F15C0"/>
    <w:rsid w:val="006F2056"/>
    <w:rsid w:val="006F25E8"/>
    <w:rsid w:val="006F4EBA"/>
    <w:rsid w:val="006F50E2"/>
    <w:rsid w:val="006F5A0A"/>
    <w:rsid w:val="006F62F8"/>
    <w:rsid w:val="006F6C9A"/>
    <w:rsid w:val="0070006D"/>
    <w:rsid w:val="007011EF"/>
    <w:rsid w:val="00701C7D"/>
    <w:rsid w:val="00701E86"/>
    <w:rsid w:val="00702A79"/>
    <w:rsid w:val="0070351A"/>
    <w:rsid w:val="007046AA"/>
    <w:rsid w:val="007049BE"/>
    <w:rsid w:val="00705096"/>
    <w:rsid w:val="00705517"/>
    <w:rsid w:val="00706CE4"/>
    <w:rsid w:val="00706CF4"/>
    <w:rsid w:val="007070E8"/>
    <w:rsid w:val="0071109D"/>
    <w:rsid w:val="00711CFB"/>
    <w:rsid w:val="007128B2"/>
    <w:rsid w:val="00714EE4"/>
    <w:rsid w:val="007152A1"/>
    <w:rsid w:val="00716415"/>
    <w:rsid w:val="00716921"/>
    <w:rsid w:val="00716B8E"/>
    <w:rsid w:val="007170BB"/>
    <w:rsid w:val="0071756A"/>
    <w:rsid w:val="00717C2E"/>
    <w:rsid w:val="00721174"/>
    <w:rsid w:val="007221FB"/>
    <w:rsid w:val="00722710"/>
    <w:rsid w:val="0072380A"/>
    <w:rsid w:val="00723B11"/>
    <w:rsid w:val="00724364"/>
    <w:rsid w:val="0072475C"/>
    <w:rsid w:val="00724DD0"/>
    <w:rsid w:val="007251C4"/>
    <w:rsid w:val="0072626B"/>
    <w:rsid w:val="007267C8"/>
    <w:rsid w:val="00726BF9"/>
    <w:rsid w:val="00726C34"/>
    <w:rsid w:val="00726CA6"/>
    <w:rsid w:val="00726F83"/>
    <w:rsid w:val="00727265"/>
    <w:rsid w:val="0072731A"/>
    <w:rsid w:val="00727C5F"/>
    <w:rsid w:val="007302F4"/>
    <w:rsid w:val="00731ABE"/>
    <w:rsid w:val="00731CDD"/>
    <w:rsid w:val="00732147"/>
    <w:rsid w:val="00732851"/>
    <w:rsid w:val="00732CA2"/>
    <w:rsid w:val="00732CD0"/>
    <w:rsid w:val="00733DA3"/>
    <w:rsid w:val="00734B75"/>
    <w:rsid w:val="00734E6D"/>
    <w:rsid w:val="007377C1"/>
    <w:rsid w:val="0074011A"/>
    <w:rsid w:val="007407F6"/>
    <w:rsid w:val="007417C1"/>
    <w:rsid w:val="00741907"/>
    <w:rsid w:val="00741FE9"/>
    <w:rsid w:val="0074235F"/>
    <w:rsid w:val="00742AEC"/>
    <w:rsid w:val="0074320C"/>
    <w:rsid w:val="007438C7"/>
    <w:rsid w:val="00744062"/>
    <w:rsid w:val="00744113"/>
    <w:rsid w:val="00744D55"/>
    <w:rsid w:val="00744E27"/>
    <w:rsid w:val="00746F48"/>
    <w:rsid w:val="00746FED"/>
    <w:rsid w:val="0074739A"/>
    <w:rsid w:val="00747A04"/>
    <w:rsid w:val="007500BF"/>
    <w:rsid w:val="0075037C"/>
    <w:rsid w:val="007506FE"/>
    <w:rsid w:val="00752088"/>
    <w:rsid w:val="0075319D"/>
    <w:rsid w:val="00755595"/>
    <w:rsid w:val="0075566D"/>
    <w:rsid w:val="00755D5C"/>
    <w:rsid w:val="0075631D"/>
    <w:rsid w:val="00756457"/>
    <w:rsid w:val="00756B89"/>
    <w:rsid w:val="00756EF2"/>
    <w:rsid w:val="00757424"/>
    <w:rsid w:val="00760307"/>
    <w:rsid w:val="00760A4A"/>
    <w:rsid w:val="00761472"/>
    <w:rsid w:val="0076186F"/>
    <w:rsid w:val="00761AA9"/>
    <w:rsid w:val="00761F37"/>
    <w:rsid w:val="007624A8"/>
    <w:rsid w:val="007627A0"/>
    <w:rsid w:val="00762DEF"/>
    <w:rsid w:val="00762F7D"/>
    <w:rsid w:val="00763534"/>
    <w:rsid w:val="0076386B"/>
    <w:rsid w:val="007638F8"/>
    <w:rsid w:val="00764FAE"/>
    <w:rsid w:val="007650CA"/>
    <w:rsid w:val="00765731"/>
    <w:rsid w:val="00765BAC"/>
    <w:rsid w:val="0076633D"/>
    <w:rsid w:val="00767009"/>
    <w:rsid w:val="007672A4"/>
    <w:rsid w:val="0076746F"/>
    <w:rsid w:val="0077027B"/>
    <w:rsid w:val="007708F5"/>
    <w:rsid w:val="00771234"/>
    <w:rsid w:val="00771EA3"/>
    <w:rsid w:val="00772795"/>
    <w:rsid w:val="00772C53"/>
    <w:rsid w:val="00772C7D"/>
    <w:rsid w:val="0077310B"/>
    <w:rsid w:val="007735D6"/>
    <w:rsid w:val="00773D58"/>
    <w:rsid w:val="00774141"/>
    <w:rsid w:val="00774774"/>
    <w:rsid w:val="007747E5"/>
    <w:rsid w:val="00775EA7"/>
    <w:rsid w:val="00776180"/>
    <w:rsid w:val="00776C26"/>
    <w:rsid w:val="007773A2"/>
    <w:rsid w:val="007778E9"/>
    <w:rsid w:val="00777F1B"/>
    <w:rsid w:val="00780C2B"/>
    <w:rsid w:val="00780F2D"/>
    <w:rsid w:val="007816EF"/>
    <w:rsid w:val="00781E32"/>
    <w:rsid w:val="00781F95"/>
    <w:rsid w:val="007821AB"/>
    <w:rsid w:val="007826FD"/>
    <w:rsid w:val="00782CA8"/>
    <w:rsid w:val="007831C2"/>
    <w:rsid w:val="0078375A"/>
    <w:rsid w:val="0078385A"/>
    <w:rsid w:val="00783C26"/>
    <w:rsid w:val="007849F4"/>
    <w:rsid w:val="00785CC0"/>
    <w:rsid w:val="007869D6"/>
    <w:rsid w:val="00786E38"/>
    <w:rsid w:val="007876F1"/>
    <w:rsid w:val="00790A8E"/>
    <w:rsid w:val="007918B1"/>
    <w:rsid w:val="00791C57"/>
    <w:rsid w:val="00791D50"/>
    <w:rsid w:val="00792497"/>
    <w:rsid w:val="00792DCD"/>
    <w:rsid w:val="007934F4"/>
    <w:rsid w:val="0079357D"/>
    <w:rsid w:val="00793D06"/>
    <w:rsid w:val="007950C4"/>
    <w:rsid w:val="00795117"/>
    <w:rsid w:val="00795803"/>
    <w:rsid w:val="00796F06"/>
    <w:rsid w:val="007A1026"/>
    <w:rsid w:val="007A2D2C"/>
    <w:rsid w:val="007A2E8C"/>
    <w:rsid w:val="007A3253"/>
    <w:rsid w:val="007A44BE"/>
    <w:rsid w:val="007A4852"/>
    <w:rsid w:val="007A4D05"/>
    <w:rsid w:val="007A5140"/>
    <w:rsid w:val="007A693F"/>
    <w:rsid w:val="007A7690"/>
    <w:rsid w:val="007A7934"/>
    <w:rsid w:val="007A7B16"/>
    <w:rsid w:val="007B0D52"/>
    <w:rsid w:val="007B1663"/>
    <w:rsid w:val="007B18F2"/>
    <w:rsid w:val="007B1E8F"/>
    <w:rsid w:val="007B23F0"/>
    <w:rsid w:val="007B2BAC"/>
    <w:rsid w:val="007B2E8D"/>
    <w:rsid w:val="007B3322"/>
    <w:rsid w:val="007B4907"/>
    <w:rsid w:val="007B5737"/>
    <w:rsid w:val="007B59FE"/>
    <w:rsid w:val="007B6215"/>
    <w:rsid w:val="007B6862"/>
    <w:rsid w:val="007B6F2B"/>
    <w:rsid w:val="007B7FA9"/>
    <w:rsid w:val="007C0D40"/>
    <w:rsid w:val="007C1A22"/>
    <w:rsid w:val="007C2049"/>
    <w:rsid w:val="007C2C0A"/>
    <w:rsid w:val="007C548A"/>
    <w:rsid w:val="007C6984"/>
    <w:rsid w:val="007C6FD7"/>
    <w:rsid w:val="007C7426"/>
    <w:rsid w:val="007C77C9"/>
    <w:rsid w:val="007C7F2A"/>
    <w:rsid w:val="007D1A43"/>
    <w:rsid w:val="007D1BA8"/>
    <w:rsid w:val="007D289A"/>
    <w:rsid w:val="007D3A9A"/>
    <w:rsid w:val="007D3AFC"/>
    <w:rsid w:val="007D3B76"/>
    <w:rsid w:val="007D3F78"/>
    <w:rsid w:val="007D53FD"/>
    <w:rsid w:val="007D54FA"/>
    <w:rsid w:val="007D5886"/>
    <w:rsid w:val="007D6AB6"/>
    <w:rsid w:val="007D6EAC"/>
    <w:rsid w:val="007D718A"/>
    <w:rsid w:val="007D7E96"/>
    <w:rsid w:val="007D7FFE"/>
    <w:rsid w:val="007E1FF9"/>
    <w:rsid w:val="007E23FD"/>
    <w:rsid w:val="007E2409"/>
    <w:rsid w:val="007E2704"/>
    <w:rsid w:val="007E3D54"/>
    <w:rsid w:val="007E44BC"/>
    <w:rsid w:val="007E77E5"/>
    <w:rsid w:val="007F01E7"/>
    <w:rsid w:val="007F0260"/>
    <w:rsid w:val="007F0677"/>
    <w:rsid w:val="007F0EE3"/>
    <w:rsid w:val="007F14C2"/>
    <w:rsid w:val="007F19BB"/>
    <w:rsid w:val="007F3CA8"/>
    <w:rsid w:val="007F49E3"/>
    <w:rsid w:val="007F5475"/>
    <w:rsid w:val="007F57D1"/>
    <w:rsid w:val="007F5C33"/>
    <w:rsid w:val="007F6FEE"/>
    <w:rsid w:val="007F7880"/>
    <w:rsid w:val="00800D9E"/>
    <w:rsid w:val="008018E6"/>
    <w:rsid w:val="0080289F"/>
    <w:rsid w:val="00802BDB"/>
    <w:rsid w:val="00802CE2"/>
    <w:rsid w:val="00803332"/>
    <w:rsid w:val="00803C75"/>
    <w:rsid w:val="00804138"/>
    <w:rsid w:val="008048DE"/>
    <w:rsid w:val="008063C4"/>
    <w:rsid w:val="008063FA"/>
    <w:rsid w:val="00806563"/>
    <w:rsid w:val="00806B3B"/>
    <w:rsid w:val="00806F05"/>
    <w:rsid w:val="0081016B"/>
    <w:rsid w:val="00810C5C"/>
    <w:rsid w:val="00810E46"/>
    <w:rsid w:val="00811AA6"/>
    <w:rsid w:val="00811D29"/>
    <w:rsid w:val="00812144"/>
    <w:rsid w:val="00812559"/>
    <w:rsid w:val="00812991"/>
    <w:rsid w:val="008129DA"/>
    <w:rsid w:val="00812F9B"/>
    <w:rsid w:val="0081424F"/>
    <w:rsid w:val="00814D88"/>
    <w:rsid w:val="00816300"/>
    <w:rsid w:val="00817764"/>
    <w:rsid w:val="00817F38"/>
    <w:rsid w:val="00820242"/>
    <w:rsid w:val="00820A5E"/>
    <w:rsid w:val="00821A19"/>
    <w:rsid w:val="008225B3"/>
    <w:rsid w:val="00822ED8"/>
    <w:rsid w:val="0082321D"/>
    <w:rsid w:val="00823663"/>
    <w:rsid w:val="00823842"/>
    <w:rsid w:val="00823F7E"/>
    <w:rsid w:val="00823F98"/>
    <w:rsid w:val="00825478"/>
    <w:rsid w:val="00825656"/>
    <w:rsid w:val="00825F94"/>
    <w:rsid w:val="00826969"/>
    <w:rsid w:val="00827234"/>
    <w:rsid w:val="00827C70"/>
    <w:rsid w:val="0083095F"/>
    <w:rsid w:val="00830BC5"/>
    <w:rsid w:val="0083154A"/>
    <w:rsid w:val="00831843"/>
    <w:rsid w:val="00831B75"/>
    <w:rsid w:val="00831FBB"/>
    <w:rsid w:val="008320A9"/>
    <w:rsid w:val="0083313D"/>
    <w:rsid w:val="0083333E"/>
    <w:rsid w:val="008338C5"/>
    <w:rsid w:val="00833D0B"/>
    <w:rsid w:val="00834139"/>
    <w:rsid w:val="0083554B"/>
    <w:rsid w:val="00835F3F"/>
    <w:rsid w:val="00836A6A"/>
    <w:rsid w:val="00837B3A"/>
    <w:rsid w:val="0084095B"/>
    <w:rsid w:val="0084162D"/>
    <w:rsid w:val="00841D95"/>
    <w:rsid w:val="00841E9D"/>
    <w:rsid w:val="00842A5C"/>
    <w:rsid w:val="00842B2D"/>
    <w:rsid w:val="00843147"/>
    <w:rsid w:val="00843923"/>
    <w:rsid w:val="00844BC9"/>
    <w:rsid w:val="0084578B"/>
    <w:rsid w:val="00845812"/>
    <w:rsid w:val="00845C11"/>
    <w:rsid w:val="00846EDF"/>
    <w:rsid w:val="00847F79"/>
    <w:rsid w:val="008501B7"/>
    <w:rsid w:val="00850D12"/>
    <w:rsid w:val="00851447"/>
    <w:rsid w:val="0085209A"/>
    <w:rsid w:val="00852576"/>
    <w:rsid w:val="0085267E"/>
    <w:rsid w:val="0085275A"/>
    <w:rsid w:val="00853241"/>
    <w:rsid w:val="00853F34"/>
    <w:rsid w:val="00854495"/>
    <w:rsid w:val="00855C69"/>
    <w:rsid w:val="00856D19"/>
    <w:rsid w:val="0086041F"/>
    <w:rsid w:val="00860523"/>
    <w:rsid w:val="008614A8"/>
    <w:rsid w:val="00862008"/>
    <w:rsid w:val="00863202"/>
    <w:rsid w:val="0086458A"/>
    <w:rsid w:val="00864A73"/>
    <w:rsid w:val="0086511F"/>
    <w:rsid w:val="00865526"/>
    <w:rsid w:val="008661F4"/>
    <w:rsid w:val="00866603"/>
    <w:rsid w:val="00866CC0"/>
    <w:rsid w:val="00867694"/>
    <w:rsid w:val="008678B2"/>
    <w:rsid w:val="00870412"/>
    <w:rsid w:val="00870FC1"/>
    <w:rsid w:val="00871086"/>
    <w:rsid w:val="00872875"/>
    <w:rsid w:val="00872ED7"/>
    <w:rsid w:val="00872F56"/>
    <w:rsid w:val="00873479"/>
    <w:rsid w:val="00874953"/>
    <w:rsid w:val="00874CFB"/>
    <w:rsid w:val="00875C9F"/>
    <w:rsid w:val="00875DB1"/>
    <w:rsid w:val="00875DEC"/>
    <w:rsid w:val="0087732A"/>
    <w:rsid w:val="00877569"/>
    <w:rsid w:val="00877646"/>
    <w:rsid w:val="00877AEA"/>
    <w:rsid w:val="00877EFB"/>
    <w:rsid w:val="00880AE4"/>
    <w:rsid w:val="00880B56"/>
    <w:rsid w:val="008816EB"/>
    <w:rsid w:val="00881DB3"/>
    <w:rsid w:val="0088208D"/>
    <w:rsid w:val="008827E7"/>
    <w:rsid w:val="00883047"/>
    <w:rsid w:val="00883C08"/>
    <w:rsid w:val="00883F33"/>
    <w:rsid w:val="00884CE4"/>
    <w:rsid w:val="00884DC2"/>
    <w:rsid w:val="0088530B"/>
    <w:rsid w:val="008856B6"/>
    <w:rsid w:val="008858A6"/>
    <w:rsid w:val="0088686B"/>
    <w:rsid w:val="00886B36"/>
    <w:rsid w:val="00886C6C"/>
    <w:rsid w:val="00886FE6"/>
    <w:rsid w:val="008870EA"/>
    <w:rsid w:val="008875B3"/>
    <w:rsid w:val="00890207"/>
    <w:rsid w:val="0089034C"/>
    <w:rsid w:val="008903B7"/>
    <w:rsid w:val="00890494"/>
    <w:rsid w:val="00891220"/>
    <w:rsid w:val="008915A1"/>
    <w:rsid w:val="00892D52"/>
    <w:rsid w:val="00892F41"/>
    <w:rsid w:val="008931E9"/>
    <w:rsid w:val="00893277"/>
    <w:rsid w:val="0089341A"/>
    <w:rsid w:val="0089364D"/>
    <w:rsid w:val="00893E17"/>
    <w:rsid w:val="0089533A"/>
    <w:rsid w:val="00895A9C"/>
    <w:rsid w:val="00896A5F"/>
    <w:rsid w:val="00896C0B"/>
    <w:rsid w:val="00896CED"/>
    <w:rsid w:val="00896D3C"/>
    <w:rsid w:val="00896E78"/>
    <w:rsid w:val="008A01E7"/>
    <w:rsid w:val="008A0AF8"/>
    <w:rsid w:val="008A1115"/>
    <w:rsid w:val="008A1CBA"/>
    <w:rsid w:val="008A229A"/>
    <w:rsid w:val="008A235E"/>
    <w:rsid w:val="008A28CA"/>
    <w:rsid w:val="008A2A58"/>
    <w:rsid w:val="008A311A"/>
    <w:rsid w:val="008A38F4"/>
    <w:rsid w:val="008A41F5"/>
    <w:rsid w:val="008A6017"/>
    <w:rsid w:val="008A74B7"/>
    <w:rsid w:val="008A7624"/>
    <w:rsid w:val="008A7C1A"/>
    <w:rsid w:val="008B1317"/>
    <w:rsid w:val="008B17B3"/>
    <w:rsid w:val="008B2916"/>
    <w:rsid w:val="008B49DD"/>
    <w:rsid w:val="008B4D9F"/>
    <w:rsid w:val="008B56B3"/>
    <w:rsid w:val="008B6543"/>
    <w:rsid w:val="008B6591"/>
    <w:rsid w:val="008B6726"/>
    <w:rsid w:val="008B6C08"/>
    <w:rsid w:val="008B6EB4"/>
    <w:rsid w:val="008B70E5"/>
    <w:rsid w:val="008B743C"/>
    <w:rsid w:val="008B7CBC"/>
    <w:rsid w:val="008B7E65"/>
    <w:rsid w:val="008C0C2F"/>
    <w:rsid w:val="008C0FD2"/>
    <w:rsid w:val="008C18AF"/>
    <w:rsid w:val="008C2426"/>
    <w:rsid w:val="008C26A4"/>
    <w:rsid w:val="008C2D03"/>
    <w:rsid w:val="008C2DDA"/>
    <w:rsid w:val="008C30C0"/>
    <w:rsid w:val="008C3395"/>
    <w:rsid w:val="008C371E"/>
    <w:rsid w:val="008C4933"/>
    <w:rsid w:val="008C603A"/>
    <w:rsid w:val="008C6252"/>
    <w:rsid w:val="008C645B"/>
    <w:rsid w:val="008C73E6"/>
    <w:rsid w:val="008C7905"/>
    <w:rsid w:val="008D069E"/>
    <w:rsid w:val="008D080E"/>
    <w:rsid w:val="008D16D9"/>
    <w:rsid w:val="008D1A88"/>
    <w:rsid w:val="008D24A0"/>
    <w:rsid w:val="008D2BF4"/>
    <w:rsid w:val="008D3444"/>
    <w:rsid w:val="008D3B4A"/>
    <w:rsid w:val="008D4B92"/>
    <w:rsid w:val="008D4E8C"/>
    <w:rsid w:val="008D5431"/>
    <w:rsid w:val="008D568F"/>
    <w:rsid w:val="008D5803"/>
    <w:rsid w:val="008D76F8"/>
    <w:rsid w:val="008D7A9F"/>
    <w:rsid w:val="008E0459"/>
    <w:rsid w:val="008E1D63"/>
    <w:rsid w:val="008E25F7"/>
    <w:rsid w:val="008E31DE"/>
    <w:rsid w:val="008E3709"/>
    <w:rsid w:val="008E399C"/>
    <w:rsid w:val="008E39DD"/>
    <w:rsid w:val="008E3DF2"/>
    <w:rsid w:val="008E4934"/>
    <w:rsid w:val="008E4990"/>
    <w:rsid w:val="008E56B3"/>
    <w:rsid w:val="008E5FC3"/>
    <w:rsid w:val="008E6E91"/>
    <w:rsid w:val="008E6F9E"/>
    <w:rsid w:val="008E788B"/>
    <w:rsid w:val="008F0C73"/>
    <w:rsid w:val="008F10B7"/>
    <w:rsid w:val="008F2915"/>
    <w:rsid w:val="008F29AF"/>
    <w:rsid w:val="008F2D1A"/>
    <w:rsid w:val="008F2D88"/>
    <w:rsid w:val="008F3DCB"/>
    <w:rsid w:val="008F3F38"/>
    <w:rsid w:val="008F4A5E"/>
    <w:rsid w:val="008F4C93"/>
    <w:rsid w:val="008F54A6"/>
    <w:rsid w:val="008F5757"/>
    <w:rsid w:val="008F6466"/>
    <w:rsid w:val="0090028D"/>
    <w:rsid w:val="00900FB3"/>
    <w:rsid w:val="00901231"/>
    <w:rsid w:val="009016EB"/>
    <w:rsid w:val="00901E4C"/>
    <w:rsid w:val="00902732"/>
    <w:rsid w:val="00902F07"/>
    <w:rsid w:val="00902FD7"/>
    <w:rsid w:val="00903588"/>
    <w:rsid w:val="00903B97"/>
    <w:rsid w:val="00903C22"/>
    <w:rsid w:val="0090409D"/>
    <w:rsid w:val="009041B1"/>
    <w:rsid w:val="0090489A"/>
    <w:rsid w:val="00905D87"/>
    <w:rsid w:val="00905FC3"/>
    <w:rsid w:val="00906ACD"/>
    <w:rsid w:val="00906B16"/>
    <w:rsid w:val="00907044"/>
    <w:rsid w:val="009111BD"/>
    <w:rsid w:val="0091155F"/>
    <w:rsid w:val="0091191D"/>
    <w:rsid w:val="00911C1F"/>
    <w:rsid w:val="00912088"/>
    <w:rsid w:val="00912122"/>
    <w:rsid w:val="009128B3"/>
    <w:rsid w:val="009130F9"/>
    <w:rsid w:val="009138D5"/>
    <w:rsid w:val="00913A61"/>
    <w:rsid w:val="00914BF1"/>
    <w:rsid w:val="00914F94"/>
    <w:rsid w:val="009155ED"/>
    <w:rsid w:val="0091591B"/>
    <w:rsid w:val="00915DBA"/>
    <w:rsid w:val="00916255"/>
    <w:rsid w:val="00916AAF"/>
    <w:rsid w:val="00917119"/>
    <w:rsid w:val="00920C4A"/>
    <w:rsid w:val="009211DF"/>
    <w:rsid w:val="009214AC"/>
    <w:rsid w:val="009219C6"/>
    <w:rsid w:val="0092227D"/>
    <w:rsid w:val="0092301A"/>
    <w:rsid w:val="00923588"/>
    <w:rsid w:val="00923922"/>
    <w:rsid w:val="00923B10"/>
    <w:rsid w:val="0092432F"/>
    <w:rsid w:val="00924671"/>
    <w:rsid w:val="00924B13"/>
    <w:rsid w:val="00924C1C"/>
    <w:rsid w:val="009255C6"/>
    <w:rsid w:val="00925790"/>
    <w:rsid w:val="009266B1"/>
    <w:rsid w:val="00926C7F"/>
    <w:rsid w:val="00926D12"/>
    <w:rsid w:val="009271F9"/>
    <w:rsid w:val="009277BC"/>
    <w:rsid w:val="00930017"/>
    <w:rsid w:val="00930353"/>
    <w:rsid w:val="009304F5"/>
    <w:rsid w:val="00930A3C"/>
    <w:rsid w:val="00931341"/>
    <w:rsid w:val="00931836"/>
    <w:rsid w:val="00931954"/>
    <w:rsid w:val="00931E0B"/>
    <w:rsid w:val="0093245D"/>
    <w:rsid w:val="00932A4C"/>
    <w:rsid w:val="00932B32"/>
    <w:rsid w:val="00932BD1"/>
    <w:rsid w:val="00932BF0"/>
    <w:rsid w:val="00933506"/>
    <w:rsid w:val="00933646"/>
    <w:rsid w:val="00934888"/>
    <w:rsid w:val="009353EA"/>
    <w:rsid w:val="009357D2"/>
    <w:rsid w:val="00935C7B"/>
    <w:rsid w:val="00935F01"/>
    <w:rsid w:val="009366FA"/>
    <w:rsid w:val="00937499"/>
    <w:rsid w:val="00937A11"/>
    <w:rsid w:val="00937BA4"/>
    <w:rsid w:val="00940BCD"/>
    <w:rsid w:val="00941697"/>
    <w:rsid w:val="00942EB2"/>
    <w:rsid w:val="00942F17"/>
    <w:rsid w:val="00943BAE"/>
    <w:rsid w:val="00943C3F"/>
    <w:rsid w:val="009458CC"/>
    <w:rsid w:val="009459DE"/>
    <w:rsid w:val="0094629E"/>
    <w:rsid w:val="00946A05"/>
    <w:rsid w:val="009475EB"/>
    <w:rsid w:val="00947626"/>
    <w:rsid w:val="009478E7"/>
    <w:rsid w:val="00951E47"/>
    <w:rsid w:val="00951FD3"/>
    <w:rsid w:val="009532A5"/>
    <w:rsid w:val="0095347B"/>
    <w:rsid w:val="00953DD8"/>
    <w:rsid w:val="0095493F"/>
    <w:rsid w:val="00954E1A"/>
    <w:rsid w:val="009550EC"/>
    <w:rsid w:val="00956BC3"/>
    <w:rsid w:val="0095729F"/>
    <w:rsid w:val="00957ADB"/>
    <w:rsid w:val="00957B8C"/>
    <w:rsid w:val="00957E58"/>
    <w:rsid w:val="00961B62"/>
    <w:rsid w:val="00961B92"/>
    <w:rsid w:val="00961FC3"/>
    <w:rsid w:val="009627A9"/>
    <w:rsid w:val="00962D51"/>
    <w:rsid w:val="00963256"/>
    <w:rsid w:val="0096396C"/>
    <w:rsid w:val="00964CF0"/>
    <w:rsid w:val="00964D18"/>
    <w:rsid w:val="00964EB8"/>
    <w:rsid w:val="009655C1"/>
    <w:rsid w:val="00965B3C"/>
    <w:rsid w:val="00967424"/>
    <w:rsid w:val="00967706"/>
    <w:rsid w:val="00967CAB"/>
    <w:rsid w:val="00970436"/>
    <w:rsid w:val="00970C1D"/>
    <w:rsid w:val="00970EAE"/>
    <w:rsid w:val="00970F7E"/>
    <w:rsid w:val="00971087"/>
    <w:rsid w:val="0097243D"/>
    <w:rsid w:val="00973777"/>
    <w:rsid w:val="009738EA"/>
    <w:rsid w:val="009740D9"/>
    <w:rsid w:val="009743DD"/>
    <w:rsid w:val="00975EE3"/>
    <w:rsid w:val="009765D1"/>
    <w:rsid w:val="00976BF6"/>
    <w:rsid w:val="00976EBB"/>
    <w:rsid w:val="0097748E"/>
    <w:rsid w:val="0098007D"/>
    <w:rsid w:val="00980370"/>
    <w:rsid w:val="0098211F"/>
    <w:rsid w:val="0098239C"/>
    <w:rsid w:val="00982815"/>
    <w:rsid w:val="009831E7"/>
    <w:rsid w:val="00983CC6"/>
    <w:rsid w:val="00985291"/>
    <w:rsid w:val="0098589D"/>
    <w:rsid w:val="00985D37"/>
    <w:rsid w:val="00985DFA"/>
    <w:rsid w:val="009866CF"/>
    <w:rsid w:val="0098751C"/>
    <w:rsid w:val="00987652"/>
    <w:rsid w:val="00991AE6"/>
    <w:rsid w:val="0099294E"/>
    <w:rsid w:val="0099322B"/>
    <w:rsid w:val="009940C9"/>
    <w:rsid w:val="00994B4F"/>
    <w:rsid w:val="00994DA9"/>
    <w:rsid w:val="00995258"/>
    <w:rsid w:val="009968FF"/>
    <w:rsid w:val="009A0C55"/>
    <w:rsid w:val="009A0C82"/>
    <w:rsid w:val="009A1716"/>
    <w:rsid w:val="009A35F6"/>
    <w:rsid w:val="009A3DE8"/>
    <w:rsid w:val="009A4835"/>
    <w:rsid w:val="009A4CB5"/>
    <w:rsid w:val="009A5B02"/>
    <w:rsid w:val="009A79C7"/>
    <w:rsid w:val="009B072E"/>
    <w:rsid w:val="009B0A6A"/>
    <w:rsid w:val="009B0F70"/>
    <w:rsid w:val="009B269D"/>
    <w:rsid w:val="009B2844"/>
    <w:rsid w:val="009B2882"/>
    <w:rsid w:val="009B3F09"/>
    <w:rsid w:val="009B4488"/>
    <w:rsid w:val="009B51E1"/>
    <w:rsid w:val="009B6838"/>
    <w:rsid w:val="009B730F"/>
    <w:rsid w:val="009B7452"/>
    <w:rsid w:val="009C0922"/>
    <w:rsid w:val="009C15AB"/>
    <w:rsid w:val="009C17E5"/>
    <w:rsid w:val="009C1D0C"/>
    <w:rsid w:val="009C208D"/>
    <w:rsid w:val="009C2640"/>
    <w:rsid w:val="009C2F03"/>
    <w:rsid w:val="009C318E"/>
    <w:rsid w:val="009C330C"/>
    <w:rsid w:val="009C4B05"/>
    <w:rsid w:val="009C6275"/>
    <w:rsid w:val="009C6CE4"/>
    <w:rsid w:val="009C770B"/>
    <w:rsid w:val="009C7B15"/>
    <w:rsid w:val="009C7CF9"/>
    <w:rsid w:val="009C7DEC"/>
    <w:rsid w:val="009D04F2"/>
    <w:rsid w:val="009D0F43"/>
    <w:rsid w:val="009D113A"/>
    <w:rsid w:val="009D1140"/>
    <w:rsid w:val="009D1C0D"/>
    <w:rsid w:val="009D1C50"/>
    <w:rsid w:val="009D20C5"/>
    <w:rsid w:val="009D2106"/>
    <w:rsid w:val="009D2622"/>
    <w:rsid w:val="009D27C9"/>
    <w:rsid w:val="009D3222"/>
    <w:rsid w:val="009D33B3"/>
    <w:rsid w:val="009D3691"/>
    <w:rsid w:val="009D36D6"/>
    <w:rsid w:val="009D38CA"/>
    <w:rsid w:val="009D4602"/>
    <w:rsid w:val="009D48DE"/>
    <w:rsid w:val="009D5083"/>
    <w:rsid w:val="009D5B88"/>
    <w:rsid w:val="009D6392"/>
    <w:rsid w:val="009D74CE"/>
    <w:rsid w:val="009E064A"/>
    <w:rsid w:val="009E1A6D"/>
    <w:rsid w:val="009E4C5A"/>
    <w:rsid w:val="009E5749"/>
    <w:rsid w:val="009E602C"/>
    <w:rsid w:val="009E7217"/>
    <w:rsid w:val="009F01F5"/>
    <w:rsid w:val="009F0325"/>
    <w:rsid w:val="009F18A5"/>
    <w:rsid w:val="009F23AA"/>
    <w:rsid w:val="009F24C9"/>
    <w:rsid w:val="009F2928"/>
    <w:rsid w:val="009F2D4D"/>
    <w:rsid w:val="009F311A"/>
    <w:rsid w:val="009F47F4"/>
    <w:rsid w:val="009F5246"/>
    <w:rsid w:val="009F5434"/>
    <w:rsid w:val="009F55EF"/>
    <w:rsid w:val="009F5E23"/>
    <w:rsid w:val="009F658F"/>
    <w:rsid w:val="009F747C"/>
    <w:rsid w:val="009F7C50"/>
    <w:rsid w:val="00A006D7"/>
    <w:rsid w:val="00A0112E"/>
    <w:rsid w:val="00A01214"/>
    <w:rsid w:val="00A0124F"/>
    <w:rsid w:val="00A01EC4"/>
    <w:rsid w:val="00A033A7"/>
    <w:rsid w:val="00A03419"/>
    <w:rsid w:val="00A04164"/>
    <w:rsid w:val="00A04AB0"/>
    <w:rsid w:val="00A04B3D"/>
    <w:rsid w:val="00A04C13"/>
    <w:rsid w:val="00A04E56"/>
    <w:rsid w:val="00A04E83"/>
    <w:rsid w:val="00A057A2"/>
    <w:rsid w:val="00A06053"/>
    <w:rsid w:val="00A10818"/>
    <w:rsid w:val="00A122F2"/>
    <w:rsid w:val="00A12CB9"/>
    <w:rsid w:val="00A14906"/>
    <w:rsid w:val="00A153F3"/>
    <w:rsid w:val="00A15882"/>
    <w:rsid w:val="00A16E24"/>
    <w:rsid w:val="00A17630"/>
    <w:rsid w:val="00A17820"/>
    <w:rsid w:val="00A1790C"/>
    <w:rsid w:val="00A17F1B"/>
    <w:rsid w:val="00A21E9B"/>
    <w:rsid w:val="00A22B1D"/>
    <w:rsid w:val="00A22D40"/>
    <w:rsid w:val="00A2330E"/>
    <w:rsid w:val="00A23875"/>
    <w:rsid w:val="00A24474"/>
    <w:rsid w:val="00A24E59"/>
    <w:rsid w:val="00A2545C"/>
    <w:rsid w:val="00A25535"/>
    <w:rsid w:val="00A25621"/>
    <w:rsid w:val="00A25B02"/>
    <w:rsid w:val="00A2620E"/>
    <w:rsid w:val="00A263E0"/>
    <w:rsid w:val="00A263FF"/>
    <w:rsid w:val="00A26C52"/>
    <w:rsid w:val="00A27CB3"/>
    <w:rsid w:val="00A27CD2"/>
    <w:rsid w:val="00A315B1"/>
    <w:rsid w:val="00A31E0D"/>
    <w:rsid w:val="00A32BDE"/>
    <w:rsid w:val="00A32F11"/>
    <w:rsid w:val="00A349C8"/>
    <w:rsid w:val="00A359C9"/>
    <w:rsid w:val="00A35D04"/>
    <w:rsid w:val="00A3607D"/>
    <w:rsid w:val="00A375D4"/>
    <w:rsid w:val="00A37654"/>
    <w:rsid w:val="00A41100"/>
    <w:rsid w:val="00A41120"/>
    <w:rsid w:val="00A41253"/>
    <w:rsid w:val="00A414C3"/>
    <w:rsid w:val="00A41C61"/>
    <w:rsid w:val="00A42A34"/>
    <w:rsid w:val="00A43125"/>
    <w:rsid w:val="00A43D82"/>
    <w:rsid w:val="00A442DE"/>
    <w:rsid w:val="00A44367"/>
    <w:rsid w:val="00A44CFE"/>
    <w:rsid w:val="00A44E2B"/>
    <w:rsid w:val="00A45272"/>
    <w:rsid w:val="00A452A3"/>
    <w:rsid w:val="00A46838"/>
    <w:rsid w:val="00A46A8D"/>
    <w:rsid w:val="00A4773D"/>
    <w:rsid w:val="00A504D9"/>
    <w:rsid w:val="00A50865"/>
    <w:rsid w:val="00A50C22"/>
    <w:rsid w:val="00A50C34"/>
    <w:rsid w:val="00A50FEB"/>
    <w:rsid w:val="00A51334"/>
    <w:rsid w:val="00A51B0D"/>
    <w:rsid w:val="00A51CA0"/>
    <w:rsid w:val="00A52413"/>
    <w:rsid w:val="00A52796"/>
    <w:rsid w:val="00A52BC7"/>
    <w:rsid w:val="00A537BB"/>
    <w:rsid w:val="00A54F1C"/>
    <w:rsid w:val="00A56818"/>
    <w:rsid w:val="00A577A3"/>
    <w:rsid w:val="00A57A2D"/>
    <w:rsid w:val="00A6061E"/>
    <w:rsid w:val="00A60E39"/>
    <w:rsid w:val="00A6291E"/>
    <w:rsid w:val="00A63228"/>
    <w:rsid w:val="00A63AF8"/>
    <w:rsid w:val="00A66372"/>
    <w:rsid w:val="00A66A41"/>
    <w:rsid w:val="00A66A6E"/>
    <w:rsid w:val="00A673ED"/>
    <w:rsid w:val="00A6755D"/>
    <w:rsid w:val="00A67F19"/>
    <w:rsid w:val="00A70798"/>
    <w:rsid w:val="00A7114F"/>
    <w:rsid w:val="00A724B2"/>
    <w:rsid w:val="00A72EA5"/>
    <w:rsid w:val="00A73248"/>
    <w:rsid w:val="00A73BA4"/>
    <w:rsid w:val="00A75A86"/>
    <w:rsid w:val="00A75AD2"/>
    <w:rsid w:val="00A76806"/>
    <w:rsid w:val="00A76BFE"/>
    <w:rsid w:val="00A77975"/>
    <w:rsid w:val="00A77CA9"/>
    <w:rsid w:val="00A77CCD"/>
    <w:rsid w:val="00A77EEC"/>
    <w:rsid w:val="00A800E4"/>
    <w:rsid w:val="00A81C6D"/>
    <w:rsid w:val="00A81CAF"/>
    <w:rsid w:val="00A827E7"/>
    <w:rsid w:val="00A82A0C"/>
    <w:rsid w:val="00A83AEE"/>
    <w:rsid w:val="00A85002"/>
    <w:rsid w:val="00A852EE"/>
    <w:rsid w:val="00A856B7"/>
    <w:rsid w:val="00A864DF"/>
    <w:rsid w:val="00A87C22"/>
    <w:rsid w:val="00A90213"/>
    <w:rsid w:val="00A905C8"/>
    <w:rsid w:val="00A90962"/>
    <w:rsid w:val="00A90A2A"/>
    <w:rsid w:val="00A92F62"/>
    <w:rsid w:val="00A9453E"/>
    <w:rsid w:val="00A94C29"/>
    <w:rsid w:val="00A95501"/>
    <w:rsid w:val="00A95A50"/>
    <w:rsid w:val="00A95AF9"/>
    <w:rsid w:val="00A95BF4"/>
    <w:rsid w:val="00A95D8E"/>
    <w:rsid w:val="00A9615D"/>
    <w:rsid w:val="00A96969"/>
    <w:rsid w:val="00A9727A"/>
    <w:rsid w:val="00A97295"/>
    <w:rsid w:val="00A9769B"/>
    <w:rsid w:val="00A978DE"/>
    <w:rsid w:val="00A979F6"/>
    <w:rsid w:val="00AA0764"/>
    <w:rsid w:val="00AA0CFA"/>
    <w:rsid w:val="00AA0D8B"/>
    <w:rsid w:val="00AA1B78"/>
    <w:rsid w:val="00AA1F2B"/>
    <w:rsid w:val="00AA26C5"/>
    <w:rsid w:val="00AA2872"/>
    <w:rsid w:val="00AA3599"/>
    <w:rsid w:val="00AA38B6"/>
    <w:rsid w:val="00AA3CDD"/>
    <w:rsid w:val="00AA3CE0"/>
    <w:rsid w:val="00AA448F"/>
    <w:rsid w:val="00AA4CA3"/>
    <w:rsid w:val="00AA542E"/>
    <w:rsid w:val="00AB0826"/>
    <w:rsid w:val="00AB17F0"/>
    <w:rsid w:val="00AB242E"/>
    <w:rsid w:val="00AB2CC0"/>
    <w:rsid w:val="00AB2F34"/>
    <w:rsid w:val="00AB3B21"/>
    <w:rsid w:val="00AB410E"/>
    <w:rsid w:val="00AB47E8"/>
    <w:rsid w:val="00AB5D72"/>
    <w:rsid w:val="00AB5FA5"/>
    <w:rsid w:val="00AB6283"/>
    <w:rsid w:val="00AC0B6D"/>
    <w:rsid w:val="00AC0E1D"/>
    <w:rsid w:val="00AC1143"/>
    <w:rsid w:val="00AC190E"/>
    <w:rsid w:val="00AC1E33"/>
    <w:rsid w:val="00AC2430"/>
    <w:rsid w:val="00AC2DFF"/>
    <w:rsid w:val="00AC340B"/>
    <w:rsid w:val="00AC453C"/>
    <w:rsid w:val="00AC4FA8"/>
    <w:rsid w:val="00AC52D6"/>
    <w:rsid w:val="00AC56FA"/>
    <w:rsid w:val="00AC6A28"/>
    <w:rsid w:val="00AD0EEE"/>
    <w:rsid w:val="00AD138D"/>
    <w:rsid w:val="00AD14F7"/>
    <w:rsid w:val="00AD1956"/>
    <w:rsid w:val="00AD21A2"/>
    <w:rsid w:val="00AD30A6"/>
    <w:rsid w:val="00AD3689"/>
    <w:rsid w:val="00AD3842"/>
    <w:rsid w:val="00AD41DB"/>
    <w:rsid w:val="00AD5BE3"/>
    <w:rsid w:val="00AD625E"/>
    <w:rsid w:val="00AD6515"/>
    <w:rsid w:val="00AD77D6"/>
    <w:rsid w:val="00AD7DA1"/>
    <w:rsid w:val="00AE01D0"/>
    <w:rsid w:val="00AE04B9"/>
    <w:rsid w:val="00AE09CC"/>
    <w:rsid w:val="00AE1031"/>
    <w:rsid w:val="00AE1132"/>
    <w:rsid w:val="00AE18F8"/>
    <w:rsid w:val="00AE22C7"/>
    <w:rsid w:val="00AE237C"/>
    <w:rsid w:val="00AE27D8"/>
    <w:rsid w:val="00AE3E3F"/>
    <w:rsid w:val="00AE40C4"/>
    <w:rsid w:val="00AE4380"/>
    <w:rsid w:val="00AE444E"/>
    <w:rsid w:val="00AE46F1"/>
    <w:rsid w:val="00AE4CC9"/>
    <w:rsid w:val="00AE4F11"/>
    <w:rsid w:val="00AE50B6"/>
    <w:rsid w:val="00AE52AF"/>
    <w:rsid w:val="00AE65C1"/>
    <w:rsid w:val="00AE6A52"/>
    <w:rsid w:val="00AE7329"/>
    <w:rsid w:val="00AE73D6"/>
    <w:rsid w:val="00AE7F80"/>
    <w:rsid w:val="00AF02C7"/>
    <w:rsid w:val="00AF04C3"/>
    <w:rsid w:val="00AF129E"/>
    <w:rsid w:val="00AF28C5"/>
    <w:rsid w:val="00AF4AAA"/>
    <w:rsid w:val="00AF561B"/>
    <w:rsid w:val="00AF693F"/>
    <w:rsid w:val="00AF7690"/>
    <w:rsid w:val="00AF7E56"/>
    <w:rsid w:val="00B019E6"/>
    <w:rsid w:val="00B02166"/>
    <w:rsid w:val="00B03390"/>
    <w:rsid w:val="00B0356E"/>
    <w:rsid w:val="00B03833"/>
    <w:rsid w:val="00B03F92"/>
    <w:rsid w:val="00B0406A"/>
    <w:rsid w:val="00B046EB"/>
    <w:rsid w:val="00B05AE4"/>
    <w:rsid w:val="00B06739"/>
    <w:rsid w:val="00B06BA2"/>
    <w:rsid w:val="00B06F76"/>
    <w:rsid w:val="00B06FB1"/>
    <w:rsid w:val="00B101BA"/>
    <w:rsid w:val="00B10A7D"/>
    <w:rsid w:val="00B10BBD"/>
    <w:rsid w:val="00B11528"/>
    <w:rsid w:val="00B11F5E"/>
    <w:rsid w:val="00B1236D"/>
    <w:rsid w:val="00B125B3"/>
    <w:rsid w:val="00B12E78"/>
    <w:rsid w:val="00B12EDC"/>
    <w:rsid w:val="00B137C1"/>
    <w:rsid w:val="00B13912"/>
    <w:rsid w:val="00B13A5E"/>
    <w:rsid w:val="00B15061"/>
    <w:rsid w:val="00B15E45"/>
    <w:rsid w:val="00B160C6"/>
    <w:rsid w:val="00B16359"/>
    <w:rsid w:val="00B16E71"/>
    <w:rsid w:val="00B17A03"/>
    <w:rsid w:val="00B17C69"/>
    <w:rsid w:val="00B205B6"/>
    <w:rsid w:val="00B210C1"/>
    <w:rsid w:val="00B2182A"/>
    <w:rsid w:val="00B21E25"/>
    <w:rsid w:val="00B2219F"/>
    <w:rsid w:val="00B221A4"/>
    <w:rsid w:val="00B22529"/>
    <w:rsid w:val="00B2387A"/>
    <w:rsid w:val="00B239DC"/>
    <w:rsid w:val="00B23DC9"/>
    <w:rsid w:val="00B246CC"/>
    <w:rsid w:val="00B25534"/>
    <w:rsid w:val="00B259EC"/>
    <w:rsid w:val="00B25E21"/>
    <w:rsid w:val="00B2641F"/>
    <w:rsid w:val="00B26AC1"/>
    <w:rsid w:val="00B27302"/>
    <w:rsid w:val="00B27761"/>
    <w:rsid w:val="00B31172"/>
    <w:rsid w:val="00B3321C"/>
    <w:rsid w:val="00B33C66"/>
    <w:rsid w:val="00B33F79"/>
    <w:rsid w:val="00B33FA5"/>
    <w:rsid w:val="00B3461E"/>
    <w:rsid w:val="00B349A6"/>
    <w:rsid w:val="00B34C3A"/>
    <w:rsid w:val="00B35D6B"/>
    <w:rsid w:val="00B36541"/>
    <w:rsid w:val="00B3703A"/>
    <w:rsid w:val="00B37139"/>
    <w:rsid w:val="00B4063E"/>
    <w:rsid w:val="00B40B75"/>
    <w:rsid w:val="00B40DC9"/>
    <w:rsid w:val="00B40E2B"/>
    <w:rsid w:val="00B40EF9"/>
    <w:rsid w:val="00B42536"/>
    <w:rsid w:val="00B43B13"/>
    <w:rsid w:val="00B445A1"/>
    <w:rsid w:val="00B4525A"/>
    <w:rsid w:val="00B458C6"/>
    <w:rsid w:val="00B47465"/>
    <w:rsid w:val="00B47681"/>
    <w:rsid w:val="00B47DB6"/>
    <w:rsid w:val="00B47FF4"/>
    <w:rsid w:val="00B50474"/>
    <w:rsid w:val="00B50906"/>
    <w:rsid w:val="00B5093A"/>
    <w:rsid w:val="00B50A65"/>
    <w:rsid w:val="00B50B69"/>
    <w:rsid w:val="00B5108C"/>
    <w:rsid w:val="00B518FB"/>
    <w:rsid w:val="00B52386"/>
    <w:rsid w:val="00B52540"/>
    <w:rsid w:val="00B533E6"/>
    <w:rsid w:val="00B5388A"/>
    <w:rsid w:val="00B53ABC"/>
    <w:rsid w:val="00B5523F"/>
    <w:rsid w:val="00B55489"/>
    <w:rsid w:val="00B55892"/>
    <w:rsid w:val="00B55CC0"/>
    <w:rsid w:val="00B55CC4"/>
    <w:rsid w:val="00B5656D"/>
    <w:rsid w:val="00B568CF"/>
    <w:rsid w:val="00B568F9"/>
    <w:rsid w:val="00B56AD5"/>
    <w:rsid w:val="00B57609"/>
    <w:rsid w:val="00B60DE5"/>
    <w:rsid w:val="00B60E65"/>
    <w:rsid w:val="00B60F20"/>
    <w:rsid w:val="00B6196F"/>
    <w:rsid w:val="00B61B26"/>
    <w:rsid w:val="00B62204"/>
    <w:rsid w:val="00B628EE"/>
    <w:rsid w:val="00B62FCC"/>
    <w:rsid w:val="00B63245"/>
    <w:rsid w:val="00B63842"/>
    <w:rsid w:val="00B6411A"/>
    <w:rsid w:val="00B64746"/>
    <w:rsid w:val="00B652BE"/>
    <w:rsid w:val="00B65860"/>
    <w:rsid w:val="00B659CA"/>
    <w:rsid w:val="00B65BCB"/>
    <w:rsid w:val="00B66126"/>
    <w:rsid w:val="00B6667E"/>
    <w:rsid w:val="00B66924"/>
    <w:rsid w:val="00B673C4"/>
    <w:rsid w:val="00B67822"/>
    <w:rsid w:val="00B70347"/>
    <w:rsid w:val="00B70EC8"/>
    <w:rsid w:val="00B71F70"/>
    <w:rsid w:val="00B728C6"/>
    <w:rsid w:val="00B7433B"/>
    <w:rsid w:val="00B75BF1"/>
    <w:rsid w:val="00B75DAD"/>
    <w:rsid w:val="00B75F5C"/>
    <w:rsid w:val="00B76401"/>
    <w:rsid w:val="00B76ADF"/>
    <w:rsid w:val="00B76DA2"/>
    <w:rsid w:val="00B772EF"/>
    <w:rsid w:val="00B776ED"/>
    <w:rsid w:val="00B80B5D"/>
    <w:rsid w:val="00B80D96"/>
    <w:rsid w:val="00B82285"/>
    <w:rsid w:val="00B82363"/>
    <w:rsid w:val="00B8365B"/>
    <w:rsid w:val="00B842B1"/>
    <w:rsid w:val="00B847AC"/>
    <w:rsid w:val="00B84B06"/>
    <w:rsid w:val="00B84C24"/>
    <w:rsid w:val="00B85105"/>
    <w:rsid w:val="00B85BC0"/>
    <w:rsid w:val="00B85BFA"/>
    <w:rsid w:val="00B85E52"/>
    <w:rsid w:val="00B86A25"/>
    <w:rsid w:val="00B90508"/>
    <w:rsid w:val="00B90E5C"/>
    <w:rsid w:val="00B91D09"/>
    <w:rsid w:val="00B91F08"/>
    <w:rsid w:val="00B925DC"/>
    <w:rsid w:val="00B927A0"/>
    <w:rsid w:val="00B92FB4"/>
    <w:rsid w:val="00B93705"/>
    <w:rsid w:val="00B93CAF"/>
    <w:rsid w:val="00B93E97"/>
    <w:rsid w:val="00B947FC"/>
    <w:rsid w:val="00B94B52"/>
    <w:rsid w:val="00B94EAC"/>
    <w:rsid w:val="00B95426"/>
    <w:rsid w:val="00B96E97"/>
    <w:rsid w:val="00B96F32"/>
    <w:rsid w:val="00B975BE"/>
    <w:rsid w:val="00B97A2B"/>
    <w:rsid w:val="00B97BDE"/>
    <w:rsid w:val="00BA0E4B"/>
    <w:rsid w:val="00BA1074"/>
    <w:rsid w:val="00BA128E"/>
    <w:rsid w:val="00BA12E0"/>
    <w:rsid w:val="00BA135E"/>
    <w:rsid w:val="00BA148F"/>
    <w:rsid w:val="00BA21F2"/>
    <w:rsid w:val="00BA2DDA"/>
    <w:rsid w:val="00BA3AA1"/>
    <w:rsid w:val="00BA454A"/>
    <w:rsid w:val="00BA4CC4"/>
    <w:rsid w:val="00BA501F"/>
    <w:rsid w:val="00BA52AF"/>
    <w:rsid w:val="00BA57B7"/>
    <w:rsid w:val="00BA593E"/>
    <w:rsid w:val="00BA5A05"/>
    <w:rsid w:val="00BA5CCC"/>
    <w:rsid w:val="00BA5E20"/>
    <w:rsid w:val="00BA708B"/>
    <w:rsid w:val="00BB046D"/>
    <w:rsid w:val="00BB1163"/>
    <w:rsid w:val="00BB14B1"/>
    <w:rsid w:val="00BB277E"/>
    <w:rsid w:val="00BB2B92"/>
    <w:rsid w:val="00BB3914"/>
    <w:rsid w:val="00BB3C44"/>
    <w:rsid w:val="00BB4565"/>
    <w:rsid w:val="00BB4A27"/>
    <w:rsid w:val="00BB5F69"/>
    <w:rsid w:val="00BB6AD8"/>
    <w:rsid w:val="00BB740C"/>
    <w:rsid w:val="00BB7866"/>
    <w:rsid w:val="00BB7EB1"/>
    <w:rsid w:val="00BC2765"/>
    <w:rsid w:val="00BC3057"/>
    <w:rsid w:val="00BC5102"/>
    <w:rsid w:val="00BC5576"/>
    <w:rsid w:val="00BC577A"/>
    <w:rsid w:val="00BC6775"/>
    <w:rsid w:val="00BC7856"/>
    <w:rsid w:val="00BD1A55"/>
    <w:rsid w:val="00BD1B92"/>
    <w:rsid w:val="00BD2A11"/>
    <w:rsid w:val="00BD3D26"/>
    <w:rsid w:val="00BD45CD"/>
    <w:rsid w:val="00BD60BE"/>
    <w:rsid w:val="00BD6CD0"/>
    <w:rsid w:val="00BD6CF0"/>
    <w:rsid w:val="00BD7170"/>
    <w:rsid w:val="00BD7638"/>
    <w:rsid w:val="00BE03FA"/>
    <w:rsid w:val="00BE25FE"/>
    <w:rsid w:val="00BE34D3"/>
    <w:rsid w:val="00BE360A"/>
    <w:rsid w:val="00BE3A84"/>
    <w:rsid w:val="00BE3DF5"/>
    <w:rsid w:val="00BE46FE"/>
    <w:rsid w:val="00BE52D2"/>
    <w:rsid w:val="00BE5587"/>
    <w:rsid w:val="00BE5D4F"/>
    <w:rsid w:val="00BE6324"/>
    <w:rsid w:val="00BE6453"/>
    <w:rsid w:val="00BE68C3"/>
    <w:rsid w:val="00BE69EF"/>
    <w:rsid w:val="00BE6CFE"/>
    <w:rsid w:val="00BE74F6"/>
    <w:rsid w:val="00BE7539"/>
    <w:rsid w:val="00BF006F"/>
    <w:rsid w:val="00BF0515"/>
    <w:rsid w:val="00BF0EDA"/>
    <w:rsid w:val="00BF10E1"/>
    <w:rsid w:val="00BF13AD"/>
    <w:rsid w:val="00BF13E1"/>
    <w:rsid w:val="00BF2280"/>
    <w:rsid w:val="00BF26C3"/>
    <w:rsid w:val="00BF345F"/>
    <w:rsid w:val="00BF375A"/>
    <w:rsid w:val="00BF3ACF"/>
    <w:rsid w:val="00BF437E"/>
    <w:rsid w:val="00BF684D"/>
    <w:rsid w:val="00BF6B8F"/>
    <w:rsid w:val="00BF74E0"/>
    <w:rsid w:val="00BF7A6D"/>
    <w:rsid w:val="00C00D7C"/>
    <w:rsid w:val="00C015E6"/>
    <w:rsid w:val="00C020F1"/>
    <w:rsid w:val="00C024A7"/>
    <w:rsid w:val="00C0262A"/>
    <w:rsid w:val="00C02C90"/>
    <w:rsid w:val="00C02CA0"/>
    <w:rsid w:val="00C0342A"/>
    <w:rsid w:val="00C034BA"/>
    <w:rsid w:val="00C034CF"/>
    <w:rsid w:val="00C03DEE"/>
    <w:rsid w:val="00C0491D"/>
    <w:rsid w:val="00C04F46"/>
    <w:rsid w:val="00C05215"/>
    <w:rsid w:val="00C05786"/>
    <w:rsid w:val="00C06DB7"/>
    <w:rsid w:val="00C070C7"/>
    <w:rsid w:val="00C0749A"/>
    <w:rsid w:val="00C106CD"/>
    <w:rsid w:val="00C12EBD"/>
    <w:rsid w:val="00C1394C"/>
    <w:rsid w:val="00C13DCE"/>
    <w:rsid w:val="00C142D2"/>
    <w:rsid w:val="00C14C4F"/>
    <w:rsid w:val="00C14C74"/>
    <w:rsid w:val="00C152A7"/>
    <w:rsid w:val="00C1554E"/>
    <w:rsid w:val="00C17566"/>
    <w:rsid w:val="00C17771"/>
    <w:rsid w:val="00C200BD"/>
    <w:rsid w:val="00C20A79"/>
    <w:rsid w:val="00C20AE6"/>
    <w:rsid w:val="00C21AA3"/>
    <w:rsid w:val="00C22E83"/>
    <w:rsid w:val="00C22F57"/>
    <w:rsid w:val="00C2304F"/>
    <w:rsid w:val="00C23354"/>
    <w:rsid w:val="00C23E5B"/>
    <w:rsid w:val="00C249CE"/>
    <w:rsid w:val="00C26528"/>
    <w:rsid w:val="00C26E52"/>
    <w:rsid w:val="00C30D8A"/>
    <w:rsid w:val="00C30ECC"/>
    <w:rsid w:val="00C318FA"/>
    <w:rsid w:val="00C32689"/>
    <w:rsid w:val="00C328CA"/>
    <w:rsid w:val="00C348B0"/>
    <w:rsid w:val="00C34E7E"/>
    <w:rsid w:val="00C3509A"/>
    <w:rsid w:val="00C35394"/>
    <w:rsid w:val="00C35A5E"/>
    <w:rsid w:val="00C367B1"/>
    <w:rsid w:val="00C40430"/>
    <w:rsid w:val="00C40577"/>
    <w:rsid w:val="00C40A71"/>
    <w:rsid w:val="00C41D91"/>
    <w:rsid w:val="00C42FEF"/>
    <w:rsid w:val="00C439FB"/>
    <w:rsid w:val="00C43AC1"/>
    <w:rsid w:val="00C43C96"/>
    <w:rsid w:val="00C44D57"/>
    <w:rsid w:val="00C45066"/>
    <w:rsid w:val="00C45752"/>
    <w:rsid w:val="00C461F3"/>
    <w:rsid w:val="00C469AD"/>
    <w:rsid w:val="00C50B52"/>
    <w:rsid w:val="00C51700"/>
    <w:rsid w:val="00C51C40"/>
    <w:rsid w:val="00C51E64"/>
    <w:rsid w:val="00C52F4B"/>
    <w:rsid w:val="00C535B2"/>
    <w:rsid w:val="00C53A37"/>
    <w:rsid w:val="00C53E7C"/>
    <w:rsid w:val="00C55F77"/>
    <w:rsid w:val="00C578B1"/>
    <w:rsid w:val="00C602E6"/>
    <w:rsid w:val="00C617A9"/>
    <w:rsid w:val="00C61AA6"/>
    <w:rsid w:val="00C62148"/>
    <w:rsid w:val="00C6284D"/>
    <w:rsid w:val="00C62D4A"/>
    <w:rsid w:val="00C62E67"/>
    <w:rsid w:val="00C63462"/>
    <w:rsid w:val="00C64053"/>
    <w:rsid w:val="00C64117"/>
    <w:rsid w:val="00C64206"/>
    <w:rsid w:val="00C64283"/>
    <w:rsid w:val="00C6601B"/>
    <w:rsid w:val="00C66521"/>
    <w:rsid w:val="00C66A3F"/>
    <w:rsid w:val="00C67FB3"/>
    <w:rsid w:val="00C70130"/>
    <w:rsid w:val="00C70208"/>
    <w:rsid w:val="00C71669"/>
    <w:rsid w:val="00C71902"/>
    <w:rsid w:val="00C71EFB"/>
    <w:rsid w:val="00C72B21"/>
    <w:rsid w:val="00C72E15"/>
    <w:rsid w:val="00C73708"/>
    <w:rsid w:val="00C7374B"/>
    <w:rsid w:val="00C73DC3"/>
    <w:rsid w:val="00C74DA4"/>
    <w:rsid w:val="00C7582A"/>
    <w:rsid w:val="00C76A79"/>
    <w:rsid w:val="00C76D71"/>
    <w:rsid w:val="00C76EC5"/>
    <w:rsid w:val="00C779DB"/>
    <w:rsid w:val="00C77F5B"/>
    <w:rsid w:val="00C806C0"/>
    <w:rsid w:val="00C80C6D"/>
    <w:rsid w:val="00C81D6C"/>
    <w:rsid w:val="00C8210F"/>
    <w:rsid w:val="00C82450"/>
    <w:rsid w:val="00C82D03"/>
    <w:rsid w:val="00C83614"/>
    <w:rsid w:val="00C84C86"/>
    <w:rsid w:val="00C84CBA"/>
    <w:rsid w:val="00C851A5"/>
    <w:rsid w:val="00C85433"/>
    <w:rsid w:val="00C85B48"/>
    <w:rsid w:val="00C87021"/>
    <w:rsid w:val="00C9230C"/>
    <w:rsid w:val="00C92616"/>
    <w:rsid w:val="00C9459D"/>
    <w:rsid w:val="00C94679"/>
    <w:rsid w:val="00C94D7F"/>
    <w:rsid w:val="00C9510C"/>
    <w:rsid w:val="00C96CAB"/>
    <w:rsid w:val="00C970F1"/>
    <w:rsid w:val="00CA017D"/>
    <w:rsid w:val="00CA055F"/>
    <w:rsid w:val="00CA0B84"/>
    <w:rsid w:val="00CA118B"/>
    <w:rsid w:val="00CA5006"/>
    <w:rsid w:val="00CA57FD"/>
    <w:rsid w:val="00CA5BB1"/>
    <w:rsid w:val="00CA60EC"/>
    <w:rsid w:val="00CA62CE"/>
    <w:rsid w:val="00CA6530"/>
    <w:rsid w:val="00CA6EC5"/>
    <w:rsid w:val="00CA76BD"/>
    <w:rsid w:val="00CA78D6"/>
    <w:rsid w:val="00CA7DF5"/>
    <w:rsid w:val="00CA7E10"/>
    <w:rsid w:val="00CB0298"/>
    <w:rsid w:val="00CB03F3"/>
    <w:rsid w:val="00CB05CF"/>
    <w:rsid w:val="00CB0794"/>
    <w:rsid w:val="00CB0E27"/>
    <w:rsid w:val="00CB22E1"/>
    <w:rsid w:val="00CB2325"/>
    <w:rsid w:val="00CB2F86"/>
    <w:rsid w:val="00CB38E9"/>
    <w:rsid w:val="00CB3E09"/>
    <w:rsid w:val="00CB42D4"/>
    <w:rsid w:val="00CB43DA"/>
    <w:rsid w:val="00CB47AD"/>
    <w:rsid w:val="00CB4DE4"/>
    <w:rsid w:val="00CB54A5"/>
    <w:rsid w:val="00CB69C4"/>
    <w:rsid w:val="00CB78B1"/>
    <w:rsid w:val="00CB7A56"/>
    <w:rsid w:val="00CB7AEC"/>
    <w:rsid w:val="00CC1267"/>
    <w:rsid w:val="00CC297F"/>
    <w:rsid w:val="00CC2F2E"/>
    <w:rsid w:val="00CC3A66"/>
    <w:rsid w:val="00CC420A"/>
    <w:rsid w:val="00CC5680"/>
    <w:rsid w:val="00CC6821"/>
    <w:rsid w:val="00CC6BF9"/>
    <w:rsid w:val="00CC7129"/>
    <w:rsid w:val="00CC751D"/>
    <w:rsid w:val="00CC7FE7"/>
    <w:rsid w:val="00CD03A8"/>
    <w:rsid w:val="00CD0642"/>
    <w:rsid w:val="00CD0989"/>
    <w:rsid w:val="00CD10BD"/>
    <w:rsid w:val="00CD113C"/>
    <w:rsid w:val="00CD11E1"/>
    <w:rsid w:val="00CD5378"/>
    <w:rsid w:val="00CD740C"/>
    <w:rsid w:val="00CE2F38"/>
    <w:rsid w:val="00CE2F7B"/>
    <w:rsid w:val="00CE3306"/>
    <w:rsid w:val="00CE4815"/>
    <w:rsid w:val="00CE505E"/>
    <w:rsid w:val="00CE533F"/>
    <w:rsid w:val="00CE609E"/>
    <w:rsid w:val="00CE6447"/>
    <w:rsid w:val="00CE7181"/>
    <w:rsid w:val="00CE7290"/>
    <w:rsid w:val="00CF0162"/>
    <w:rsid w:val="00CF02E6"/>
    <w:rsid w:val="00CF0709"/>
    <w:rsid w:val="00CF22AD"/>
    <w:rsid w:val="00CF24FB"/>
    <w:rsid w:val="00CF253E"/>
    <w:rsid w:val="00CF32CC"/>
    <w:rsid w:val="00CF4FA1"/>
    <w:rsid w:val="00CF515B"/>
    <w:rsid w:val="00CF53FC"/>
    <w:rsid w:val="00CF56DE"/>
    <w:rsid w:val="00CF64CF"/>
    <w:rsid w:val="00CF702E"/>
    <w:rsid w:val="00CF7B48"/>
    <w:rsid w:val="00D0015D"/>
    <w:rsid w:val="00D003D2"/>
    <w:rsid w:val="00D01099"/>
    <w:rsid w:val="00D01B3D"/>
    <w:rsid w:val="00D0297E"/>
    <w:rsid w:val="00D03E53"/>
    <w:rsid w:val="00D03FAD"/>
    <w:rsid w:val="00D0469D"/>
    <w:rsid w:val="00D05FEF"/>
    <w:rsid w:val="00D0658E"/>
    <w:rsid w:val="00D06F25"/>
    <w:rsid w:val="00D072D5"/>
    <w:rsid w:val="00D07BA3"/>
    <w:rsid w:val="00D07DC4"/>
    <w:rsid w:val="00D111BA"/>
    <w:rsid w:val="00D11738"/>
    <w:rsid w:val="00D11A2E"/>
    <w:rsid w:val="00D13C38"/>
    <w:rsid w:val="00D14285"/>
    <w:rsid w:val="00D14D7E"/>
    <w:rsid w:val="00D1511D"/>
    <w:rsid w:val="00D15793"/>
    <w:rsid w:val="00D15AB1"/>
    <w:rsid w:val="00D15AF6"/>
    <w:rsid w:val="00D15B0D"/>
    <w:rsid w:val="00D16027"/>
    <w:rsid w:val="00D161F0"/>
    <w:rsid w:val="00D16E98"/>
    <w:rsid w:val="00D173D4"/>
    <w:rsid w:val="00D17C1D"/>
    <w:rsid w:val="00D2124C"/>
    <w:rsid w:val="00D22372"/>
    <w:rsid w:val="00D2257A"/>
    <w:rsid w:val="00D229F4"/>
    <w:rsid w:val="00D23DB6"/>
    <w:rsid w:val="00D240CA"/>
    <w:rsid w:val="00D26222"/>
    <w:rsid w:val="00D26AB6"/>
    <w:rsid w:val="00D27386"/>
    <w:rsid w:val="00D27872"/>
    <w:rsid w:val="00D27AD4"/>
    <w:rsid w:val="00D304A3"/>
    <w:rsid w:val="00D30530"/>
    <w:rsid w:val="00D307A6"/>
    <w:rsid w:val="00D307D8"/>
    <w:rsid w:val="00D32651"/>
    <w:rsid w:val="00D329A4"/>
    <w:rsid w:val="00D3383F"/>
    <w:rsid w:val="00D34F5F"/>
    <w:rsid w:val="00D35558"/>
    <w:rsid w:val="00D3679F"/>
    <w:rsid w:val="00D36BCD"/>
    <w:rsid w:val="00D36FD2"/>
    <w:rsid w:val="00D40E17"/>
    <w:rsid w:val="00D4149F"/>
    <w:rsid w:val="00D418E0"/>
    <w:rsid w:val="00D41B5D"/>
    <w:rsid w:val="00D41FC3"/>
    <w:rsid w:val="00D42D52"/>
    <w:rsid w:val="00D42F9C"/>
    <w:rsid w:val="00D43632"/>
    <w:rsid w:val="00D43998"/>
    <w:rsid w:val="00D45B21"/>
    <w:rsid w:val="00D464C5"/>
    <w:rsid w:val="00D46742"/>
    <w:rsid w:val="00D479FB"/>
    <w:rsid w:val="00D5158F"/>
    <w:rsid w:val="00D52066"/>
    <w:rsid w:val="00D521C8"/>
    <w:rsid w:val="00D52865"/>
    <w:rsid w:val="00D52DCF"/>
    <w:rsid w:val="00D52EF0"/>
    <w:rsid w:val="00D53F52"/>
    <w:rsid w:val="00D54884"/>
    <w:rsid w:val="00D54C63"/>
    <w:rsid w:val="00D552B8"/>
    <w:rsid w:val="00D55300"/>
    <w:rsid w:val="00D5544E"/>
    <w:rsid w:val="00D55CA5"/>
    <w:rsid w:val="00D55E13"/>
    <w:rsid w:val="00D55ED6"/>
    <w:rsid w:val="00D56034"/>
    <w:rsid w:val="00D57AF2"/>
    <w:rsid w:val="00D6018F"/>
    <w:rsid w:val="00D60B23"/>
    <w:rsid w:val="00D60BF3"/>
    <w:rsid w:val="00D61264"/>
    <w:rsid w:val="00D617C3"/>
    <w:rsid w:val="00D6181E"/>
    <w:rsid w:val="00D619DF"/>
    <w:rsid w:val="00D61F13"/>
    <w:rsid w:val="00D622E2"/>
    <w:rsid w:val="00D62FF9"/>
    <w:rsid w:val="00D6350F"/>
    <w:rsid w:val="00D63685"/>
    <w:rsid w:val="00D63DFF"/>
    <w:rsid w:val="00D6492B"/>
    <w:rsid w:val="00D66054"/>
    <w:rsid w:val="00D6638D"/>
    <w:rsid w:val="00D66656"/>
    <w:rsid w:val="00D66756"/>
    <w:rsid w:val="00D67934"/>
    <w:rsid w:val="00D67F33"/>
    <w:rsid w:val="00D70088"/>
    <w:rsid w:val="00D70E1D"/>
    <w:rsid w:val="00D71480"/>
    <w:rsid w:val="00D715C1"/>
    <w:rsid w:val="00D723EF"/>
    <w:rsid w:val="00D72650"/>
    <w:rsid w:val="00D72993"/>
    <w:rsid w:val="00D738BD"/>
    <w:rsid w:val="00D738DE"/>
    <w:rsid w:val="00D7461C"/>
    <w:rsid w:val="00D746F4"/>
    <w:rsid w:val="00D7485E"/>
    <w:rsid w:val="00D76484"/>
    <w:rsid w:val="00D76598"/>
    <w:rsid w:val="00D765AE"/>
    <w:rsid w:val="00D766C9"/>
    <w:rsid w:val="00D76AA9"/>
    <w:rsid w:val="00D76CF2"/>
    <w:rsid w:val="00D77188"/>
    <w:rsid w:val="00D775D7"/>
    <w:rsid w:val="00D7761D"/>
    <w:rsid w:val="00D83258"/>
    <w:rsid w:val="00D85A47"/>
    <w:rsid w:val="00D85F00"/>
    <w:rsid w:val="00D862F8"/>
    <w:rsid w:val="00D86A38"/>
    <w:rsid w:val="00D872E6"/>
    <w:rsid w:val="00D87413"/>
    <w:rsid w:val="00D87842"/>
    <w:rsid w:val="00D87FE9"/>
    <w:rsid w:val="00D901A3"/>
    <w:rsid w:val="00D9130D"/>
    <w:rsid w:val="00D916A6"/>
    <w:rsid w:val="00D91856"/>
    <w:rsid w:val="00D92B76"/>
    <w:rsid w:val="00D9395E"/>
    <w:rsid w:val="00D93FB0"/>
    <w:rsid w:val="00D95058"/>
    <w:rsid w:val="00D95172"/>
    <w:rsid w:val="00D955F3"/>
    <w:rsid w:val="00D964B0"/>
    <w:rsid w:val="00D965C0"/>
    <w:rsid w:val="00D9721B"/>
    <w:rsid w:val="00D97411"/>
    <w:rsid w:val="00D9757B"/>
    <w:rsid w:val="00D97952"/>
    <w:rsid w:val="00D97B59"/>
    <w:rsid w:val="00DA0554"/>
    <w:rsid w:val="00DA08C4"/>
    <w:rsid w:val="00DA0E23"/>
    <w:rsid w:val="00DA1274"/>
    <w:rsid w:val="00DA23C6"/>
    <w:rsid w:val="00DA30D8"/>
    <w:rsid w:val="00DA39DF"/>
    <w:rsid w:val="00DA3D95"/>
    <w:rsid w:val="00DA4631"/>
    <w:rsid w:val="00DA4DE9"/>
    <w:rsid w:val="00DA52F8"/>
    <w:rsid w:val="00DA6617"/>
    <w:rsid w:val="00DA67A8"/>
    <w:rsid w:val="00DA689C"/>
    <w:rsid w:val="00DA6967"/>
    <w:rsid w:val="00DB0B46"/>
    <w:rsid w:val="00DB2061"/>
    <w:rsid w:val="00DB2795"/>
    <w:rsid w:val="00DB39F4"/>
    <w:rsid w:val="00DB39FC"/>
    <w:rsid w:val="00DB3F7A"/>
    <w:rsid w:val="00DB4CAA"/>
    <w:rsid w:val="00DB4E1A"/>
    <w:rsid w:val="00DB4FFD"/>
    <w:rsid w:val="00DB5176"/>
    <w:rsid w:val="00DB5359"/>
    <w:rsid w:val="00DB5C02"/>
    <w:rsid w:val="00DB630E"/>
    <w:rsid w:val="00DB7B5C"/>
    <w:rsid w:val="00DB7BC9"/>
    <w:rsid w:val="00DC0BAA"/>
    <w:rsid w:val="00DC0FAD"/>
    <w:rsid w:val="00DC17D6"/>
    <w:rsid w:val="00DC1A3F"/>
    <w:rsid w:val="00DC1D9E"/>
    <w:rsid w:val="00DC24F3"/>
    <w:rsid w:val="00DC4066"/>
    <w:rsid w:val="00DC408C"/>
    <w:rsid w:val="00DC430E"/>
    <w:rsid w:val="00DC4577"/>
    <w:rsid w:val="00DC4D4B"/>
    <w:rsid w:val="00DC62B6"/>
    <w:rsid w:val="00DC6785"/>
    <w:rsid w:val="00DC6AD4"/>
    <w:rsid w:val="00DC74EA"/>
    <w:rsid w:val="00DC7788"/>
    <w:rsid w:val="00DC77C2"/>
    <w:rsid w:val="00DC7BAE"/>
    <w:rsid w:val="00DD1E01"/>
    <w:rsid w:val="00DD2AA6"/>
    <w:rsid w:val="00DD3E9E"/>
    <w:rsid w:val="00DD5031"/>
    <w:rsid w:val="00DD5112"/>
    <w:rsid w:val="00DD517A"/>
    <w:rsid w:val="00DD6A5E"/>
    <w:rsid w:val="00DD6D2D"/>
    <w:rsid w:val="00DD752C"/>
    <w:rsid w:val="00DD7FAB"/>
    <w:rsid w:val="00DE0007"/>
    <w:rsid w:val="00DE0488"/>
    <w:rsid w:val="00DE08C9"/>
    <w:rsid w:val="00DE229C"/>
    <w:rsid w:val="00DE2B3D"/>
    <w:rsid w:val="00DE34AB"/>
    <w:rsid w:val="00DE37A1"/>
    <w:rsid w:val="00DE4CD5"/>
    <w:rsid w:val="00DE5681"/>
    <w:rsid w:val="00DE5857"/>
    <w:rsid w:val="00DE6B32"/>
    <w:rsid w:val="00DE73BE"/>
    <w:rsid w:val="00DE766E"/>
    <w:rsid w:val="00DF0416"/>
    <w:rsid w:val="00DF086B"/>
    <w:rsid w:val="00DF15EA"/>
    <w:rsid w:val="00DF19E8"/>
    <w:rsid w:val="00DF1B83"/>
    <w:rsid w:val="00DF1D99"/>
    <w:rsid w:val="00DF2CF9"/>
    <w:rsid w:val="00DF4248"/>
    <w:rsid w:val="00DF4398"/>
    <w:rsid w:val="00DF5A5D"/>
    <w:rsid w:val="00DF5CD4"/>
    <w:rsid w:val="00DF617C"/>
    <w:rsid w:val="00DF650C"/>
    <w:rsid w:val="00DF7F47"/>
    <w:rsid w:val="00E0090B"/>
    <w:rsid w:val="00E00F79"/>
    <w:rsid w:val="00E025BE"/>
    <w:rsid w:val="00E02B37"/>
    <w:rsid w:val="00E02D83"/>
    <w:rsid w:val="00E02E57"/>
    <w:rsid w:val="00E0303D"/>
    <w:rsid w:val="00E04174"/>
    <w:rsid w:val="00E0430B"/>
    <w:rsid w:val="00E055BD"/>
    <w:rsid w:val="00E05680"/>
    <w:rsid w:val="00E0583C"/>
    <w:rsid w:val="00E06357"/>
    <w:rsid w:val="00E065BF"/>
    <w:rsid w:val="00E06727"/>
    <w:rsid w:val="00E07D54"/>
    <w:rsid w:val="00E07E43"/>
    <w:rsid w:val="00E1121B"/>
    <w:rsid w:val="00E114CE"/>
    <w:rsid w:val="00E11735"/>
    <w:rsid w:val="00E12440"/>
    <w:rsid w:val="00E126A7"/>
    <w:rsid w:val="00E12F98"/>
    <w:rsid w:val="00E139A8"/>
    <w:rsid w:val="00E1426E"/>
    <w:rsid w:val="00E15118"/>
    <w:rsid w:val="00E15827"/>
    <w:rsid w:val="00E158AE"/>
    <w:rsid w:val="00E15A03"/>
    <w:rsid w:val="00E16A93"/>
    <w:rsid w:val="00E16CE5"/>
    <w:rsid w:val="00E16ED9"/>
    <w:rsid w:val="00E17250"/>
    <w:rsid w:val="00E175FE"/>
    <w:rsid w:val="00E2087F"/>
    <w:rsid w:val="00E20CC7"/>
    <w:rsid w:val="00E20D90"/>
    <w:rsid w:val="00E210D5"/>
    <w:rsid w:val="00E210DF"/>
    <w:rsid w:val="00E21147"/>
    <w:rsid w:val="00E21EA3"/>
    <w:rsid w:val="00E226A0"/>
    <w:rsid w:val="00E229F6"/>
    <w:rsid w:val="00E24171"/>
    <w:rsid w:val="00E24897"/>
    <w:rsid w:val="00E24D4F"/>
    <w:rsid w:val="00E24E7F"/>
    <w:rsid w:val="00E25817"/>
    <w:rsid w:val="00E26F75"/>
    <w:rsid w:val="00E27005"/>
    <w:rsid w:val="00E2721A"/>
    <w:rsid w:val="00E276C6"/>
    <w:rsid w:val="00E27895"/>
    <w:rsid w:val="00E27E2F"/>
    <w:rsid w:val="00E27EBE"/>
    <w:rsid w:val="00E311AE"/>
    <w:rsid w:val="00E314E8"/>
    <w:rsid w:val="00E317EC"/>
    <w:rsid w:val="00E31941"/>
    <w:rsid w:val="00E32DDB"/>
    <w:rsid w:val="00E340B8"/>
    <w:rsid w:val="00E3418F"/>
    <w:rsid w:val="00E34358"/>
    <w:rsid w:val="00E34ED1"/>
    <w:rsid w:val="00E359DC"/>
    <w:rsid w:val="00E35C94"/>
    <w:rsid w:val="00E361BC"/>
    <w:rsid w:val="00E361D0"/>
    <w:rsid w:val="00E4036B"/>
    <w:rsid w:val="00E40599"/>
    <w:rsid w:val="00E40613"/>
    <w:rsid w:val="00E41125"/>
    <w:rsid w:val="00E41A56"/>
    <w:rsid w:val="00E41AA6"/>
    <w:rsid w:val="00E42354"/>
    <w:rsid w:val="00E44290"/>
    <w:rsid w:val="00E44AB5"/>
    <w:rsid w:val="00E44B44"/>
    <w:rsid w:val="00E4528E"/>
    <w:rsid w:val="00E455F6"/>
    <w:rsid w:val="00E46467"/>
    <w:rsid w:val="00E46570"/>
    <w:rsid w:val="00E465EA"/>
    <w:rsid w:val="00E5028C"/>
    <w:rsid w:val="00E5123C"/>
    <w:rsid w:val="00E5154E"/>
    <w:rsid w:val="00E521AF"/>
    <w:rsid w:val="00E522BC"/>
    <w:rsid w:val="00E53095"/>
    <w:rsid w:val="00E534CE"/>
    <w:rsid w:val="00E539D4"/>
    <w:rsid w:val="00E54097"/>
    <w:rsid w:val="00E54F58"/>
    <w:rsid w:val="00E55C32"/>
    <w:rsid w:val="00E56B83"/>
    <w:rsid w:val="00E56F2B"/>
    <w:rsid w:val="00E57156"/>
    <w:rsid w:val="00E57CA7"/>
    <w:rsid w:val="00E60F99"/>
    <w:rsid w:val="00E6101C"/>
    <w:rsid w:val="00E617ED"/>
    <w:rsid w:val="00E61AF0"/>
    <w:rsid w:val="00E6230B"/>
    <w:rsid w:val="00E6428E"/>
    <w:rsid w:val="00E64825"/>
    <w:rsid w:val="00E65CE2"/>
    <w:rsid w:val="00E66E66"/>
    <w:rsid w:val="00E70823"/>
    <w:rsid w:val="00E7091A"/>
    <w:rsid w:val="00E71FDD"/>
    <w:rsid w:val="00E726CF"/>
    <w:rsid w:val="00E73E01"/>
    <w:rsid w:val="00E73F77"/>
    <w:rsid w:val="00E745AB"/>
    <w:rsid w:val="00E74FB6"/>
    <w:rsid w:val="00E762EB"/>
    <w:rsid w:val="00E76A6B"/>
    <w:rsid w:val="00E77582"/>
    <w:rsid w:val="00E77765"/>
    <w:rsid w:val="00E7782A"/>
    <w:rsid w:val="00E81D4D"/>
    <w:rsid w:val="00E82200"/>
    <w:rsid w:val="00E83752"/>
    <w:rsid w:val="00E84189"/>
    <w:rsid w:val="00E84314"/>
    <w:rsid w:val="00E847AC"/>
    <w:rsid w:val="00E8512A"/>
    <w:rsid w:val="00E85462"/>
    <w:rsid w:val="00E85880"/>
    <w:rsid w:val="00E85D32"/>
    <w:rsid w:val="00E86895"/>
    <w:rsid w:val="00E87931"/>
    <w:rsid w:val="00E9001D"/>
    <w:rsid w:val="00E9074A"/>
    <w:rsid w:val="00E90A94"/>
    <w:rsid w:val="00E90C70"/>
    <w:rsid w:val="00E91659"/>
    <w:rsid w:val="00E9246D"/>
    <w:rsid w:val="00E9252A"/>
    <w:rsid w:val="00E93080"/>
    <w:rsid w:val="00E9347D"/>
    <w:rsid w:val="00E964BE"/>
    <w:rsid w:val="00E96661"/>
    <w:rsid w:val="00E96711"/>
    <w:rsid w:val="00E97300"/>
    <w:rsid w:val="00E9785C"/>
    <w:rsid w:val="00EA01F1"/>
    <w:rsid w:val="00EA0275"/>
    <w:rsid w:val="00EA0905"/>
    <w:rsid w:val="00EA0D39"/>
    <w:rsid w:val="00EA214C"/>
    <w:rsid w:val="00EA2424"/>
    <w:rsid w:val="00EA3BE8"/>
    <w:rsid w:val="00EA3BF6"/>
    <w:rsid w:val="00EA4A2A"/>
    <w:rsid w:val="00EA532C"/>
    <w:rsid w:val="00EA5CA0"/>
    <w:rsid w:val="00EA69EE"/>
    <w:rsid w:val="00EA6AD3"/>
    <w:rsid w:val="00EA7C4E"/>
    <w:rsid w:val="00EA7C82"/>
    <w:rsid w:val="00EB103F"/>
    <w:rsid w:val="00EB2AFF"/>
    <w:rsid w:val="00EB3260"/>
    <w:rsid w:val="00EB3B14"/>
    <w:rsid w:val="00EB43D8"/>
    <w:rsid w:val="00EB470B"/>
    <w:rsid w:val="00EB4FBF"/>
    <w:rsid w:val="00EB6047"/>
    <w:rsid w:val="00EB72C2"/>
    <w:rsid w:val="00EB7517"/>
    <w:rsid w:val="00EC0B12"/>
    <w:rsid w:val="00EC0B89"/>
    <w:rsid w:val="00EC1324"/>
    <w:rsid w:val="00EC13D9"/>
    <w:rsid w:val="00EC2E59"/>
    <w:rsid w:val="00EC4AD7"/>
    <w:rsid w:val="00EC4B20"/>
    <w:rsid w:val="00EC505B"/>
    <w:rsid w:val="00EC5696"/>
    <w:rsid w:val="00EC66D8"/>
    <w:rsid w:val="00EC6770"/>
    <w:rsid w:val="00EC6976"/>
    <w:rsid w:val="00ED0152"/>
    <w:rsid w:val="00ED0199"/>
    <w:rsid w:val="00ED0378"/>
    <w:rsid w:val="00ED0490"/>
    <w:rsid w:val="00ED1446"/>
    <w:rsid w:val="00ED19BD"/>
    <w:rsid w:val="00ED1AD8"/>
    <w:rsid w:val="00ED2105"/>
    <w:rsid w:val="00ED3578"/>
    <w:rsid w:val="00ED4540"/>
    <w:rsid w:val="00ED469C"/>
    <w:rsid w:val="00ED4D4B"/>
    <w:rsid w:val="00ED5E90"/>
    <w:rsid w:val="00ED62A0"/>
    <w:rsid w:val="00ED6686"/>
    <w:rsid w:val="00ED6D92"/>
    <w:rsid w:val="00ED7183"/>
    <w:rsid w:val="00ED7370"/>
    <w:rsid w:val="00EE1DD9"/>
    <w:rsid w:val="00EE2302"/>
    <w:rsid w:val="00EE28AB"/>
    <w:rsid w:val="00EE2A11"/>
    <w:rsid w:val="00EE2B97"/>
    <w:rsid w:val="00EE3290"/>
    <w:rsid w:val="00EE33D6"/>
    <w:rsid w:val="00EE3A45"/>
    <w:rsid w:val="00EE469C"/>
    <w:rsid w:val="00EE50AC"/>
    <w:rsid w:val="00EE5A3D"/>
    <w:rsid w:val="00EE5B27"/>
    <w:rsid w:val="00EE63A0"/>
    <w:rsid w:val="00EE7BF4"/>
    <w:rsid w:val="00EF06AD"/>
    <w:rsid w:val="00EF0B0D"/>
    <w:rsid w:val="00EF1859"/>
    <w:rsid w:val="00EF44EE"/>
    <w:rsid w:val="00EF475C"/>
    <w:rsid w:val="00EF562E"/>
    <w:rsid w:val="00EF67AF"/>
    <w:rsid w:val="00EF73F4"/>
    <w:rsid w:val="00EF7DC6"/>
    <w:rsid w:val="00F00AB2"/>
    <w:rsid w:val="00F0158B"/>
    <w:rsid w:val="00F01A56"/>
    <w:rsid w:val="00F01C60"/>
    <w:rsid w:val="00F01E3D"/>
    <w:rsid w:val="00F02614"/>
    <w:rsid w:val="00F02CF6"/>
    <w:rsid w:val="00F0400B"/>
    <w:rsid w:val="00F0456B"/>
    <w:rsid w:val="00F0501A"/>
    <w:rsid w:val="00F06066"/>
    <w:rsid w:val="00F06D7F"/>
    <w:rsid w:val="00F06D8B"/>
    <w:rsid w:val="00F0710B"/>
    <w:rsid w:val="00F07A0D"/>
    <w:rsid w:val="00F128F2"/>
    <w:rsid w:val="00F12F5A"/>
    <w:rsid w:val="00F153B7"/>
    <w:rsid w:val="00F170E9"/>
    <w:rsid w:val="00F171A9"/>
    <w:rsid w:val="00F20496"/>
    <w:rsid w:val="00F205FD"/>
    <w:rsid w:val="00F21FAC"/>
    <w:rsid w:val="00F221BD"/>
    <w:rsid w:val="00F2255F"/>
    <w:rsid w:val="00F23440"/>
    <w:rsid w:val="00F23565"/>
    <w:rsid w:val="00F24DFD"/>
    <w:rsid w:val="00F2524E"/>
    <w:rsid w:val="00F25C6B"/>
    <w:rsid w:val="00F25EB4"/>
    <w:rsid w:val="00F2619C"/>
    <w:rsid w:val="00F261A3"/>
    <w:rsid w:val="00F272FE"/>
    <w:rsid w:val="00F276C7"/>
    <w:rsid w:val="00F2776E"/>
    <w:rsid w:val="00F277A9"/>
    <w:rsid w:val="00F277AA"/>
    <w:rsid w:val="00F326DB"/>
    <w:rsid w:val="00F32746"/>
    <w:rsid w:val="00F32826"/>
    <w:rsid w:val="00F333BF"/>
    <w:rsid w:val="00F33961"/>
    <w:rsid w:val="00F33A71"/>
    <w:rsid w:val="00F34AF4"/>
    <w:rsid w:val="00F35880"/>
    <w:rsid w:val="00F358B4"/>
    <w:rsid w:val="00F35F4A"/>
    <w:rsid w:val="00F376A7"/>
    <w:rsid w:val="00F377D8"/>
    <w:rsid w:val="00F37A1E"/>
    <w:rsid w:val="00F37BA8"/>
    <w:rsid w:val="00F37BFE"/>
    <w:rsid w:val="00F37C7C"/>
    <w:rsid w:val="00F40B6D"/>
    <w:rsid w:val="00F41405"/>
    <w:rsid w:val="00F42326"/>
    <w:rsid w:val="00F428E0"/>
    <w:rsid w:val="00F42BB1"/>
    <w:rsid w:val="00F44FC2"/>
    <w:rsid w:val="00F45285"/>
    <w:rsid w:val="00F45304"/>
    <w:rsid w:val="00F45FD0"/>
    <w:rsid w:val="00F46A5B"/>
    <w:rsid w:val="00F46AE1"/>
    <w:rsid w:val="00F46C3E"/>
    <w:rsid w:val="00F47AA5"/>
    <w:rsid w:val="00F505B4"/>
    <w:rsid w:val="00F507E6"/>
    <w:rsid w:val="00F5117E"/>
    <w:rsid w:val="00F516F8"/>
    <w:rsid w:val="00F51A5C"/>
    <w:rsid w:val="00F51FF4"/>
    <w:rsid w:val="00F52126"/>
    <w:rsid w:val="00F53963"/>
    <w:rsid w:val="00F53EA3"/>
    <w:rsid w:val="00F540AF"/>
    <w:rsid w:val="00F54305"/>
    <w:rsid w:val="00F551D3"/>
    <w:rsid w:val="00F555F5"/>
    <w:rsid w:val="00F563CF"/>
    <w:rsid w:val="00F565D8"/>
    <w:rsid w:val="00F5669F"/>
    <w:rsid w:val="00F56F98"/>
    <w:rsid w:val="00F57A45"/>
    <w:rsid w:val="00F603AD"/>
    <w:rsid w:val="00F613DE"/>
    <w:rsid w:val="00F61548"/>
    <w:rsid w:val="00F62803"/>
    <w:rsid w:val="00F62EFC"/>
    <w:rsid w:val="00F6377E"/>
    <w:rsid w:val="00F65205"/>
    <w:rsid w:val="00F6701F"/>
    <w:rsid w:val="00F72125"/>
    <w:rsid w:val="00F729ED"/>
    <w:rsid w:val="00F72FA7"/>
    <w:rsid w:val="00F74AD5"/>
    <w:rsid w:val="00F76A1C"/>
    <w:rsid w:val="00F76E28"/>
    <w:rsid w:val="00F77803"/>
    <w:rsid w:val="00F77F2F"/>
    <w:rsid w:val="00F80351"/>
    <w:rsid w:val="00F80A22"/>
    <w:rsid w:val="00F80DA8"/>
    <w:rsid w:val="00F80DB2"/>
    <w:rsid w:val="00F80FF6"/>
    <w:rsid w:val="00F812C5"/>
    <w:rsid w:val="00F814F8"/>
    <w:rsid w:val="00F81505"/>
    <w:rsid w:val="00F81D89"/>
    <w:rsid w:val="00F81DBF"/>
    <w:rsid w:val="00F8271A"/>
    <w:rsid w:val="00F8307D"/>
    <w:rsid w:val="00F83F08"/>
    <w:rsid w:val="00F83F9E"/>
    <w:rsid w:val="00F86254"/>
    <w:rsid w:val="00F866E5"/>
    <w:rsid w:val="00F86F35"/>
    <w:rsid w:val="00F875F7"/>
    <w:rsid w:val="00F87936"/>
    <w:rsid w:val="00F900A1"/>
    <w:rsid w:val="00F900F1"/>
    <w:rsid w:val="00F9018F"/>
    <w:rsid w:val="00F9059E"/>
    <w:rsid w:val="00F90744"/>
    <w:rsid w:val="00F9129D"/>
    <w:rsid w:val="00F9320E"/>
    <w:rsid w:val="00F9374F"/>
    <w:rsid w:val="00F93ACE"/>
    <w:rsid w:val="00F946EE"/>
    <w:rsid w:val="00F95BC2"/>
    <w:rsid w:val="00F95CBE"/>
    <w:rsid w:val="00F9645A"/>
    <w:rsid w:val="00F964DF"/>
    <w:rsid w:val="00F97BD8"/>
    <w:rsid w:val="00F97BF9"/>
    <w:rsid w:val="00FA078F"/>
    <w:rsid w:val="00FA0AD3"/>
    <w:rsid w:val="00FA0D77"/>
    <w:rsid w:val="00FA0E85"/>
    <w:rsid w:val="00FA0FC9"/>
    <w:rsid w:val="00FA1769"/>
    <w:rsid w:val="00FA225E"/>
    <w:rsid w:val="00FA345B"/>
    <w:rsid w:val="00FA35C4"/>
    <w:rsid w:val="00FA3CBB"/>
    <w:rsid w:val="00FA4EBF"/>
    <w:rsid w:val="00FA6507"/>
    <w:rsid w:val="00FA663B"/>
    <w:rsid w:val="00FA6D1C"/>
    <w:rsid w:val="00FA76F1"/>
    <w:rsid w:val="00FA7751"/>
    <w:rsid w:val="00FA7B09"/>
    <w:rsid w:val="00FB0067"/>
    <w:rsid w:val="00FB05F6"/>
    <w:rsid w:val="00FB1804"/>
    <w:rsid w:val="00FB1B71"/>
    <w:rsid w:val="00FB231B"/>
    <w:rsid w:val="00FB26B9"/>
    <w:rsid w:val="00FB2816"/>
    <w:rsid w:val="00FB2BB1"/>
    <w:rsid w:val="00FB3FCA"/>
    <w:rsid w:val="00FB40F8"/>
    <w:rsid w:val="00FB4B4D"/>
    <w:rsid w:val="00FB4DC5"/>
    <w:rsid w:val="00FB58C1"/>
    <w:rsid w:val="00FC081B"/>
    <w:rsid w:val="00FC1534"/>
    <w:rsid w:val="00FC1551"/>
    <w:rsid w:val="00FC38ED"/>
    <w:rsid w:val="00FC4445"/>
    <w:rsid w:val="00FC55E3"/>
    <w:rsid w:val="00FC5761"/>
    <w:rsid w:val="00FC6302"/>
    <w:rsid w:val="00FC6684"/>
    <w:rsid w:val="00FC67CE"/>
    <w:rsid w:val="00FC69B5"/>
    <w:rsid w:val="00FC6E73"/>
    <w:rsid w:val="00FC70C2"/>
    <w:rsid w:val="00FC7A62"/>
    <w:rsid w:val="00FC7F98"/>
    <w:rsid w:val="00FD0548"/>
    <w:rsid w:val="00FD1696"/>
    <w:rsid w:val="00FD1AF1"/>
    <w:rsid w:val="00FD328F"/>
    <w:rsid w:val="00FD445F"/>
    <w:rsid w:val="00FD45E4"/>
    <w:rsid w:val="00FD4830"/>
    <w:rsid w:val="00FD4DDF"/>
    <w:rsid w:val="00FD55F4"/>
    <w:rsid w:val="00FD5E9F"/>
    <w:rsid w:val="00FD7BAC"/>
    <w:rsid w:val="00FD7C31"/>
    <w:rsid w:val="00FE0DBF"/>
    <w:rsid w:val="00FE1FBC"/>
    <w:rsid w:val="00FE3265"/>
    <w:rsid w:val="00FE4AE0"/>
    <w:rsid w:val="00FE5F18"/>
    <w:rsid w:val="00FE6435"/>
    <w:rsid w:val="00FE66A7"/>
    <w:rsid w:val="00FE6850"/>
    <w:rsid w:val="00FF0B34"/>
    <w:rsid w:val="00FF0B4F"/>
    <w:rsid w:val="00FF0C1F"/>
    <w:rsid w:val="00FF1537"/>
    <w:rsid w:val="00FF1D92"/>
    <w:rsid w:val="00FF21E4"/>
    <w:rsid w:val="00FF4189"/>
    <w:rsid w:val="00FF4F51"/>
    <w:rsid w:val="00FF56FF"/>
    <w:rsid w:val="00FF5EED"/>
    <w:rsid w:val="00FF666B"/>
    <w:rsid w:val="00FF6999"/>
    <w:rsid w:val="00FF7233"/>
    <w:rsid w:val="00FF72DA"/>
    <w:rsid w:val="00FF7AD3"/>
    <w:rsid w:val="00FF7D26"/>
    <w:rsid w:val="17AF37F2"/>
    <w:rsid w:val="1B446059"/>
    <w:rsid w:val="29AE51F9"/>
    <w:rsid w:val="3E4D677B"/>
    <w:rsid w:val="3F00153C"/>
    <w:rsid w:val="600F4E77"/>
    <w:rsid w:val="66E27DE1"/>
    <w:rsid w:val="7DC2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beforeLines="0" w:after="240" w:afterLines="0" w:line="240" w:lineRule="auto"/>
      <w:ind w:left="0" w:firstLineChars="0"/>
      <w:jc w:val="left"/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tabs>
        <w:tab w:val="left" w:pos="4500"/>
      </w:tabs>
      <w:spacing w:before="120" w:after="120" w:line="415" w:lineRule="auto"/>
      <w:ind w:firstLine="281" w:firstLineChars="100"/>
      <w:outlineLvl w:val="1"/>
    </w:pPr>
    <w:rPr>
      <w:b/>
      <w:bCs/>
      <w:sz w:val="28"/>
      <w:szCs w:val="32"/>
    </w:rPr>
  </w:style>
  <w:style w:type="paragraph" w:styleId="5">
    <w:name w:val="heading 3"/>
    <w:basedOn w:val="1"/>
    <w:next w:val="3"/>
    <w:link w:val="145"/>
    <w:qFormat/>
    <w:uiPriority w:val="0"/>
    <w:pPr>
      <w:keepNext/>
      <w:keepLines/>
      <w:numPr>
        <w:ilvl w:val="2"/>
        <w:numId w:val="1"/>
      </w:numPr>
      <w:spacing w:before="120" w:after="120"/>
      <w:ind w:firstLineChars="0"/>
      <w:outlineLvl w:val="2"/>
    </w:pPr>
    <w:rPr>
      <w:rFonts w:ascii="Arial" w:hAnsi="Arial" w:eastAsia="黑体"/>
      <w:b/>
      <w:bCs/>
      <w:szCs w:val="32"/>
    </w:rPr>
  </w:style>
  <w:style w:type="paragraph" w:styleId="6">
    <w:name w:val="heading 4"/>
    <w:basedOn w:val="1"/>
    <w:next w:val="3"/>
    <w:link w:val="94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b/>
      <w:bCs/>
      <w:szCs w:val="28"/>
    </w:rPr>
  </w:style>
  <w:style w:type="paragraph" w:styleId="7">
    <w:name w:val="heading 5"/>
    <w:basedOn w:val="3"/>
    <w:next w:val="3"/>
    <w:link w:val="138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8">
    <w:name w:val="heading 6"/>
    <w:basedOn w:val="1"/>
    <w:next w:val="1"/>
    <w:link w:val="139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</w:rPr>
  </w:style>
  <w:style w:type="paragraph" w:styleId="9">
    <w:name w:val="heading 7"/>
    <w:basedOn w:val="1"/>
    <w:next w:val="1"/>
    <w:link w:val="140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link w:val="14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link w:val="142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9">
    <w:name w:val="Default Paragraph Font"/>
    <w:semiHidden/>
    <w:unhideWhenUsed/>
    <w:qFormat/>
    <w:uiPriority w:val="1"/>
  </w:style>
  <w:style w:type="table" w:default="1" w:styleId="3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缩进3"/>
    <w:basedOn w:val="1"/>
    <w:qFormat/>
    <w:uiPriority w:val="0"/>
  </w:style>
  <w:style w:type="paragraph" w:styleId="12">
    <w:name w:val="toc 7"/>
    <w:basedOn w:val="1"/>
    <w:next w:val="1"/>
    <w:qFormat/>
    <w:uiPriority w:val="39"/>
    <w:pPr>
      <w:ind w:left="1260"/>
      <w:jc w:val="left"/>
    </w:pPr>
    <w:rPr>
      <w:szCs w:val="21"/>
    </w:rPr>
  </w:style>
  <w:style w:type="paragraph" w:styleId="13">
    <w:name w:val="List Number 2"/>
    <w:basedOn w:val="1"/>
    <w:qFormat/>
    <w:uiPriority w:val="0"/>
    <w:pPr>
      <w:numPr>
        <w:ilvl w:val="0"/>
        <w:numId w:val="2"/>
      </w:numPr>
      <w:outlineLvl w:val="0"/>
    </w:pPr>
    <w:rPr>
      <w:color w:val="0000FF"/>
      <w:szCs w:val="20"/>
    </w:rPr>
  </w:style>
  <w:style w:type="paragraph" w:styleId="14">
    <w:name w:val="Normal Indent"/>
    <w:basedOn w:val="1"/>
    <w:link w:val="147"/>
    <w:qFormat/>
    <w:uiPriority w:val="0"/>
    <w:pPr>
      <w:ind w:firstLine="420"/>
    </w:pPr>
    <w:rPr>
      <w:szCs w:val="20"/>
    </w:rPr>
  </w:style>
  <w:style w:type="paragraph" w:styleId="15">
    <w:name w:val="Document Map"/>
    <w:basedOn w:val="1"/>
    <w:link w:val="137"/>
    <w:qFormat/>
    <w:uiPriority w:val="0"/>
    <w:pPr>
      <w:shd w:val="clear" w:color="auto" w:fill="000080"/>
    </w:pPr>
  </w:style>
  <w:style w:type="paragraph" w:styleId="16">
    <w:name w:val="Salutation"/>
    <w:basedOn w:val="1"/>
    <w:next w:val="1"/>
    <w:link w:val="135"/>
    <w:qFormat/>
    <w:uiPriority w:val="0"/>
    <w:rPr>
      <w:szCs w:val="20"/>
    </w:rPr>
  </w:style>
  <w:style w:type="paragraph" w:styleId="17">
    <w:name w:val="Body Text"/>
    <w:basedOn w:val="1"/>
    <w:qFormat/>
    <w:uiPriority w:val="0"/>
    <w:pPr>
      <w:widowControl/>
      <w:spacing w:after="120"/>
      <w:jc w:val="left"/>
    </w:pPr>
    <w:rPr>
      <w:rFonts w:eastAsia="Times New Roman"/>
      <w:kern w:val="0"/>
      <w:lang w:eastAsia="en-US"/>
    </w:rPr>
  </w:style>
  <w:style w:type="paragraph" w:styleId="18">
    <w:name w:val="Body Text Indent"/>
    <w:basedOn w:val="1"/>
    <w:link w:val="134"/>
    <w:qFormat/>
    <w:uiPriority w:val="0"/>
    <w:pPr>
      <w:autoSpaceDE w:val="0"/>
      <w:autoSpaceDN w:val="0"/>
      <w:adjustRightInd w:val="0"/>
      <w:spacing w:after="120"/>
      <w:ind w:left="420" w:leftChars="200"/>
    </w:pPr>
    <w:rPr>
      <w:kern w:val="0"/>
      <w:szCs w:val="21"/>
    </w:rPr>
  </w:style>
  <w:style w:type="paragraph" w:styleId="19">
    <w:name w:val="Block Text"/>
    <w:basedOn w:val="1"/>
    <w:qFormat/>
    <w:uiPriority w:val="0"/>
    <w:pPr>
      <w:widowControl/>
      <w:snapToGrid w:val="0"/>
      <w:spacing w:before="80" w:after="80" w:line="300" w:lineRule="auto"/>
      <w:ind w:left="1134" w:right="527"/>
    </w:pPr>
    <w:rPr>
      <w:rFonts w:ascii="Arial" w:hAnsi="Arial"/>
      <w:kern w:val="0"/>
      <w:szCs w:val="21"/>
    </w:rPr>
  </w:style>
  <w:style w:type="paragraph" w:styleId="20">
    <w:name w:val="toc 5"/>
    <w:basedOn w:val="1"/>
    <w:next w:val="1"/>
    <w:qFormat/>
    <w:uiPriority w:val="39"/>
    <w:pPr>
      <w:ind w:left="840"/>
      <w:jc w:val="left"/>
    </w:pPr>
    <w:rPr>
      <w:szCs w:val="21"/>
    </w:rPr>
  </w:style>
  <w:style w:type="paragraph" w:styleId="21">
    <w:name w:val="toc 3"/>
    <w:basedOn w:val="1"/>
    <w:next w:val="1"/>
    <w:uiPriority w:val="39"/>
    <w:pPr>
      <w:ind w:left="420"/>
      <w:jc w:val="left"/>
    </w:pPr>
    <w:rPr>
      <w:i/>
      <w:iCs/>
    </w:rPr>
  </w:style>
  <w:style w:type="paragraph" w:styleId="22">
    <w:name w:val="toc 8"/>
    <w:basedOn w:val="1"/>
    <w:next w:val="1"/>
    <w:uiPriority w:val="39"/>
    <w:pPr>
      <w:ind w:left="1470"/>
      <w:jc w:val="left"/>
    </w:pPr>
    <w:rPr>
      <w:szCs w:val="21"/>
    </w:rPr>
  </w:style>
  <w:style w:type="paragraph" w:styleId="23">
    <w:name w:val="Date"/>
    <w:basedOn w:val="1"/>
    <w:next w:val="1"/>
    <w:uiPriority w:val="0"/>
    <w:pPr>
      <w:ind w:left="100" w:leftChars="2500"/>
    </w:pPr>
  </w:style>
  <w:style w:type="paragraph" w:styleId="24">
    <w:name w:val="Body Text Indent 2"/>
    <w:basedOn w:val="1"/>
    <w:link w:val="132"/>
    <w:qFormat/>
    <w:uiPriority w:val="0"/>
    <w:pPr>
      <w:autoSpaceDE w:val="0"/>
      <w:autoSpaceDN w:val="0"/>
      <w:adjustRightInd w:val="0"/>
      <w:spacing w:after="120" w:line="480" w:lineRule="auto"/>
      <w:ind w:left="420" w:leftChars="200"/>
    </w:pPr>
    <w:rPr>
      <w:kern w:val="0"/>
      <w:szCs w:val="21"/>
    </w:rPr>
  </w:style>
  <w:style w:type="paragraph" w:styleId="25">
    <w:name w:val="Balloon Text"/>
    <w:basedOn w:val="1"/>
    <w:semiHidden/>
    <w:qFormat/>
    <w:uiPriority w:val="0"/>
    <w:rPr>
      <w:sz w:val="18"/>
      <w:szCs w:val="18"/>
    </w:rPr>
  </w:style>
  <w:style w:type="paragraph" w:styleId="26">
    <w:name w:val="footer"/>
    <w:basedOn w:val="1"/>
    <w:link w:val="1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7">
    <w:name w:val="header"/>
    <w:basedOn w:val="1"/>
    <w:link w:val="152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8">
    <w:name w:val="toc 1"/>
    <w:basedOn w:val="1"/>
    <w:next w:val="1"/>
    <w:qFormat/>
    <w:uiPriority w:val="39"/>
    <w:pPr>
      <w:tabs>
        <w:tab w:val="right" w:leader="dot" w:pos="9072"/>
      </w:tabs>
      <w:spacing w:before="120" w:after="120" w:line="240" w:lineRule="auto"/>
      <w:ind w:firstLine="482"/>
      <w:jc w:val="center"/>
    </w:pPr>
    <w:rPr>
      <w:b/>
      <w:bCs/>
      <w:caps/>
    </w:rPr>
  </w:style>
  <w:style w:type="paragraph" w:styleId="29">
    <w:name w:val="toc 4"/>
    <w:basedOn w:val="1"/>
    <w:next w:val="1"/>
    <w:qFormat/>
    <w:uiPriority w:val="39"/>
    <w:pPr>
      <w:ind w:left="630"/>
      <w:jc w:val="left"/>
    </w:pPr>
    <w:rPr>
      <w:szCs w:val="21"/>
    </w:rPr>
  </w:style>
  <w:style w:type="paragraph" w:styleId="30">
    <w:name w:val="toc 6"/>
    <w:basedOn w:val="1"/>
    <w:next w:val="1"/>
    <w:qFormat/>
    <w:uiPriority w:val="39"/>
    <w:pPr>
      <w:ind w:left="1050"/>
      <w:jc w:val="left"/>
    </w:pPr>
    <w:rPr>
      <w:szCs w:val="21"/>
    </w:rPr>
  </w:style>
  <w:style w:type="paragraph" w:styleId="31">
    <w:name w:val="Body Text Indent 3"/>
    <w:basedOn w:val="1"/>
    <w:link w:val="131"/>
    <w:qFormat/>
    <w:uiPriority w:val="0"/>
    <w:pPr>
      <w:autoSpaceDE w:val="0"/>
      <w:autoSpaceDN w:val="0"/>
      <w:adjustRightInd w:val="0"/>
      <w:spacing w:after="120"/>
      <w:ind w:left="420" w:leftChars="200"/>
    </w:pPr>
    <w:rPr>
      <w:kern w:val="0"/>
      <w:sz w:val="16"/>
      <w:szCs w:val="16"/>
    </w:rPr>
  </w:style>
  <w:style w:type="paragraph" w:styleId="32">
    <w:name w:val="toc 2"/>
    <w:basedOn w:val="1"/>
    <w:next w:val="1"/>
    <w:qFormat/>
    <w:uiPriority w:val="39"/>
    <w:pPr>
      <w:ind w:left="210"/>
      <w:jc w:val="left"/>
    </w:pPr>
    <w:rPr>
      <w:smallCaps/>
    </w:rPr>
  </w:style>
  <w:style w:type="paragraph" w:styleId="33">
    <w:name w:val="toc 9"/>
    <w:basedOn w:val="1"/>
    <w:next w:val="1"/>
    <w:uiPriority w:val="39"/>
    <w:pPr>
      <w:ind w:left="1680"/>
      <w:jc w:val="left"/>
    </w:pPr>
    <w:rPr>
      <w:szCs w:val="21"/>
    </w:rPr>
  </w:style>
  <w:style w:type="paragraph" w:styleId="34">
    <w:name w:val="Body Text 2"/>
    <w:basedOn w:val="1"/>
    <w:qFormat/>
    <w:uiPriority w:val="0"/>
    <w:pPr>
      <w:spacing w:after="120" w:line="480" w:lineRule="auto"/>
    </w:pPr>
  </w:style>
  <w:style w:type="paragraph" w:styleId="35">
    <w:name w:val="index 1"/>
    <w:basedOn w:val="1"/>
    <w:next w:val="1"/>
    <w:semiHidden/>
    <w:uiPriority w:val="0"/>
  </w:style>
  <w:style w:type="paragraph" w:styleId="36">
    <w:name w:val="Body Text First Indent"/>
    <w:basedOn w:val="17"/>
    <w:qFormat/>
    <w:uiPriority w:val="0"/>
    <w:pPr>
      <w:widowControl w:val="0"/>
      <w:ind w:firstLine="420"/>
      <w:jc w:val="both"/>
    </w:pPr>
    <w:rPr>
      <w:rFonts w:ascii="Tahoma" w:hAnsi="Tahoma" w:eastAsia="宋体"/>
      <w:kern w:val="2"/>
      <w:szCs w:val="20"/>
      <w:lang w:eastAsia="zh-CN"/>
    </w:rPr>
  </w:style>
  <w:style w:type="table" w:styleId="38">
    <w:name w:val="Table Grid"/>
    <w:basedOn w:val="3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40">
    <w:name w:val="Strong"/>
    <w:qFormat/>
    <w:uiPriority w:val="0"/>
    <w:rPr>
      <w:b/>
      <w:bCs/>
    </w:rPr>
  </w:style>
  <w:style w:type="character" w:styleId="41">
    <w:name w:val="page number"/>
    <w:basedOn w:val="39"/>
    <w:qFormat/>
    <w:uiPriority w:val="0"/>
  </w:style>
  <w:style w:type="character" w:styleId="42">
    <w:name w:val="Hyperlink"/>
    <w:qFormat/>
    <w:uiPriority w:val="99"/>
    <w:rPr>
      <w:color w:val="0000FF"/>
      <w:u w:val="single"/>
    </w:rPr>
  </w:style>
  <w:style w:type="paragraph" w:customStyle="1" w:styleId="43">
    <w:name w:val="文章标题"/>
    <w:basedOn w:val="1"/>
    <w:qFormat/>
    <w:uiPriority w:val="0"/>
    <w:pPr>
      <w:spacing w:before="200" w:beforeLines="200" w:after="200" w:afterLines="200"/>
      <w:jc w:val="center"/>
    </w:pPr>
    <w:rPr>
      <w:b/>
      <w:sz w:val="44"/>
    </w:rPr>
  </w:style>
  <w:style w:type="paragraph" w:customStyle="1" w:styleId="44">
    <w:name w:val="图名"/>
    <w:basedOn w:val="1"/>
    <w:next w:val="3"/>
    <w:qFormat/>
    <w:uiPriority w:val="0"/>
    <w:pPr>
      <w:jc w:val="center"/>
    </w:pPr>
    <w:rPr>
      <w:rFonts w:ascii="Arial" w:hAnsi="Arial" w:eastAsia="黑体"/>
      <w:b/>
    </w:rPr>
  </w:style>
  <w:style w:type="paragraph" w:customStyle="1" w:styleId="45">
    <w:name w:val="图片"/>
    <w:basedOn w:val="1"/>
    <w:next w:val="44"/>
    <w:qFormat/>
    <w:uiPriority w:val="0"/>
    <w:pPr>
      <w:jc w:val="center"/>
    </w:pPr>
  </w:style>
  <w:style w:type="paragraph" w:customStyle="1" w:styleId="46">
    <w:name w:val="附录 Heading 2"/>
    <w:basedOn w:val="4"/>
    <w:qFormat/>
    <w:uiPriority w:val="0"/>
    <w:pPr>
      <w:keepLines w:val="0"/>
      <w:widowControl/>
      <w:numPr>
        <w:numId w:val="3"/>
      </w:numPr>
      <w:tabs>
        <w:tab w:val="left" w:pos="0"/>
        <w:tab w:val="left" w:pos="1320"/>
      </w:tabs>
      <w:spacing w:before="480" w:after="240" w:line="288" w:lineRule="auto"/>
      <w:ind w:left="0"/>
      <w:jc w:val="left"/>
    </w:pPr>
    <w:rPr>
      <w:rFonts w:ascii="Gill Sans" w:hAnsi="Gill Sans" w:eastAsia="仿宋_GB2312" w:cs="Arial"/>
      <w:b w:val="0"/>
      <w:iCs/>
      <w:kern w:val="0"/>
      <w:sz w:val="32"/>
      <w:szCs w:val="28"/>
    </w:rPr>
  </w:style>
  <w:style w:type="character" w:customStyle="1" w:styleId="47">
    <w:name w:val="已访问的超链接1"/>
    <w:qFormat/>
    <w:uiPriority w:val="0"/>
    <w:rPr>
      <w:color w:val="800080"/>
      <w:u w:val="single"/>
    </w:rPr>
  </w:style>
  <w:style w:type="paragraph" w:customStyle="1" w:styleId="48">
    <w:name w:val="Table Text"/>
    <w:basedOn w:val="17"/>
    <w:qFormat/>
    <w:uiPriority w:val="0"/>
    <w:pPr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ascii="Arial" w:hAnsi="Arial" w:eastAsia="宋体" w:cs="Arial"/>
      <w:sz w:val="20"/>
      <w:szCs w:val="20"/>
      <w:lang w:eastAsia="zh-CN"/>
    </w:rPr>
  </w:style>
  <w:style w:type="paragraph" w:customStyle="1" w:styleId="49">
    <w:name w:val="Heading A"/>
    <w:basedOn w:val="2"/>
    <w:next w:val="17"/>
    <w:qFormat/>
    <w:uiPriority w:val="0"/>
    <w:pPr>
      <w:widowControl/>
      <w:numPr>
        <w:numId w:val="4"/>
      </w:numPr>
      <w:tabs>
        <w:tab w:val="left" w:pos="360"/>
      </w:tabs>
      <w:overflowPunct w:val="0"/>
      <w:autoSpaceDE w:val="0"/>
      <w:autoSpaceDN w:val="0"/>
      <w:spacing w:before="142" w:after="113"/>
      <w:ind w:left="0" w:firstLine="0"/>
      <w:textAlignment w:val="baseline"/>
      <w:outlineLvl w:val="9"/>
    </w:pPr>
    <w:rPr>
      <w:rFonts w:ascii="Arial" w:hAnsi="Arial" w:cs="Arial"/>
      <w:bCs w:val="0"/>
      <w:kern w:val="28"/>
      <w:sz w:val="36"/>
      <w:szCs w:val="20"/>
    </w:rPr>
  </w:style>
  <w:style w:type="paragraph" w:customStyle="1" w:styleId="50">
    <w:name w:val="Heading B"/>
    <w:basedOn w:val="4"/>
    <w:next w:val="17"/>
    <w:qFormat/>
    <w:uiPriority w:val="0"/>
    <w:pPr>
      <w:keepLines w:val="0"/>
      <w:widowControl/>
      <w:numPr>
        <w:ilvl w:val="0"/>
        <w:numId w:val="0"/>
      </w:numPr>
      <w:pBdr>
        <w:top w:val="single" w:color="auto" w:sz="6" w:space="1"/>
      </w:pBdr>
      <w:overflowPunct w:val="0"/>
      <w:autoSpaceDE w:val="0"/>
      <w:autoSpaceDN w:val="0"/>
      <w:adjustRightInd w:val="0"/>
      <w:spacing w:before="425" w:after="113" w:line="240" w:lineRule="auto"/>
      <w:jc w:val="left"/>
      <w:textAlignment w:val="baseline"/>
      <w:outlineLvl w:val="9"/>
    </w:pPr>
    <w:rPr>
      <w:rFonts w:ascii="Arial" w:hAnsi="Arial" w:cs="Arial"/>
      <w:bCs w:val="0"/>
      <w:kern w:val="0"/>
      <w:szCs w:val="20"/>
    </w:rPr>
  </w:style>
  <w:style w:type="paragraph" w:customStyle="1" w:styleId="51">
    <w:name w:val="Default Text"/>
    <w:basedOn w:val="1"/>
    <w:qFormat/>
    <w:uiPriority w:val="0"/>
    <w:pPr>
      <w:autoSpaceDE w:val="0"/>
      <w:autoSpaceDN w:val="0"/>
      <w:adjustRightInd w:val="0"/>
      <w:spacing w:after="10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52">
    <w:name w:val="Comment"/>
    <w:basedOn w:val="1"/>
    <w:qFormat/>
    <w:uiPriority w:val="0"/>
    <w:pPr>
      <w:widowControl/>
      <w:overflowPunct w:val="0"/>
      <w:autoSpaceDE w:val="0"/>
      <w:autoSpaceDN w:val="0"/>
      <w:adjustRightInd w:val="0"/>
      <w:spacing w:after="100"/>
      <w:jc w:val="left"/>
      <w:textAlignment w:val="baseline"/>
    </w:pPr>
    <w:rPr>
      <w:rFonts w:ascii="Arial" w:hAnsi="Arial" w:cs="Arial"/>
      <w:color w:val="0000FF"/>
      <w:kern w:val="0"/>
      <w:sz w:val="20"/>
      <w:szCs w:val="20"/>
    </w:rPr>
  </w:style>
  <w:style w:type="character" w:customStyle="1" w:styleId="53">
    <w:name w:val="Style Heading A + (Latin) 楷体_GB2312 (Asian) 楷体_GB2312 Char"/>
    <w:qFormat/>
    <w:uiPriority w:val="0"/>
    <w:rPr>
      <w:rFonts w:ascii="楷体_GB2312" w:hAnsi="楷体_GB2312" w:eastAsia="楷体_GB2312" w:cs="Arial"/>
      <w:b/>
      <w:kern w:val="28"/>
      <w:sz w:val="36"/>
      <w:lang w:val="en-US" w:eastAsia="zh-CN" w:bidi="ar-SA"/>
    </w:rPr>
  </w:style>
  <w:style w:type="character" w:customStyle="1" w:styleId="54">
    <w:name w:val="Style Heading A + (Latin) Times New Roman (Asian) 楷体_GB2312 Char"/>
    <w:qFormat/>
    <w:uiPriority w:val="0"/>
    <w:rPr>
      <w:rFonts w:ascii="Arial" w:hAnsi="Arial" w:eastAsia="楷体_GB2312" w:cs="Arial"/>
      <w:b/>
      <w:kern w:val="28"/>
      <w:sz w:val="36"/>
      <w:lang w:val="en-US" w:eastAsia="zh-CN" w:bidi="ar-SA"/>
    </w:rPr>
  </w:style>
  <w:style w:type="paragraph" w:customStyle="1" w:styleId="55">
    <w:name w:val="序2"/>
    <w:basedOn w:val="1"/>
    <w:qFormat/>
    <w:uiPriority w:val="0"/>
    <w:pPr>
      <w:numPr>
        <w:ilvl w:val="1"/>
        <w:numId w:val="2"/>
      </w:numPr>
      <w:tabs>
        <w:tab w:val="left" w:pos="360"/>
        <w:tab w:val="clear" w:pos="567"/>
      </w:tabs>
      <w:ind w:left="360" w:hanging="360"/>
    </w:pPr>
    <w:rPr>
      <w:rFonts w:eastAsia="黑体"/>
      <w:b/>
      <w:bCs/>
      <w:sz w:val="44"/>
    </w:rPr>
  </w:style>
  <w:style w:type="paragraph" w:customStyle="1" w:styleId="56">
    <w:name w:val="序3"/>
    <w:basedOn w:val="1"/>
    <w:qFormat/>
    <w:uiPriority w:val="0"/>
    <w:pPr>
      <w:numPr>
        <w:ilvl w:val="2"/>
        <w:numId w:val="2"/>
      </w:numPr>
      <w:tabs>
        <w:tab w:val="left" w:pos="643"/>
        <w:tab w:val="clear" w:pos="709"/>
      </w:tabs>
      <w:ind w:left="643" w:hanging="360"/>
    </w:pPr>
    <w:rPr>
      <w:rFonts w:eastAsia="楷体_GB2312"/>
      <w:b/>
      <w:bCs/>
      <w:sz w:val="32"/>
    </w:rPr>
  </w:style>
  <w:style w:type="paragraph" w:customStyle="1" w:styleId="57">
    <w:name w:val="Bullet 1"/>
    <w:basedOn w:val="1"/>
    <w:qFormat/>
    <w:uiPriority w:val="0"/>
    <w:pPr>
      <w:widowControl/>
      <w:numPr>
        <w:ilvl w:val="0"/>
        <w:numId w:val="5"/>
      </w:numPr>
      <w:autoSpaceDE w:val="0"/>
      <w:autoSpaceDN w:val="0"/>
      <w:spacing w:after="72"/>
    </w:pPr>
    <w:rPr>
      <w:kern w:val="0"/>
      <w:szCs w:val="20"/>
    </w:rPr>
  </w:style>
  <w:style w:type="paragraph" w:customStyle="1" w:styleId="58">
    <w:name w:val="section list2"/>
    <w:basedOn w:val="1"/>
    <w:qFormat/>
    <w:uiPriority w:val="0"/>
    <w:pPr>
      <w:widowControl/>
      <w:numPr>
        <w:ilvl w:val="0"/>
        <w:numId w:val="6"/>
      </w:numPr>
      <w:autoSpaceDE w:val="0"/>
      <w:autoSpaceDN w:val="0"/>
      <w:jc w:val="left"/>
    </w:pPr>
    <w:rPr>
      <w:spacing w:val="20"/>
      <w:szCs w:val="20"/>
    </w:rPr>
  </w:style>
  <w:style w:type="paragraph" w:customStyle="1" w:styleId="59">
    <w:name w:val="样式1"/>
    <w:basedOn w:val="1"/>
    <w:qFormat/>
    <w:uiPriority w:val="0"/>
    <w:pPr>
      <w:numPr>
        <w:ilvl w:val="0"/>
        <w:numId w:val="7"/>
      </w:numPr>
      <w:tabs>
        <w:tab w:val="left" w:pos="-210"/>
      </w:tabs>
      <w:autoSpaceDE w:val="0"/>
      <w:autoSpaceDN w:val="0"/>
      <w:adjustRightInd w:val="0"/>
      <w:spacing w:line="360" w:lineRule="atLeast"/>
      <w:ind w:right="-180"/>
    </w:pPr>
    <w:rPr>
      <w:rFonts w:ascii="楷体_GB2312" w:hAnsi="Arial" w:eastAsia="楷体_GB2312"/>
      <w:spacing w:val="20"/>
      <w:szCs w:val="20"/>
    </w:rPr>
  </w:style>
  <w:style w:type="paragraph" w:customStyle="1" w:styleId="60">
    <w:name w:val="标题下列示"/>
    <w:basedOn w:val="61"/>
    <w:next w:val="62"/>
    <w:qFormat/>
    <w:uiPriority w:val="0"/>
    <w:pPr>
      <w:numPr>
        <w:ilvl w:val="0"/>
        <w:numId w:val="8"/>
      </w:numPr>
    </w:pPr>
  </w:style>
  <w:style w:type="paragraph" w:customStyle="1" w:styleId="61">
    <w:name w:val="标题下顺序"/>
    <w:basedOn w:val="1"/>
    <w:qFormat/>
    <w:uiPriority w:val="0"/>
    <w:pPr>
      <w:spacing w:before="156" w:line="0" w:lineRule="atLeast"/>
      <w:ind w:left="2880"/>
    </w:pPr>
    <w:rPr>
      <w:rFonts w:ascii="宋体" w:hAnsi="宋体"/>
      <w:sz w:val="28"/>
      <w:szCs w:val="20"/>
    </w:rPr>
  </w:style>
  <w:style w:type="paragraph" w:customStyle="1" w:styleId="62">
    <w:name w:val="标题下顺序正文"/>
    <w:basedOn w:val="1"/>
    <w:qFormat/>
    <w:uiPriority w:val="0"/>
    <w:pPr>
      <w:spacing w:line="0" w:lineRule="atLeast"/>
      <w:ind w:left="1049" w:leftChars="437" w:firstLine="1"/>
    </w:pPr>
    <w:rPr>
      <w:rFonts w:ascii="宋体"/>
      <w:szCs w:val="20"/>
    </w:rPr>
  </w:style>
  <w:style w:type="paragraph" w:customStyle="1" w:styleId="63">
    <w:name w:val="标题下列示顺序"/>
    <w:basedOn w:val="62"/>
    <w:uiPriority w:val="0"/>
    <w:pPr>
      <w:numPr>
        <w:ilvl w:val="0"/>
        <w:numId w:val="9"/>
      </w:numPr>
      <w:ind w:left="0" w:leftChars="0"/>
    </w:pPr>
  </w:style>
  <w:style w:type="paragraph" w:customStyle="1" w:styleId="64">
    <w:name w:val="序4"/>
    <w:basedOn w:val="1"/>
    <w:uiPriority w:val="0"/>
    <w:pPr>
      <w:numPr>
        <w:ilvl w:val="0"/>
        <w:numId w:val="10"/>
      </w:numPr>
      <w:spacing w:before="120"/>
      <w:jc w:val="left"/>
    </w:pPr>
    <w:rPr>
      <w:rFonts w:eastAsia="黑体"/>
      <w:b/>
      <w:bCs/>
      <w:caps/>
    </w:rPr>
  </w:style>
  <w:style w:type="paragraph" w:customStyle="1" w:styleId="65">
    <w:name w:val="Reader's comments"/>
    <w:basedOn w:val="1"/>
    <w:qFormat/>
    <w:uiPriority w:val="0"/>
    <w:pPr>
      <w:widowControl/>
      <w:overflowPunct w:val="0"/>
      <w:autoSpaceDE w:val="0"/>
      <w:autoSpaceDN w:val="0"/>
      <w:adjustRightInd w:val="0"/>
      <w:spacing w:after="120"/>
      <w:jc w:val="left"/>
      <w:textAlignment w:val="baseline"/>
    </w:pPr>
    <w:rPr>
      <w:rFonts w:ascii="Arial" w:hAnsi="Arial"/>
      <w:i/>
      <w:iCs/>
      <w:color w:val="CC00CC"/>
      <w:kern w:val="0"/>
      <w:sz w:val="20"/>
      <w:szCs w:val="20"/>
      <w:lang w:eastAsia="en-US"/>
    </w:rPr>
  </w:style>
  <w:style w:type="paragraph" w:customStyle="1" w:styleId="66">
    <w:name w:val="font0"/>
    <w:basedOn w:val="1"/>
    <w:uiPriority w:val="0"/>
    <w:pPr>
      <w:widowControl/>
      <w:spacing w:before="100" w:beforeAutospacing="1" w:after="100" w:afterAutospacing="1"/>
      <w:jc w:val="left"/>
    </w:pPr>
    <w:rPr>
      <w:rFonts w:ascii="Arial" w:hAnsi="Arial" w:eastAsia="Arial Unicode MS" w:cs="Arial"/>
      <w:kern w:val="0"/>
      <w:sz w:val="20"/>
      <w:szCs w:val="20"/>
    </w:rPr>
  </w:style>
  <w:style w:type="paragraph" w:customStyle="1" w:styleId="67">
    <w:name w:val="font5"/>
    <w:basedOn w:val="1"/>
    <w:uiPriority w:val="0"/>
    <w:pPr>
      <w:widowControl/>
      <w:spacing w:before="100" w:beforeAutospacing="1" w:after="100" w:afterAutospacing="1"/>
      <w:jc w:val="left"/>
    </w:pPr>
    <w:rPr>
      <w:rFonts w:ascii="Arial" w:hAnsi="Arial" w:eastAsia="Arial Unicode MS" w:cs="Arial"/>
      <w:b/>
      <w:bCs/>
      <w:kern w:val="0"/>
      <w:u w:val="single"/>
    </w:rPr>
  </w:style>
  <w:style w:type="paragraph" w:customStyle="1" w:styleId="68">
    <w:name w:val="font6"/>
    <w:basedOn w:val="1"/>
    <w:uiPriority w:val="0"/>
    <w:pPr>
      <w:widowControl/>
      <w:spacing w:before="100" w:beforeAutospacing="1" w:after="100" w:afterAutospacing="1"/>
      <w:jc w:val="left"/>
    </w:pPr>
    <w:rPr>
      <w:rFonts w:ascii="Arial" w:hAnsi="Arial" w:eastAsia="Arial Unicode MS" w:cs="Arial"/>
      <w:kern w:val="0"/>
    </w:rPr>
  </w:style>
  <w:style w:type="paragraph" w:customStyle="1" w:styleId="69">
    <w:name w:val="font7"/>
    <w:basedOn w:val="1"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</w:rPr>
  </w:style>
  <w:style w:type="paragraph" w:customStyle="1" w:styleId="70">
    <w:name w:val="font8"/>
    <w:basedOn w:val="1"/>
    <w:uiPriority w:val="0"/>
    <w:pPr>
      <w:widowControl/>
      <w:spacing w:before="100" w:beforeAutospacing="1" w:after="100" w:afterAutospacing="1"/>
      <w:jc w:val="left"/>
    </w:pPr>
    <w:rPr>
      <w:rFonts w:eastAsia="Arial Unicode MS"/>
      <w:kern w:val="0"/>
    </w:rPr>
  </w:style>
  <w:style w:type="paragraph" w:customStyle="1" w:styleId="71">
    <w:name w:val="font9"/>
    <w:basedOn w:val="1"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</w:rPr>
  </w:style>
  <w:style w:type="paragraph" w:customStyle="1" w:styleId="72">
    <w:name w:val="font10"/>
    <w:basedOn w:val="1"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b/>
      <w:bCs/>
      <w:kern w:val="0"/>
      <w:u w:val="single"/>
    </w:rPr>
  </w:style>
  <w:style w:type="paragraph" w:customStyle="1" w:styleId="73">
    <w:name w:val="font11"/>
    <w:basedOn w:val="1"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color w:val="FF0000"/>
      <w:kern w:val="0"/>
    </w:rPr>
  </w:style>
  <w:style w:type="paragraph" w:customStyle="1" w:styleId="74">
    <w:name w:val="xl24"/>
    <w:basedOn w:val="1"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</w:rPr>
  </w:style>
  <w:style w:type="paragraph" w:customStyle="1" w:styleId="75">
    <w:name w:val="xl2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</w:rPr>
  </w:style>
  <w:style w:type="paragraph" w:customStyle="1" w:styleId="76">
    <w:name w:val="xl26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</w:rPr>
  </w:style>
  <w:style w:type="paragraph" w:customStyle="1" w:styleId="77">
    <w:name w:val="xl27"/>
    <w:basedOn w:val="1"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</w:rPr>
  </w:style>
  <w:style w:type="paragraph" w:customStyle="1" w:styleId="78">
    <w:name w:val="xl28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hint="eastAsia" w:ascii="宋体" w:hAnsi="宋体" w:cs="Arial Unicode MS"/>
      <w:kern w:val="0"/>
    </w:rPr>
  </w:style>
  <w:style w:type="paragraph" w:customStyle="1" w:styleId="79">
    <w:name w:val="xl29"/>
    <w:basedOn w:val="1"/>
    <w:uiPriority w:val="0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hint="eastAsia" w:ascii="宋体" w:hAnsi="宋体" w:cs="Arial Unicode MS"/>
      <w:kern w:val="0"/>
    </w:rPr>
  </w:style>
  <w:style w:type="paragraph" w:customStyle="1" w:styleId="80">
    <w:name w:val="xl30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eastAsia="Arial Unicode MS"/>
      <w:kern w:val="0"/>
    </w:rPr>
  </w:style>
  <w:style w:type="paragraph" w:customStyle="1" w:styleId="81">
    <w:name w:val="xl3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hint="eastAsia" w:ascii="宋体" w:hAnsi="宋体" w:cs="Arial Unicode MS"/>
      <w:kern w:val="0"/>
    </w:rPr>
  </w:style>
  <w:style w:type="paragraph" w:customStyle="1" w:styleId="82">
    <w:name w:val="xl32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hint="eastAsia" w:ascii="宋体" w:hAnsi="宋体" w:cs="Arial Unicode MS"/>
      <w:kern w:val="0"/>
    </w:rPr>
  </w:style>
  <w:style w:type="paragraph" w:customStyle="1" w:styleId="83">
    <w:name w:val="xl33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hint="eastAsia" w:ascii="宋体" w:hAnsi="宋体" w:cs="Arial Unicode MS"/>
      <w:kern w:val="0"/>
    </w:rPr>
  </w:style>
  <w:style w:type="paragraph" w:customStyle="1" w:styleId="84">
    <w:name w:val="xl34"/>
    <w:basedOn w:val="1"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</w:rPr>
  </w:style>
  <w:style w:type="paragraph" w:customStyle="1" w:styleId="85">
    <w:name w:val="Table Heading"/>
    <w:basedOn w:val="1"/>
    <w:uiPriority w:val="0"/>
    <w:pPr>
      <w:autoSpaceDE w:val="0"/>
      <w:autoSpaceDN w:val="0"/>
      <w:adjustRightInd w:val="0"/>
      <w:jc w:val="left"/>
    </w:pPr>
    <w:rPr>
      <w:rFonts w:cs="Arial"/>
      <w:b/>
      <w:bCs/>
      <w:kern w:val="0"/>
      <w:sz w:val="20"/>
      <w:szCs w:val="20"/>
    </w:rPr>
  </w:style>
  <w:style w:type="paragraph" w:customStyle="1" w:styleId="86">
    <w:name w:val="表格"/>
    <w:basedOn w:val="1"/>
    <w:uiPriority w:val="0"/>
    <w:pPr>
      <w:jc w:val="left"/>
    </w:pPr>
    <w:rPr>
      <w:bCs/>
      <w:color w:val="000000"/>
      <w:szCs w:val="21"/>
    </w:rPr>
  </w:style>
  <w:style w:type="paragraph" w:customStyle="1" w:styleId="87">
    <w:name w:val="缩进"/>
    <w:basedOn w:val="1"/>
    <w:uiPriority w:val="0"/>
    <w:pPr>
      <w:adjustRightInd w:val="0"/>
      <w:snapToGrid w:val="0"/>
      <w:spacing w:before="156" w:after="156"/>
      <w:ind w:firstLine="480"/>
    </w:pPr>
    <w:rPr>
      <w:rFonts w:ascii="Tahoma" w:hAnsi="Tahoma"/>
    </w:rPr>
  </w:style>
  <w:style w:type="paragraph" w:customStyle="1" w:styleId="88">
    <w:name w:val="项目 1 Char Char"/>
    <w:basedOn w:val="1"/>
    <w:uiPriority w:val="0"/>
    <w:pPr>
      <w:numPr>
        <w:ilvl w:val="0"/>
        <w:numId w:val="11"/>
      </w:numPr>
      <w:adjustRightInd w:val="0"/>
      <w:snapToGrid w:val="0"/>
      <w:spacing w:after="156"/>
      <w:ind w:left="902"/>
    </w:pPr>
    <w:rPr>
      <w:rFonts w:ascii="Tahoma" w:hAnsi="Tahoma"/>
    </w:rPr>
  </w:style>
  <w:style w:type="character" w:customStyle="1" w:styleId="89">
    <w:name w:val="项目 1 Char Char Char"/>
    <w:uiPriority w:val="0"/>
    <w:rPr>
      <w:rFonts w:ascii="Tahoma" w:hAnsi="Tahoma" w:eastAsia="宋体"/>
      <w:kern w:val="2"/>
      <w:sz w:val="24"/>
      <w:szCs w:val="24"/>
      <w:lang w:val="en-US" w:eastAsia="zh-CN" w:bidi="ar-SA"/>
    </w:rPr>
  </w:style>
  <w:style w:type="paragraph" w:customStyle="1" w:styleId="90">
    <w:name w:val="项目 1"/>
    <w:basedOn w:val="1"/>
    <w:uiPriority w:val="0"/>
    <w:pPr>
      <w:tabs>
        <w:tab w:val="left" w:pos="907"/>
      </w:tabs>
      <w:adjustRightInd w:val="0"/>
      <w:snapToGrid w:val="0"/>
      <w:spacing w:after="156"/>
      <w:ind w:left="902" w:hanging="420"/>
    </w:pPr>
    <w:rPr>
      <w:rFonts w:ascii="Tahoma" w:hAnsi="Tahoma"/>
    </w:rPr>
  </w:style>
  <w:style w:type="paragraph" w:customStyle="1" w:styleId="91">
    <w:name w:val="Normal + Tahoma"/>
    <w:basedOn w:val="1"/>
    <w:uiPriority w:val="0"/>
    <w:pPr>
      <w:widowControl/>
      <w:jc w:val="left"/>
    </w:pPr>
    <w:rPr>
      <w:rFonts w:ascii="Tahoma" w:hAnsi="Tahoma"/>
      <w:kern w:val="0"/>
      <w:szCs w:val="20"/>
      <w:lang w:eastAsia="en-US"/>
    </w:rPr>
  </w:style>
  <w:style w:type="paragraph" w:customStyle="1" w:styleId="92">
    <w:name w:val="bull"/>
    <w:basedOn w:val="1"/>
    <w:uiPriority w:val="0"/>
    <w:pPr>
      <w:widowControl/>
      <w:numPr>
        <w:ilvl w:val="1"/>
        <w:numId w:val="12"/>
      </w:numPr>
      <w:jc w:val="left"/>
    </w:pPr>
    <w:rPr>
      <w:rFonts w:ascii="Tahoma" w:hAnsi="Tahoma"/>
      <w:kern w:val="0"/>
      <w:szCs w:val="20"/>
      <w:lang w:eastAsia="en-US"/>
    </w:rPr>
  </w:style>
  <w:style w:type="paragraph" w:customStyle="1" w:styleId="93">
    <w:name w:val="Char1 Char Char Char Char Char Char"/>
    <w:basedOn w:val="1"/>
    <w:uiPriority w:val="0"/>
    <w:rPr>
      <w:rFonts w:ascii="Tahoma" w:hAnsi="Tahoma"/>
      <w:szCs w:val="20"/>
    </w:rPr>
  </w:style>
  <w:style w:type="character" w:customStyle="1" w:styleId="94">
    <w:name w:val="标题 4 Char2"/>
    <w:link w:val="6"/>
    <w:uiPriority w:val="0"/>
    <w:rPr>
      <w:b/>
      <w:bCs/>
      <w:kern w:val="2"/>
      <w:sz w:val="24"/>
      <w:szCs w:val="28"/>
    </w:rPr>
  </w:style>
  <w:style w:type="character" w:customStyle="1" w:styleId="95">
    <w:name w:val="标题 4 Char1"/>
    <w:uiPriority w:val="0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customStyle="1" w:styleId="96">
    <w:name w:val="Char1 Char Char Char Char Char"/>
    <w:basedOn w:val="1"/>
    <w:uiPriority w:val="0"/>
    <w:pPr>
      <w:adjustRightInd w:val="0"/>
    </w:pPr>
    <w:rPr>
      <w:rFonts w:ascii="Tahoma" w:hAnsi="Tahoma"/>
      <w:szCs w:val="20"/>
    </w:rPr>
  </w:style>
  <w:style w:type="paragraph" w:customStyle="1" w:styleId="97">
    <w:name w:val="注释"/>
    <w:basedOn w:val="1"/>
    <w:uiPriority w:val="0"/>
    <w:pPr>
      <w:shd w:val="clear" w:color="auto" w:fill="E0E0E0"/>
      <w:spacing w:before="156" w:after="156"/>
    </w:pPr>
    <w:rPr>
      <w:rFonts w:ascii="Arial" w:hAnsi="Arial" w:eastAsia="仿宋_GB2312"/>
    </w:rPr>
  </w:style>
  <w:style w:type="character" w:customStyle="1" w:styleId="98">
    <w:name w:val="标题 4 Char1 Char"/>
    <w:uiPriority w:val="0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customStyle="1" w:styleId="99">
    <w:name w:val="ALT+Z"/>
    <w:basedOn w:val="1"/>
    <w:next w:val="14"/>
    <w:uiPriority w:val="0"/>
    <w:pPr>
      <w:ind w:firstLine="480"/>
    </w:pPr>
  </w:style>
  <w:style w:type="paragraph" w:customStyle="1" w:styleId="100">
    <w:name w:val="6"/>
    <w:basedOn w:val="1"/>
    <w:next w:val="14"/>
    <w:uiPriority w:val="0"/>
  </w:style>
  <w:style w:type="paragraph" w:customStyle="1" w:styleId="101">
    <w:name w:val="Char1 Char Char Char Char Char Char Char Char2 Char Char Char Char Char Char Char"/>
    <w:basedOn w:val="1"/>
    <w:uiPriority w:val="0"/>
    <w:pPr>
      <w:adjustRightInd w:val="0"/>
    </w:pPr>
    <w:rPr>
      <w:rFonts w:ascii="Tahoma" w:hAnsi="Tahoma"/>
      <w:szCs w:val="20"/>
    </w:rPr>
  </w:style>
  <w:style w:type="paragraph" w:customStyle="1" w:styleId="102">
    <w:name w:val="Sub Sub Heading 1"/>
    <w:basedOn w:val="1"/>
    <w:uiPriority w:val="0"/>
    <w:pPr>
      <w:keepNext/>
      <w:widowControl/>
      <w:spacing w:after="240"/>
    </w:pPr>
    <w:rPr>
      <w:b/>
      <w:kern w:val="0"/>
      <w:szCs w:val="20"/>
      <w:lang w:eastAsia="en-US"/>
    </w:rPr>
  </w:style>
  <w:style w:type="paragraph" w:customStyle="1" w:styleId="103">
    <w:name w:val="Char Char Char"/>
    <w:basedOn w:val="1"/>
    <w:uiPriority w:val="0"/>
    <w:rPr>
      <w:rFonts w:ascii="Tahoma" w:hAnsi="Tahoma"/>
      <w:szCs w:val="20"/>
    </w:rPr>
  </w:style>
  <w:style w:type="paragraph" w:customStyle="1" w:styleId="104">
    <w:name w:val="Char1 Char Char Char Char Char Char1"/>
    <w:basedOn w:val="1"/>
    <w:uiPriority w:val="0"/>
    <w:rPr>
      <w:rFonts w:ascii="Tahoma" w:hAnsi="Tahoma"/>
      <w:szCs w:val="20"/>
    </w:rPr>
  </w:style>
  <w:style w:type="paragraph" w:customStyle="1" w:styleId="105">
    <w:name w:val="封面表格文本"/>
    <w:basedOn w:val="1"/>
    <w:link w:val="106"/>
    <w:uiPriority w:val="0"/>
    <w:pPr>
      <w:autoSpaceDE w:val="0"/>
      <w:autoSpaceDN w:val="0"/>
      <w:adjustRightInd w:val="0"/>
      <w:jc w:val="center"/>
    </w:pPr>
    <w:rPr>
      <w:rFonts w:ascii="Arial" w:hAnsi="Arial"/>
      <w:bCs/>
      <w:kern w:val="0"/>
    </w:rPr>
  </w:style>
  <w:style w:type="character" w:customStyle="1" w:styleId="106">
    <w:name w:val="封面表格文本 Char"/>
    <w:link w:val="105"/>
    <w:uiPriority w:val="0"/>
    <w:rPr>
      <w:rFonts w:ascii="Arial" w:hAnsi="Arial"/>
      <w:bCs/>
      <w:sz w:val="21"/>
      <w:szCs w:val="24"/>
    </w:rPr>
  </w:style>
  <w:style w:type="paragraph" w:customStyle="1" w:styleId="107">
    <w:name w:val="TitlePage_TopBorder"/>
    <w:basedOn w:val="1"/>
    <w:next w:val="1"/>
    <w:uiPriority w:val="0"/>
    <w:pPr>
      <w:widowControl/>
      <w:pBdr>
        <w:top w:val="single" w:color="auto" w:sz="18" w:space="1"/>
      </w:pBdr>
      <w:spacing w:before="240" w:after="240"/>
      <w:ind w:left="3240"/>
      <w:jc w:val="left"/>
    </w:pPr>
    <w:rPr>
      <w:rFonts w:ascii="Arial" w:hAnsi="Arial"/>
      <w:b/>
      <w:kern w:val="0"/>
      <w:sz w:val="32"/>
      <w:szCs w:val="20"/>
    </w:rPr>
  </w:style>
  <w:style w:type="character" w:customStyle="1" w:styleId="108">
    <w:name w:val="Character UserEntry"/>
    <w:uiPriority w:val="0"/>
    <w:rPr>
      <w:color w:val="FF0000"/>
    </w:rPr>
  </w:style>
  <w:style w:type="paragraph" w:customStyle="1" w:styleId="109">
    <w:name w:val="Table_Small"/>
    <w:basedOn w:val="1"/>
    <w:uiPriority w:val="0"/>
    <w:pPr>
      <w:widowControl/>
      <w:spacing w:before="40" w:after="40"/>
      <w:jc w:val="left"/>
    </w:pPr>
    <w:rPr>
      <w:rFonts w:ascii="Arial" w:hAnsi="Arial"/>
      <w:kern w:val="0"/>
      <w:sz w:val="16"/>
      <w:szCs w:val="20"/>
    </w:rPr>
  </w:style>
  <w:style w:type="character" w:customStyle="1" w:styleId="110">
    <w:name w:val="页脚 Char"/>
    <w:link w:val="26"/>
    <w:uiPriority w:val="99"/>
    <w:rPr>
      <w:kern w:val="2"/>
      <w:sz w:val="18"/>
      <w:szCs w:val="18"/>
    </w:rPr>
  </w:style>
  <w:style w:type="paragraph" w:customStyle="1" w:styleId="111">
    <w:name w:val="Char1 Char"/>
    <w:basedOn w:val="1"/>
    <w:uiPriority w:val="0"/>
    <w:rPr>
      <w:rFonts w:ascii="Tahoma" w:hAnsi="Tahoma"/>
      <w:szCs w:val="20"/>
    </w:rPr>
  </w:style>
  <w:style w:type="paragraph" w:customStyle="1" w:styleId="112">
    <w:name w:val="Figure Description"/>
    <w:basedOn w:val="1"/>
    <w:uiPriority w:val="0"/>
    <w:pPr>
      <w:ind w:left="1701"/>
    </w:pPr>
    <w:rPr>
      <w:szCs w:val="20"/>
    </w:rPr>
  </w:style>
  <w:style w:type="paragraph" w:customStyle="1" w:styleId="113">
    <w:name w:val="Table Description"/>
    <w:basedOn w:val="1"/>
    <w:uiPriority w:val="0"/>
    <w:rPr>
      <w:szCs w:val="20"/>
    </w:rPr>
  </w:style>
  <w:style w:type="paragraph" w:customStyle="1" w:styleId="114">
    <w:name w:val="表格文本"/>
    <w:basedOn w:val="1"/>
    <w:uiPriority w:val="0"/>
    <w:pPr>
      <w:tabs>
        <w:tab w:val="decimal" w:pos="0"/>
      </w:tabs>
    </w:pPr>
    <w:rPr>
      <w:rFonts w:ascii="Arial" w:hAnsi="Arial"/>
      <w:sz w:val="18"/>
      <w:szCs w:val="21"/>
    </w:rPr>
  </w:style>
  <w:style w:type="paragraph" w:customStyle="1" w:styleId="115">
    <w:name w:val="符号正文2"/>
    <w:basedOn w:val="1"/>
    <w:uiPriority w:val="0"/>
    <w:pPr>
      <w:tabs>
        <w:tab w:val="left" w:pos="1276"/>
      </w:tabs>
      <w:ind w:left="1276"/>
    </w:pPr>
    <w:rPr>
      <w:szCs w:val="20"/>
    </w:rPr>
  </w:style>
  <w:style w:type="paragraph" w:customStyle="1" w:styleId="116">
    <w:name w:val="正文:1"/>
    <w:basedOn w:val="1"/>
    <w:uiPriority w:val="0"/>
    <w:pPr>
      <w:autoSpaceDE w:val="0"/>
      <w:autoSpaceDN w:val="0"/>
      <w:adjustRightInd w:val="0"/>
      <w:spacing w:before="80" w:after="80" w:line="300" w:lineRule="auto"/>
      <w:ind w:left="1701"/>
    </w:pPr>
    <w:rPr>
      <w:kern w:val="0"/>
      <w:szCs w:val="21"/>
    </w:rPr>
  </w:style>
  <w:style w:type="paragraph" w:customStyle="1" w:styleId="117">
    <w:name w:val="È±Ê¡ÎÄ±¾"/>
    <w:basedOn w:val="1"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Cs w:val="20"/>
    </w:rPr>
  </w:style>
  <w:style w:type="paragraph" w:customStyle="1" w:styleId="118">
    <w:name w:val="Normal1"/>
    <w:basedOn w:val="1"/>
    <w:uiPriority w:val="0"/>
    <w:pPr>
      <w:widowControl/>
      <w:overflowPunct w:val="0"/>
      <w:autoSpaceDE w:val="0"/>
      <w:autoSpaceDN w:val="0"/>
      <w:adjustRightInd w:val="0"/>
      <w:spacing w:line="312" w:lineRule="exact"/>
      <w:textAlignment w:val="baseline"/>
    </w:pPr>
    <w:rPr>
      <w:rFonts w:ascii="宋体"/>
      <w:kern w:val="0"/>
      <w:szCs w:val="20"/>
    </w:rPr>
  </w:style>
  <w:style w:type="paragraph" w:customStyle="1" w:styleId="119">
    <w:name w:val="Ä¿Â¼3"/>
    <w:basedOn w:val="1"/>
    <w:uiPriority w:val="0"/>
    <w:pPr>
      <w:widowControl/>
      <w:overflowPunct w:val="0"/>
      <w:autoSpaceDE w:val="0"/>
      <w:autoSpaceDN w:val="0"/>
      <w:adjustRightInd w:val="0"/>
      <w:ind w:left="833"/>
      <w:jc w:val="left"/>
      <w:textAlignment w:val="baseline"/>
    </w:pPr>
    <w:rPr>
      <w:kern w:val="0"/>
      <w:szCs w:val="20"/>
    </w:rPr>
  </w:style>
  <w:style w:type="paragraph" w:customStyle="1" w:styleId="120">
    <w:name w:val="缺省文本"/>
    <w:basedOn w:val="1"/>
    <w:uiPriority w:val="0"/>
    <w:pPr>
      <w:autoSpaceDE w:val="0"/>
      <w:autoSpaceDN w:val="0"/>
      <w:adjustRightInd w:val="0"/>
      <w:jc w:val="left"/>
    </w:pPr>
    <w:rPr>
      <w:kern w:val="0"/>
    </w:rPr>
  </w:style>
  <w:style w:type="paragraph" w:customStyle="1" w:styleId="121">
    <w:name w:val="封面华为技术"/>
    <w:basedOn w:val="1"/>
    <w:uiPriority w:val="0"/>
    <w:pPr>
      <w:autoSpaceDE w:val="0"/>
      <w:autoSpaceDN w:val="0"/>
      <w:adjustRightInd w:val="0"/>
      <w:jc w:val="center"/>
    </w:pPr>
    <w:rPr>
      <w:rFonts w:ascii="Arial" w:hAnsi="Arial" w:eastAsia="黑体"/>
      <w:b/>
      <w:kern w:val="0"/>
      <w:sz w:val="32"/>
      <w:szCs w:val="32"/>
    </w:rPr>
  </w:style>
  <w:style w:type="paragraph" w:customStyle="1" w:styleId="122">
    <w:name w:val="修订记录"/>
    <w:basedOn w:val="1"/>
    <w:uiPriority w:val="0"/>
    <w:pPr>
      <w:pageBreakBefore/>
      <w:autoSpaceDE w:val="0"/>
      <w:autoSpaceDN w:val="0"/>
      <w:adjustRightInd w:val="0"/>
      <w:spacing w:before="300" w:after="150"/>
      <w:jc w:val="center"/>
    </w:pPr>
    <w:rPr>
      <w:rFonts w:ascii="黑体" w:eastAsia="黑体" w:cs="黑体"/>
      <w:kern w:val="0"/>
      <w:sz w:val="30"/>
      <w:szCs w:val="30"/>
    </w:rPr>
  </w:style>
  <w:style w:type="paragraph" w:customStyle="1" w:styleId="123">
    <w:name w:val="缺省文本:1"/>
    <w:basedOn w:val="1"/>
    <w:uiPriority w:val="0"/>
    <w:pPr>
      <w:autoSpaceDE w:val="0"/>
      <w:autoSpaceDN w:val="0"/>
      <w:adjustRightInd w:val="0"/>
      <w:jc w:val="left"/>
    </w:pPr>
    <w:rPr>
      <w:rFonts w:ascii="宋体" w:cs="宋体"/>
      <w:kern w:val="0"/>
    </w:rPr>
  </w:style>
  <w:style w:type="paragraph" w:customStyle="1" w:styleId="124">
    <w:name w:val="摘要"/>
    <w:basedOn w:val="1"/>
    <w:uiPriority w:val="0"/>
    <w:pPr>
      <w:tabs>
        <w:tab w:val="left" w:pos="907"/>
      </w:tabs>
      <w:autoSpaceDE w:val="0"/>
      <w:autoSpaceDN w:val="0"/>
      <w:adjustRightInd w:val="0"/>
      <w:ind w:left="879" w:hanging="879"/>
    </w:pPr>
    <w:rPr>
      <w:kern w:val="0"/>
      <w:szCs w:val="21"/>
    </w:rPr>
  </w:style>
  <w:style w:type="paragraph" w:customStyle="1" w:styleId="125">
    <w:name w:val="文档标题"/>
    <w:basedOn w:val="1"/>
    <w:uiPriority w:val="0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hAnsi="Arial" w:cs="Arial"/>
      <w:kern w:val="0"/>
      <w:sz w:val="30"/>
      <w:szCs w:val="30"/>
    </w:rPr>
  </w:style>
  <w:style w:type="paragraph" w:customStyle="1" w:styleId="126">
    <w:name w:val="表头样式"/>
    <w:basedOn w:val="1"/>
    <w:uiPriority w:val="0"/>
    <w:pPr>
      <w:autoSpaceDE w:val="0"/>
      <w:autoSpaceDN w:val="0"/>
      <w:adjustRightInd w:val="0"/>
      <w:jc w:val="center"/>
    </w:pPr>
    <w:rPr>
      <w:b/>
      <w:bCs/>
      <w:kern w:val="0"/>
    </w:rPr>
  </w:style>
  <w:style w:type="paragraph" w:customStyle="1" w:styleId="127">
    <w:name w:val="Command"/>
    <w:uiPriority w:val="0"/>
    <w:pPr>
      <w:spacing w:before="160" w:after="160"/>
    </w:pPr>
    <w:rPr>
      <w:rFonts w:ascii="Arial" w:hAnsi="Arial" w:eastAsia="黑体" w:cs="Arial"/>
      <w:sz w:val="21"/>
      <w:szCs w:val="21"/>
      <w:lang w:val="en-US" w:eastAsia="zh-CN" w:bidi="ar-SA"/>
    </w:rPr>
  </w:style>
  <w:style w:type="table" w:customStyle="1" w:styleId="128">
    <w:name w:val="Table"/>
    <w:basedOn w:val="38"/>
    <w:uiPriority w:val="0"/>
    <w:pPr>
      <w:snapToGrid w:val="0"/>
      <w:jc w:val="lef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wordWrap/>
        <w:ind w:left="0" w:leftChars="0"/>
      </w:p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D9D9D9"/>
      </w:tcPr>
    </w:tblStylePr>
  </w:style>
  <w:style w:type="paragraph" w:customStyle="1" w:styleId="129">
    <w:name w:val="Char"/>
    <w:basedOn w:val="1"/>
    <w:uiPriority w:val="0"/>
    <w:rPr>
      <w:rFonts w:ascii="Tahoma" w:hAnsi="Tahoma"/>
      <w:szCs w:val="20"/>
    </w:rPr>
  </w:style>
  <w:style w:type="paragraph" w:customStyle="1" w:styleId="130">
    <w:name w:val="正文（首行缩进）2"/>
    <w:next w:val="14"/>
    <w:uiPriority w:val="0"/>
    <w:pPr>
      <w:spacing w:before="100" w:beforeAutospacing="1" w:after="100" w:afterAutospacing="1" w:line="300" w:lineRule="auto"/>
      <w:ind w:firstLine="200" w:firstLineChars="200"/>
    </w:pPr>
    <w:rPr>
      <w:rFonts w:ascii="Arial" w:hAnsi="Arial" w:eastAsia="宋体" w:cs="Times New Roman"/>
      <w:sz w:val="24"/>
      <w:lang w:val="en-US" w:eastAsia="zh-CN" w:bidi="ar-SA"/>
    </w:rPr>
  </w:style>
  <w:style w:type="character" w:customStyle="1" w:styleId="131">
    <w:name w:val="正文文本缩进 3 Char"/>
    <w:link w:val="31"/>
    <w:uiPriority w:val="0"/>
    <w:rPr>
      <w:sz w:val="16"/>
      <w:szCs w:val="16"/>
    </w:rPr>
  </w:style>
  <w:style w:type="character" w:customStyle="1" w:styleId="132">
    <w:name w:val="正文文本缩进 2 Char"/>
    <w:link w:val="24"/>
    <w:uiPriority w:val="0"/>
    <w:rPr>
      <w:sz w:val="21"/>
      <w:szCs w:val="21"/>
    </w:rPr>
  </w:style>
  <w:style w:type="paragraph" w:customStyle="1" w:styleId="133">
    <w:name w:val="表号"/>
    <w:basedOn w:val="1"/>
    <w:uiPriority w:val="0"/>
    <w:pPr>
      <w:autoSpaceDE w:val="0"/>
      <w:autoSpaceDN w:val="0"/>
      <w:adjustRightInd w:val="0"/>
      <w:spacing w:before="210"/>
      <w:ind w:left="360" w:hanging="360"/>
      <w:jc w:val="center"/>
    </w:pPr>
    <w:rPr>
      <w:rFonts w:ascii="宋体" w:cs="宋体"/>
      <w:kern w:val="0"/>
      <w:szCs w:val="21"/>
    </w:rPr>
  </w:style>
  <w:style w:type="character" w:customStyle="1" w:styleId="134">
    <w:name w:val="正文文本缩进 Char"/>
    <w:link w:val="18"/>
    <w:uiPriority w:val="0"/>
    <w:rPr>
      <w:sz w:val="21"/>
      <w:szCs w:val="21"/>
    </w:rPr>
  </w:style>
  <w:style w:type="character" w:customStyle="1" w:styleId="135">
    <w:name w:val="称呼 Char"/>
    <w:link w:val="16"/>
    <w:uiPriority w:val="0"/>
    <w:rPr>
      <w:kern w:val="2"/>
      <w:sz w:val="21"/>
    </w:rPr>
  </w:style>
  <w:style w:type="paragraph" w:customStyle="1" w:styleId="136">
    <w:name w:val="标题4 + 加粗"/>
    <w:basedOn w:val="14"/>
    <w:uiPriority w:val="0"/>
    <w:pPr>
      <w:spacing w:before="0" w:beforeLines="0" w:after="0" w:afterLines="0"/>
      <w:ind w:firstLine="0"/>
    </w:pPr>
    <w:rPr>
      <w:rFonts w:cs="宋体"/>
      <w:bCs/>
      <w:snapToGrid w:val="0"/>
      <w:sz w:val="28"/>
    </w:rPr>
  </w:style>
  <w:style w:type="character" w:customStyle="1" w:styleId="137">
    <w:name w:val="文档结构图 Char"/>
    <w:link w:val="15"/>
    <w:uiPriority w:val="0"/>
    <w:rPr>
      <w:kern w:val="2"/>
      <w:sz w:val="21"/>
      <w:szCs w:val="24"/>
      <w:shd w:val="clear" w:color="auto" w:fill="000080"/>
    </w:rPr>
  </w:style>
  <w:style w:type="character" w:customStyle="1" w:styleId="138">
    <w:name w:val="标题 5 Char"/>
    <w:link w:val="7"/>
    <w:uiPriority w:val="0"/>
    <w:rPr>
      <w:rFonts w:eastAsia="黑体"/>
      <w:b/>
      <w:bCs/>
      <w:kern w:val="2"/>
      <w:sz w:val="24"/>
      <w:szCs w:val="28"/>
    </w:rPr>
  </w:style>
  <w:style w:type="character" w:customStyle="1" w:styleId="139">
    <w:name w:val="标题 6 Char"/>
    <w:link w:val="8"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140">
    <w:name w:val="标题 7 Char"/>
    <w:link w:val="9"/>
    <w:uiPriority w:val="0"/>
    <w:rPr>
      <w:b/>
      <w:bCs/>
      <w:kern w:val="2"/>
      <w:sz w:val="24"/>
      <w:szCs w:val="24"/>
    </w:rPr>
  </w:style>
  <w:style w:type="character" w:customStyle="1" w:styleId="141">
    <w:name w:val="标题 8 Char"/>
    <w:link w:val="10"/>
    <w:uiPriority w:val="0"/>
    <w:rPr>
      <w:rFonts w:ascii="Arial" w:hAnsi="Arial" w:eastAsia="黑体"/>
      <w:kern w:val="2"/>
      <w:sz w:val="24"/>
      <w:szCs w:val="24"/>
    </w:rPr>
  </w:style>
  <w:style w:type="character" w:customStyle="1" w:styleId="142">
    <w:name w:val="标题 9 Char"/>
    <w:link w:val="11"/>
    <w:uiPriority w:val="0"/>
    <w:rPr>
      <w:rFonts w:ascii="Arial" w:hAnsi="Arial" w:eastAsia="黑体"/>
      <w:kern w:val="2"/>
      <w:sz w:val="21"/>
      <w:szCs w:val="21"/>
    </w:rPr>
  </w:style>
  <w:style w:type="paragraph" w:customStyle="1" w:styleId="143">
    <w:name w:val="tabletextcha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144">
    <w:name w:val="默认段落字体 Para Char Char Char Char Char Char1 Char Char Char"/>
    <w:basedOn w:val="1"/>
    <w:uiPriority w:val="0"/>
    <w:rPr>
      <w:rFonts w:ascii="Tahoma" w:hAnsi="Tahoma"/>
      <w:bCs/>
      <w:szCs w:val="20"/>
    </w:rPr>
  </w:style>
  <w:style w:type="character" w:customStyle="1" w:styleId="145">
    <w:name w:val="标题 3 Char"/>
    <w:link w:val="5"/>
    <w:uiPriority w:val="0"/>
    <w:rPr>
      <w:rFonts w:ascii="Arial" w:hAnsi="Arial" w:eastAsia="黑体"/>
      <w:b/>
      <w:bCs/>
      <w:kern w:val="2"/>
      <w:sz w:val="24"/>
      <w:szCs w:val="32"/>
    </w:rPr>
  </w:style>
  <w:style w:type="paragraph" w:styleId="146">
    <w:name w:val="List Paragraph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147">
    <w:name w:val="正文缩进 Char2"/>
    <w:link w:val="14"/>
    <w:uiPriority w:val="0"/>
    <w:rPr>
      <w:kern w:val="2"/>
      <w:sz w:val="24"/>
    </w:rPr>
  </w:style>
  <w:style w:type="paragraph" w:customStyle="1" w:styleId="148">
    <w:name w:val="Char2 Char Char Char"/>
    <w:basedOn w:val="1"/>
    <w:uiPriority w:val="0"/>
    <w:rPr>
      <w:rFonts w:ascii="Tahoma" w:hAnsi="Tahoma"/>
      <w:szCs w:val="20"/>
    </w:rPr>
  </w:style>
  <w:style w:type="paragraph" w:customStyle="1" w:styleId="149">
    <w:name w:val="参考资料清单"/>
    <w:basedOn w:val="1"/>
    <w:uiPriority w:val="0"/>
    <w:pPr>
      <w:numPr>
        <w:ilvl w:val="0"/>
        <w:numId w:val="13"/>
      </w:numPr>
      <w:autoSpaceDE w:val="0"/>
      <w:autoSpaceDN w:val="0"/>
      <w:adjustRightInd w:val="0"/>
    </w:pPr>
    <w:rPr>
      <w:rFonts w:ascii="Arial" w:hAnsi="Arial"/>
      <w:kern w:val="0"/>
      <w:szCs w:val="21"/>
    </w:rPr>
  </w:style>
  <w:style w:type="paragraph" w:customStyle="1" w:styleId="150">
    <w:name w:val="参考资料清单+倾斜+蓝色"/>
    <w:basedOn w:val="1"/>
    <w:uiPriority w:val="0"/>
    <w:pPr>
      <w:tabs>
        <w:tab w:val="left" w:pos="425"/>
      </w:tabs>
      <w:autoSpaceDE w:val="0"/>
      <w:autoSpaceDN w:val="0"/>
      <w:adjustRightInd w:val="0"/>
      <w:ind w:left="425" w:hanging="425"/>
    </w:pPr>
    <w:rPr>
      <w:rFonts w:ascii="Arial" w:hAnsi="Arial"/>
      <w:i/>
      <w:iCs/>
      <w:color w:val="0000FF"/>
      <w:kern w:val="0"/>
      <w:szCs w:val="21"/>
    </w:rPr>
  </w:style>
  <w:style w:type="paragraph" w:customStyle="1" w:styleId="151">
    <w:name w:val="图样式"/>
    <w:basedOn w:val="1"/>
    <w:uiPriority w:val="0"/>
    <w:pPr>
      <w:keepNext/>
      <w:widowControl/>
      <w:autoSpaceDE w:val="0"/>
      <w:autoSpaceDN w:val="0"/>
      <w:adjustRightInd w:val="0"/>
      <w:spacing w:before="80" w:after="80"/>
      <w:jc w:val="center"/>
    </w:pPr>
    <w:rPr>
      <w:kern w:val="0"/>
      <w:sz w:val="20"/>
      <w:szCs w:val="20"/>
    </w:rPr>
  </w:style>
  <w:style w:type="character" w:customStyle="1" w:styleId="152">
    <w:name w:val="页眉 Char"/>
    <w:link w:val="27"/>
    <w:uiPriority w:val="99"/>
    <w:rPr>
      <w:kern w:val="2"/>
      <w:sz w:val="18"/>
      <w:szCs w:val="18"/>
    </w:rPr>
  </w:style>
  <w:style w:type="paragraph" w:styleId="153">
    <w:name w:val="No Spacing"/>
    <w:link w:val="154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54">
    <w:name w:val="无间隔 Char"/>
    <w:link w:val="153"/>
    <w:uiPriority w:val="1"/>
    <w:rPr>
      <w:rFonts w:ascii="Calibri" w:hAnsi="Calibri"/>
      <w:sz w:val="22"/>
      <w:szCs w:val="22"/>
    </w:rPr>
  </w:style>
  <w:style w:type="paragraph" w:customStyle="1" w:styleId="155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word%20template%20for%20ABC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F20E30-0973-4C21-A5FB-7685ADAA3C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 for ABC</Template>
  <TotalTime>1</TotalTime>
  <Pages>6</Pages>
  <Words>457</Words>
  <Characters>2607</Characters>
  <Application>WPS Office_11.1.0.11045_F1E327BC-269C-435d-A152-05C5408002CA</Application>
  <DocSecurity>0</DocSecurity>
  <Lines>21</Lines>
  <Paragraphs>6</Paragraphs>
  <ScaleCrop>false</ScaleCrop>
  <LinksUpToDate>false</LinksUpToDate>
  <CharactersWithSpaces>3058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朱红</cp:lastModifiedBy>
  <cp:revision>5</cp:revision>
  <cp:lastPrinted>2003-11-06T06:02:00Z</cp:lastPrinted>
  <dcterms:created xsi:type="dcterms:W3CDTF">2016-08-06T08:20:00Z</dcterms:created>
  <dcterms:modified xsi:type="dcterms:W3CDTF">2021-11-05T09:56:32Z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F7079FACFA9A4DC6AD3C3224A05452B4</vt:lpwstr>
  </property>
</Properties>
</file>